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9863" w14:textId="0E2762E3" w:rsidR="00D077E9" w:rsidRDefault="007A373E" w:rsidP="00D70D02">
      <w:r>
        <w:rPr>
          <w:noProof/>
          <w:lang w:bidi="pt-PT"/>
        </w:rPr>
        <w:drawing>
          <wp:anchor distT="0" distB="0" distL="114300" distR="114300" simplePos="0" relativeHeight="251658240" behindDoc="1" locked="0" layoutInCell="1" allowOverlap="1" wp14:anchorId="0F2B9312" wp14:editId="2D43DE28">
            <wp:simplePos x="0" y="0"/>
            <wp:positionH relativeFrom="column">
              <wp:posOffset>-3489960</wp:posOffset>
            </wp:positionH>
            <wp:positionV relativeFrom="page">
              <wp:posOffset>676275</wp:posOffset>
            </wp:positionV>
            <wp:extent cx="11344264" cy="63627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264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177B50" wp14:editId="1809557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3FACB" id="Retângulo 3" o:spid="_x0000_s1026" alt="retângulo branco para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8"/>
      </w:tblGrid>
      <w:tr w:rsidR="00D077E9" w14:paraId="2EF80A6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5F37E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7B89987B" wp14:editId="6F266D2E">
                      <wp:extent cx="3738880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8880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FF0A3" w14:textId="04BDAD5F" w:rsidR="00D077E9" w:rsidRPr="00D86945" w:rsidRDefault="007A373E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TECNOLOGIAS DA INTERNET I</w:t>
                                  </w:r>
                                </w:p>
                                <w:p w14:paraId="69CF855D" w14:textId="20AA9F57" w:rsidR="00D077E9" w:rsidRPr="00D86945" w:rsidRDefault="007A373E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B8998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4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" filled="f" stroked="f" strokeweight=".5pt">
                      <v:textbox>
                        <w:txbxContent>
                          <w:p w14:paraId="644FF0A3" w14:textId="04BDAD5F" w:rsidR="00D077E9" w:rsidRPr="00D86945" w:rsidRDefault="007A373E" w:rsidP="00D077E9">
                            <w:pPr>
                              <w:pStyle w:val="Ttulo"/>
                            </w:pPr>
                            <w:r>
                              <w:rPr>
                                <w:lang w:bidi="pt-PT"/>
                              </w:rPr>
                              <w:t>TECNOLOGIAS DA INTERNET I</w:t>
                            </w:r>
                          </w:p>
                          <w:p w14:paraId="69CF855D" w14:textId="20AA9F57" w:rsidR="00D077E9" w:rsidRPr="00D86945" w:rsidRDefault="007A373E" w:rsidP="00D077E9">
                            <w:pPr>
                              <w:pStyle w:val="Ttulo"/>
                              <w:spacing w:after="0"/>
                            </w:pPr>
                            <w:r>
                              <w:t>2024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1B0769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1E058F01" wp14:editId="564BE20B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699626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639FDA5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B4FC24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49F85F5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BD7B8DECA574406AB401F366F5050C9"/>
              </w:placeholder>
              <w15:appearance w15:val="hidden"/>
            </w:sdtPr>
            <w:sdtContent>
              <w:p w14:paraId="39C4737D" w14:textId="55D0CE72" w:rsidR="00D077E9" w:rsidRDefault="005E62AA" w:rsidP="00AB02A7">
                <w:r>
                  <w:rPr>
                    <w:rStyle w:val="SubttuloCarter"/>
                    <w:b w:val="0"/>
                    <w:lang w:bidi="pt-PT"/>
                  </w:rPr>
                  <w:fldChar w:fldCharType="begin"/>
                </w:r>
                <w:r>
                  <w:rPr>
                    <w:rStyle w:val="SubttuloCarter"/>
                    <w:b w:val="0"/>
                    <w:lang w:bidi="pt-PT"/>
                  </w:rPr>
                  <w:instrText xml:space="preserve"> DATE  \@ "d MMMM"  \* MERGEFORMAT </w:instrText>
                </w:r>
                <w:r>
                  <w:rPr>
                    <w:rStyle w:val="SubttuloCarter"/>
                    <w:b w:val="0"/>
                    <w:lang w:bidi="pt-PT"/>
                  </w:rPr>
                  <w:fldChar w:fldCharType="separate"/>
                </w:r>
                <w:r w:rsidR="006412A2">
                  <w:rPr>
                    <w:rStyle w:val="SubttuloCarter"/>
                    <w:b w:val="0"/>
                    <w:noProof/>
                    <w:lang w:bidi="pt-PT"/>
                  </w:rPr>
                  <w:t>13 janeiro</w:t>
                </w:r>
                <w:r>
                  <w:rPr>
                    <w:rStyle w:val="SubttuloCarter"/>
                    <w:b w:val="0"/>
                    <w:lang w:bidi="pt-PT"/>
                  </w:rPr>
                  <w:fldChar w:fldCharType="end"/>
                </w:r>
              </w:p>
            </w:sdtContent>
          </w:sdt>
          <w:p w14:paraId="408F665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382BA12E" wp14:editId="7CD32BBD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CEFADE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856E37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861125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A4DF1C4" w14:textId="0C4DB387" w:rsidR="00D077E9" w:rsidRDefault="00D077E9" w:rsidP="00AB02A7">
            <w:r w:rsidRPr="00B231E5">
              <w:rPr>
                <w:lang w:bidi="pt-PT"/>
              </w:rPr>
              <w:t xml:space="preserve">Da autoria de: </w:t>
            </w:r>
            <w:sdt>
              <w:sdtPr>
                <w:alias w:val="O Seu Nome"/>
                <w:tag w:val="O Seu Nome"/>
                <w:id w:val="-180584491"/>
                <w:placeholder>
                  <w:docPart w:val="2998AC1C78CE450AA2DB4B6D011F7E6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7A373E">
                  <w:br/>
                  <w:t>João Guerreiro</w:t>
                </w:r>
                <w:r w:rsidR="007A373E">
                  <w:br/>
                  <w:t>Tiago Rodrigues</w:t>
                </w:r>
              </w:sdtContent>
            </w:sdt>
          </w:p>
          <w:p w14:paraId="0B40A4A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86EAF46" w14:textId="77777777" w:rsidR="00D077E9" w:rsidRDefault="00AB02A7">
      <w:pPr>
        <w:spacing w:after="200"/>
      </w:pPr>
      <w:r w:rsidRPr="00D967AC">
        <w:rPr>
          <w:noProof/>
          <w:lang w:bidi="pt-PT"/>
        </w:rPr>
        <w:drawing>
          <wp:anchor distT="0" distB="0" distL="114300" distR="114300" simplePos="0" relativeHeight="251661312" behindDoc="0" locked="0" layoutInCell="1" allowOverlap="1" wp14:anchorId="4C41DD2F" wp14:editId="3896DE64">
            <wp:simplePos x="0" y="0"/>
            <wp:positionH relativeFrom="column">
              <wp:posOffset>5073112</wp:posOffset>
            </wp:positionH>
            <wp:positionV relativeFrom="paragraph">
              <wp:posOffset>7919085</wp:posOffset>
            </wp:positionV>
            <wp:extent cx="1482090" cy="520734"/>
            <wp:effectExtent l="0" t="0" r="3810" b="0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52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275271" wp14:editId="6D928ED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C9C3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kern w:val="28"/>
          <w:sz w:val="28"/>
          <w:szCs w:val="22"/>
          <w:lang w:eastAsia="en-US"/>
        </w:rPr>
        <w:id w:val="-17857313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061F57" w:themeColor="text2" w:themeShade="BF"/>
          <w:sz w:val="52"/>
          <w:szCs w:val="32"/>
        </w:rPr>
      </w:sdtEndPr>
      <w:sdtContent>
        <w:p w14:paraId="7A55FE28" w14:textId="4F4FFDC9" w:rsidR="007A373E" w:rsidRDefault="007A373E">
          <w:pPr>
            <w:pStyle w:val="Cabealhodondice"/>
          </w:pPr>
          <w:r>
            <w:t>Conteúdo</w:t>
          </w:r>
        </w:p>
        <w:p w14:paraId="4E3144AE" w14:textId="1C4FC734" w:rsidR="006412A2" w:rsidRDefault="007A373E">
          <w:pPr>
            <w:pStyle w:val="ndice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77036" w:history="1">
            <w:r w:rsidR="006412A2" w:rsidRPr="00396385">
              <w:rPr>
                <w:rStyle w:val="Hiperligao"/>
                <w:noProof/>
              </w:rPr>
              <w:t>1.</w:t>
            </w:r>
            <w:r w:rsidR="006412A2">
              <w:rPr>
                <w:b w:val="0"/>
                <w:noProof/>
                <w:color w:val="auto"/>
                <w:kern w:val="2"/>
                <w:sz w:val="22"/>
                <w:lang w:eastAsia="pt-PT"/>
                <w14:ligatures w14:val="standardContextual"/>
              </w:rPr>
              <w:tab/>
            </w:r>
            <w:r w:rsidR="006412A2" w:rsidRPr="00396385">
              <w:rPr>
                <w:rStyle w:val="Hiperligao"/>
                <w:noProof/>
              </w:rPr>
              <w:t>Tema</w:t>
            </w:r>
            <w:r w:rsidR="006412A2">
              <w:rPr>
                <w:noProof/>
                <w:webHidden/>
              </w:rPr>
              <w:tab/>
            </w:r>
            <w:r w:rsidR="006412A2">
              <w:rPr>
                <w:noProof/>
                <w:webHidden/>
              </w:rPr>
              <w:fldChar w:fldCharType="begin"/>
            </w:r>
            <w:r w:rsidR="006412A2">
              <w:rPr>
                <w:noProof/>
                <w:webHidden/>
              </w:rPr>
              <w:instrText xml:space="preserve"> PAGEREF _Toc156077036 \h </w:instrText>
            </w:r>
            <w:r w:rsidR="006412A2">
              <w:rPr>
                <w:noProof/>
                <w:webHidden/>
              </w:rPr>
            </w:r>
            <w:r w:rsidR="006412A2">
              <w:rPr>
                <w:noProof/>
                <w:webHidden/>
              </w:rPr>
              <w:fldChar w:fldCharType="separate"/>
            </w:r>
            <w:r w:rsidR="006412A2">
              <w:rPr>
                <w:noProof/>
                <w:webHidden/>
              </w:rPr>
              <w:t>2</w:t>
            </w:r>
            <w:r w:rsidR="006412A2">
              <w:rPr>
                <w:noProof/>
                <w:webHidden/>
              </w:rPr>
              <w:fldChar w:fldCharType="end"/>
            </w:r>
          </w:hyperlink>
        </w:p>
        <w:p w14:paraId="53249848" w14:textId="30B279E9" w:rsidR="006412A2" w:rsidRDefault="006412A2">
          <w:pPr>
            <w:pStyle w:val="ndice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hyperlink w:anchor="_Toc156077037" w:history="1">
            <w:r w:rsidRPr="00396385">
              <w:rPr>
                <w:rStyle w:val="Hiperligao"/>
                <w:noProof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2"/>
                <w:lang w:eastAsia="pt-PT"/>
                <w14:ligatures w14:val="standardContextual"/>
              </w:rPr>
              <w:tab/>
            </w:r>
            <w:r w:rsidRPr="00396385">
              <w:rPr>
                <w:rStyle w:val="Hiperligao"/>
                <w:noProof/>
                <w:lang w:bidi="pt-PT"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F087" w14:textId="17BB835D" w:rsidR="006412A2" w:rsidRDefault="006412A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hyperlink w:anchor="_Toc156077038" w:history="1">
            <w:r w:rsidRPr="00396385">
              <w:rPr>
                <w:rStyle w:val="Hiperligao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33E0" w14:textId="22A88E11" w:rsidR="006412A2" w:rsidRDefault="006412A2">
          <w:pPr>
            <w:pStyle w:val="ndice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hyperlink w:anchor="_Toc156077039" w:history="1">
            <w:r w:rsidRPr="00396385">
              <w:rPr>
                <w:rStyle w:val="Hiperligao"/>
                <w:noProof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2"/>
                <w:lang w:eastAsia="pt-PT"/>
                <w14:ligatures w14:val="standardContextual"/>
              </w:rPr>
              <w:tab/>
            </w:r>
            <w:r w:rsidRPr="00396385">
              <w:rPr>
                <w:rStyle w:val="Hiperligao"/>
                <w:noProof/>
                <w:lang w:bidi="pt-PT"/>
              </w:rPr>
              <w:t>Login/Contact.html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E121" w14:textId="3417ACDA" w:rsidR="006412A2" w:rsidRDefault="006412A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hyperlink w:anchor="_Toc156077040" w:history="1">
            <w:r w:rsidRPr="00396385">
              <w:rPr>
                <w:rStyle w:val="Hiperligao"/>
                <w:noProof/>
              </w:rPr>
              <w:t>Página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9724" w14:textId="2291F51E" w:rsidR="006412A2" w:rsidRDefault="006412A2">
          <w:pPr>
            <w:pStyle w:val="ndice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hyperlink w:anchor="_Toc156077041" w:history="1">
            <w:r w:rsidRPr="00396385">
              <w:rPr>
                <w:rStyle w:val="Hiperligao"/>
                <w:noProof/>
              </w:rPr>
              <w:t>4.</w:t>
            </w:r>
            <w:r>
              <w:rPr>
                <w:b w:val="0"/>
                <w:noProof/>
                <w:color w:val="auto"/>
                <w:kern w:val="2"/>
                <w:sz w:val="22"/>
                <w:lang w:eastAsia="pt-PT"/>
                <w14:ligatures w14:val="standardContextual"/>
              </w:rPr>
              <w:tab/>
            </w:r>
            <w:r w:rsidRPr="00396385">
              <w:rPr>
                <w:rStyle w:val="Hiperligao"/>
                <w:noProof/>
              </w:rPr>
              <w:t>Events.html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0622" w14:textId="56EC6613" w:rsidR="006412A2" w:rsidRDefault="006412A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hyperlink w:anchor="_Toc156077042" w:history="1">
            <w:r w:rsidRPr="00396385">
              <w:rPr>
                <w:rStyle w:val="Hiperligao"/>
                <w:noProof/>
              </w:rPr>
              <w:t>Página de todos os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402F" w14:textId="12A7E113" w:rsidR="006412A2" w:rsidRDefault="006412A2">
          <w:pPr>
            <w:pStyle w:val="ndice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hyperlink w:anchor="_Toc156077043" w:history="1">
            <w:r w:rsidRPr="00396385">
              <w:rPr>
                <w:rStyle w:val="Hiperligao"/>
                <w:noProof/>
              </w:rPr>
              <w:t>5.</w:t>
            </w:r>
            <w:r>
              <w:rPr>
                <w:b w:val="0"/>
                <w:noProof/>
                <w:color w:val="auto"/>
                <w:kern w:val="2"/>
                <w:sz w:val="22"/>
                <w:lang w:eastAsia="pt-PT"/>
                <w14:ligatures w14:val="standardContextual"/>
              </w:rPr>
              <w:tab/>
            </w:r>
            <w:r w:rsidRPr="00396385">
              <w:rPr>
                <w:rStyle w:val="Hiperligao"/>
                <w:noProof/>
                <w:lang w:bidi="pt-PT"/>
              </w:rPr>
              <w:t>About.html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3241" w14:textId="46DA4710" w:rsidR="006412A2" w:rsidRDefault="006412A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pt-PT"/>
              <w14:ligatures w14:val="standardContextual"/>
            </w:rPr>
          </w:pPr>
          <w:hyperlink w:anchor="_Toc156077044" w:history="1">
            <w:r w:rsidRPr="00396385">
              <w:rPr>
                <w:rStyle w:val="Hiperligao"/>
                <w:noProof/>
              </w:rPr>
              <w:t>Página sobre 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_Toc156077044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8914" w14:textId="149F9FAA" w:rsidR="00790A9E" w:rsidRDefault="007A373E" w:rsidP="00790A9E">
          <w:pPr>
            <w:pStyle w:val="Ttulo1"/>
          </w:pPr>
          <w:r>
            <w:rPr>
              <w:bCs/>
            </w:rPr>
            <w:fldChar w:fldCharType="end"/>
          </w:r>
        </w:p>
      </w:sdtContent>
    </w:sdt>
    <w:p w14:paraId="7806A6D0" w14:textId="05A3A3DA" w:rsidR="00790A9E" w:rsidRDefault="00790A9E" w:rsidP="00790A9E">
      <w:pPr>
        <w:pStyle w:val="Ttulo1"/>
        <w:numPr>
          <w:ilvl w:val="0"/>
          <w:numId w:val="2"/>
        </w:numPr>
      </w:pPr>
      <w:bookmarkStart w:id="0" w:name="_Toc156077036"/>
      <w:r>
        <w:t>Tema</w:t>
      </w:r>
      <w:bookmarkEnd w:id="0"/>
    </w:p>
    <w:p w14:paraId="7B254E12" w14:textId="139B620A" w:rsidR="00790A9E" w:rsidRDefault="00790A9E" w:rsidP="00790A9E">
      <w:pPr>
        <w:pStyle w:val="Contedos"/>
      </w:pPr>
      <w:r>
        <w:t xml:space="preserve"> </w:t>
      </w:r>
      <w:r w:rsidRPr="00790A9E">
        <w:t>O presente relatório tem como objetivo apresentar o desenvolvimento de um projeto focado em HTML</w:t>
      </w:r>
      <w:r>
        <w:t>/</w:t>
      </w:r>
      <w:r w:rsidRPr="00790A9E">
        <w:t xml:space="preserve"> CSS</w:t>
      </w:r>
      <w:r>
        <w:t xml:space="preserve"> e JAVASCRIPT</w:t>
      </w:r>
      <w:r w:rsidRPr="00790A9E">
        <w:t>, no qual a temática escolhida concentra-se na criação de uma página dedicada a eventos.</w:t>
      </w:r>
    </w:p>
    <w:p w14:paraId="49166F73" w14:textId="77777777" w:rsidR="00790A9E" w:rsidRDefault="00790A9E" w:rsidP="00790A9E">
      <w:pPr>
        <w:pStyle w:val="Contedos"/>
      </w:pPr>
    </w:p>
    <w:p w14:paraId="126B7AE9" w14:textId="22CD1AEE" w:rsidR="00790A9E" w:rsidRDefault="00790A9E" w:rsidP="00790A9E">
      <w:pPr>
        <w:pStyle w:val="Contedos"/>
      </w:pPr>
      <w:r>
        <w:t xml:space="preserve">A razão pelo qual este tema foi escolhido foi pela </w:t>
      </w:r>
      <w:r w:rsidRPr="00790A9E">
        <w:t xml:space="preserve">oportunidade prática para aplicar e consolidar os conceitos fundamentais de HTML e CSS. </w:t>
      </w:r>
    </w:p>
    <w:p w14:paraId="62100964" w14:textId="77777777" w:rsidR="00790A9E" w:rsidRDefault="00790A9E" w:rsidP="00790A9E">
      <w:pPr>
        <w:pStyle w:val="Contedos"/>
      </w:pPr>
    </w:p>
    <w:p w14:paraId="2F93E515" w14:textId="4031E641" w:rsidR="00790A9E" w:rsidRDefault="00790A9E" w:rsidP="00790A9E">
      <w:pPr>
        <w:pStyle w:val="Contedos"/>
      </w:pPr>
      <w:r w:rsidRPr="00790A9E">
        <w:t>A diversidade de eventos permite a exploração de desafios criativos no design da página. Como cada tipo de evento possui características distintas</w:t>
      </w:r>
      <w:r>
        <w:t>.</w:t>
      </w:r>
    </w:p>
    <w:p w14:paraId="33157E81" w14:textId="77777777" w:rsidR="00790A9E" w:rsidRDefault="00790A9E" w:rsidP="00790A9E">
      <w:pPr>
        <w:pStyle w:val="Contedos"/>
      </w:pPr>
    </w:p>
    <w:p w14:paraId="363F69D5" w14:textId="77777777" w:rsidR="00790A9E" w:rsidRDefault="00790A9E" w:rsidP="00790A9E">
      <w:pPr>
        <w:pStyle w:val="Contedos"/>
      </w:pPr>
    </w:p>
    <w:p w14:paraId="602FC924" w14:textId="77777777" w:rsidR="00790A9E" w:rsidRDefault="00790A9E" w:rsidP="00790A9E">
      <w:pPr>
        <w:pStyle w:val="Contedos"/>
      </w:pPr>
    </w:p>
    <w:p w14:paraId="6D949602" w14:textId="77777777" w:rsidR="00790A9E" w:rsidRDefault="00790A9E" w:rsidP="00790A9E">
      <w:pPr>
        <w:pStyle w:val="Contedos"/>
      </w:pPr>
    </w:p>
    <w:p w14:paraId="0F24F93E" w14:textId="77777777" w:rsidR="00790A9E" w:rsidRDefault="00790A9E" w:rsidP="00790A9E">
      <w:pPr>
        <w:pStyle w:val="Contedos"/>
      </w:pPr>
    </w:p>
    <w:p w14:paraId="2D8C0DCF" w14:textId="77777777" w:rsidR="00790A9E" w:rsidRDefault="00790A9E" w:rsidP="00790A9E">
      <w:pPr>
        <w:pStyle w:val="Contedos"/>
      </w:pPr>
    </w:p>
    <w:p w14:paraId="5873CBA2" w14:textId="77777777" w:rsidR="00790A9E" w:rsidRDefault="00790A9E" w:rsidP="00790A9E">
      <w:pPr>
        <w:pStyle w:val="Contedos"/>
      </w:pPr>
    </w:p>
    <w:p w14:paraId="61A0FA59" w14:textId="7AB58E40" w:rsidR="00CE075F" w:rsidRDefault="0033148D" w:rsidP="00CE075F">
      <w:pPr>
        <w:pStyle w:val="Ttulo1"/>
        <w:numPr>
          <w:ilvl w:val="0"/>
          <w:numId w:val="2"/>
        </w:numPr>
      </w:pPr>
      <w:bookmarkStart w:id="1" w:name="_Toc156077037"/>
      <w:r>
        <w:rPr>
          <w:lang w:bidi="pt-PT"/>
        </w:rPr>
        <w:lastRenderedPageBreak/>
        <w:t>Index.html</w:t>
      </w:r>
      <w:bookmarkEnd w:id="1"/>
    </w:p>
    <w:bookmarkStart w:id="2" w:name="_Toc156077038" w:displacedByCustomXml="next"/>
    <w:sdt>
      <w:sdtPr>
        <w:id w:val="241297364"/>
        <w:placeholder>
          <w:docPart w:val="ED5CE364C3504B3F984004C2FA73C1AB"/>
        </w:placeholder>
        <w15:appearance w15:val="hidden"/>
      </w:sdtPr>
      <w:sdtContent>
        <w:p w14:paraId="152B82A4" w14:textId="77777777" w:rsidR="00CE075F" w:rsidRDefault="00CE075F" w:rsidP="00CE075F">
          <w:pPr>
            <w:pStyle w:val="Ttulo2"/>
          </w:pPr>
          <w:r>
            <w:t>Página Inicial</w:t>
          </w:r>
        </w:p>
      </w:sdtContent>
    </w:sdt>
    <w:bookmarkEnd w:id="2" w:displacedByCustomXml="prev"/>
    <w:p w14:paraId="413F7777" w14:textId="77777777" w:rsidR="00CE075F" w:rsidRDefault="00CE075F" w:rsidP="00CE075F"/>
    <w:p w14:paraId="3AD6D850" w14:textId="77777777" w:rsidR="00CE075F" w:rsidRDefault="00CE075F" w:rsidP="00CE075F">
      <w:pPr>
        <w:pStyle w:val="Contedos"/>
      </w:pPr>
      <w:r>
        <w:t xml:space="preserve">A página de </w:t>
      </w:r>
      <w:proofErr w:type="spellStart"/>
      <w:r>
        <w:t>index</w:t>
      </w:r>
      <w:proofErr w:type="spellEnd"/>
      <w:r>
        <w:t xml:space="preserve"> é composta por secções sendo estas:</w:t>
      </w:r>
    </w:p>
    <w:p w14:paraId="5F3544DC" w14:textId="77777777" w:rsidR="00CE075F" w:rsidRDefault="00CE075F" w:rsidP="00CE075F">
      <w:pPr>
        <w:pStyle w:val="Contedos"/>
      </w:pPr>
      <w:r>
        <w:t xml:space="preserve"> - </w:t>
      </w:r>
      <w:r w:rsidRPr="00384DC9">
        <w:t>Vídeo e Áudio Iniciais</w:t>
      </w:r>
    </w:p>
    <w:p w14:paraId="199F96EC" w14:textId="77777777" w:rsidR="00CE075F" w:rsidRDefault="00CE075F" w:rsidP="00CE075F">
      <w:pPr>
        <w:pStyle w:val="Contedos"/>
        <w:numPr>
          <w:ilvl w:val="0"/>
          <w:numId w:val="4"/>
        </w:numPr>
      </w:pPr>
      <w:r>
        <w:t>Um vídeo que é incorporado com a classe "</w:t>
      </w:r>
      <w:proofErr w:type="spellStart"/>
      <w:r>
        <w:t>video</w:t>
      </w:r>
      <w:proofErr w:type="spellEnd"/>
      <w:r>
        <w:t xml:space="preserve">" sendo que este começa automaticamente, em </w:t>
      </w:r>
      <w:proofErr w:type="spellStart"/>
      <w:r>
        <w:t>loop</w:t>
      </w:r>
      <w:proofErr w:type="spellEnd"/>
      <w:r>
        <w:t xml:space="preserve"> e sem som </w:t>
      </w:r>
    </w:p>
    <w:p w14:paraId="1A6D9DE6" w14:textId="77777777" w:rsidR="00CE075F" w:rsidRDefault="00CE075F" w:rsidP="00CE075F">
      <w:pPr>
        <w:pStyle w:val="Contedos"/>
        <w:numPr>
          <w:ilvl w:val="0"/>
          <w:numId w:val="4"/>
        </w:numPr>
      </w:pPr>
      <w:r>
        <w:t>E um áudio é incorporado com a classe "</w:t>
      </w:r>
      <w:proofErr w:type="spellStart"/>
      <w:r>
        <w:t>audio</w:t>
      </w:r>
      <w:proofErr w:type="spellEnd"/>
      <w:r>
        <w:t xml:space="preserve">". Ele começa automaticamente, em </w:t>
      </w:r>
      <w:proofErr w:type="spellStart"/>
      <w:r>
        <w:t>loop</w:t>
      </w:r>
      <w:proofErr w:type="spellEnd"/>
      <w:r>
        <w:t>.</w:t>
      </w:r>
    </w:p>
    <w:p w14:paraId="132F8BB1" w14:textId="77777777" w:rsidR="00CE075F" w:rsidRDefault="00CE075F" w:rsidP="00CE075F">
      <w:pPr>
        <w:pStyle w:val="Contedos"/>
      </w:pPr>
    </w:p>
    <w:p w14:paraId="220ED002" w14:textId="77777777" w:rsidR="00CE075F" w:rsidRDefault="00CE075F" w:rsidP="00CE075F">
      <w:pPr>
        <w:pStyle w:val="Contedos"/>
      </w:pPr>
      <w:r>
        <w:t xml:space="preserve"> - </w:t>
      </w:r>
      <w:r w:rsidRPr="002F2E66">
        <w:t>Seção Principal</w:t>
      </w:r>
    </w:p>
    <w:p w14:paraId="2D4E93E0" w14:textId="77777777" w:rsidR="00CE075F" w:rsidRDefault="00CE075F" w:rsidP="00CE075F">
      <w:pPr>
        <w:pStyle w:val="Contedos"/>
        <w:numPr>
          <w:ilvl w:val="0"/>
          <w:numId w:val="5"/>
        </w:numPr>
      </w:pPr>
      <w:r>
        <w:t>Um título principal &lt;h1&gt; é apresentado com a classe "</w:t>
      </w:r>
      <w:proofErr w:type="spellStart"/>
      <w:r>
        <w:t>main-title</w:t>
      </w:r>
      <w:proofErr w:type="spellEnd"/>
      <w:r>
        <w:t>".</w:t>
      </w:r>
    </w:p>
    <w:p w14:paraId="3C41BB1D" w14:textId="52083AF0" w:rsidR="00CE075F" w:rsidRDefault="00CE075F" w:rsidP="00CE075F">
      <w:pPr>
        <w:pStyle w:val="Contedos"/>
        <w:numPr>
          <w:ilvl w:val="0"/>
          <w:numId w:val="5"/>
        </w:numPr>
      </w:pPr>
      <w:r>
        <w:t>Uma seção de cartões é introduzida para eventos mais vistos, utilizando um carrossel de cartões com navegação.</w:t>
      </w:r>
    </w:p>
    <w:p w14:paraId="6F984C9F" w14:textId="77777777" w:rsidR="00CE075F" w:rsidRDefault="00CE075F" w:rsidP="00CE075F">
      <w:pPr>
        <w:pStyle w:val="Contedos"/>
      </w:pPr>
    </w:p>
    <w:p w14:paraId="40C06254" w14:textId="77777777" w:rsidR="00CE075F" w:rsidRDefault="00CE075F" w:rsidP="00CE075F">
      <w:pPr>
        <w:pStyle w:val="Contedos"/>
      </w:pPr>
      <w:r>
        <w:t xml:space="preserve"> - Galeria de Eventos Adicionais:</w:t>
      </w:r>
    </w:p>
    <w:p w14:paraId="2F890004" w14:textId="77777777" w:rsidR="00CE075F" w:rsidRDefault="00CE075F" w:rsidP="00CE075F">
      <w:pPr>
        <w:pStyle w:val="Contedos"/>
        <w:numPr>
          <w:ilvl w:val="0"/>
          <w:numId w:val="6"/>
        </w:numPr>
      </w:pPr>
      <w:r>
        <w:t>Galeria de eventos adicionais com links para páginas específicas de cada evento, cada um com uma imagem e uma legenda.</w:t>
      </w:r>
    </w:p>
    <w:p w14:paraId="6D4CB7FA" w14:textId="77777777" w:rsidR="00CE075F" w:rsidRDefault="00CE075F" w:rsidP="00790A9E">
      <w:pPr>
        <w:pStyle w:val="Contedos"/>
      </w:pPr>
    </w:p>
    <w:p w14:paraId="333AD58D" w14:textId="77777777" w:rsidR="00CE075F" w:rsidRDefault="00CE075F" w:rsidP="00CE075F">
      <w:pPr>
        <w:pStyle w:val="Contedos"/>
        <w:ind w:left="720"/>
      </w:pPr>
    </w:p>
    <w:p w14:paraId="731F5311" w14:textId="77777777" w:rsidR="00CE075F" w:rsidRDefault="00CE075F" w:rsidP="00CE075F">
      <w:pPr>
        <w:pStyle w:val="Contedos"/>
        <w:ind w:left="720"/>
      </w:pPr>
    </w:p>
    <w:tbl>
      <w:tblPr>
        <w:tblW w:w="1007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9"/>
      </w:tblGrid>
      <w:tr w:rsidR="00DF027C" w14:paraId="2DCC6871" w14:textId="77777777" w:rsidTr="00CE075F">
        <w:trPr>
          <w:trHeight w:val="1899"/>
        </w:trPr>
        <w:tc>
          <w:tcPr>
            <w:tcW w:w="10079" w:type="dxa"/>
            <w:shd w:val="clear" w:color="auto" w:fill="F2F2F2" w:themeFill="background1" w:themeFillShade="F2"/>
            <w:vAlign w:val="center"/>
          </w:tcPr>
          <w:p w14:paraId="4339D4BE" w14:textId="77777777" w:rsidR="002F2E66" w:rsidRDefault="002F2E66" w:rsidP="00384DC9">
            <w:pPr>
              <w:pStyle w:val="Textodenfase"/>
            </w:pPr>
            <w:r>
              <w:t xml:space="preserve">Link para a página index.html no </w:t>
            </w:r>
            <w:proofErr w:type="spellStart"/>
            <w:r>
              <w:t>github</w:t>
            </w:r>
            <w:proofErr w:type="spellEnd"/>
            <w:r>
              <w:t xml:space="preserve">: </w:t>
            </w:r>
          </w:p>
          <w:p w14:paraId="1E43E59D" w14:textId="0EC0371D" w:rsidR="00DF027C" w:rsidRPr="00DF027C" w:rsidRDefault="00000000" w:rsidP="00384DC9">
            <w:pPr>
              <w:pStyle w:val="Textodenfase"/>
            </w:pPr>
            <w:hyperlink r:id="rId11" w:history="1">
              <w:r w:rsidR="002F2E66" w:rsidRPr="002F2E66">
                <w:rPr>
                  <w:rStyle w:val="Hiperligao"/>
                </w:rPr>
                <w:t>https://ehz10.github.io/ProjetoTI/index.html</w:t>
              </w:r>
            </w:hyperlink>
          </w:p>
        </w:tc>
      </w:tr>
      <w:tr w:rsidR="00DF027C" w14:paraId="67DFBA4D" w14:textId="77777777" w:rsidTr="00CE075F">
        <w:trPr>
          <w:trHeight w:val="5931"/>
        </w:trPr>
        <w:tc>
          <w:tcPr>
            <w:tcW w:w="10079" w:type="dxa"/>
          </w:tcPr>
          <w:p w14:paraId="580D5F03" w14:textId="77777777" w:rsidR="007A373E" w:rsidRDefault="007A373E" w:rsidP="00DF027C">
            <w:pPr>
              <w:pStyle w:val="Contedos"/>
              <w:rPr>
                <w:i/>
                <w:sz w:val="36"/>
              </w:rPr>
            </w:pPr>
          </w:p>
          <w:p w14:paraId="7AA349C0" w14:textId="65148F9D" w:rsidR="007A373E" w:rsidRDefault="00482D47" w:rsidP="000A6CC3">
            <w:pPr>
              <w:pStyle w:val="Ttulo1"/>
              <w:numPr>
                <w:ilvl w:val="0"/>
                <w:numId w:val="2"/>
              </w:numPr>
            </w:pPr>
            <w:bookmarkStart w:id="3" w:name="_Toc156077039"/>
            <w:r>
              <w:rPr>
                <w:lang w:bidi="pt-PT"/>
              </w:rPr>
              <w:t>L</w:t>
            </w:r>
            <w:r w:rsidRPr="00482D47">
              <w:rPr>
                <w:lang w:bidi="pt-PT"/>
              </w:rPr>
              <w:t>ogin</w:t>
            </w:r>
            <w:r w:rsidR="00790A9E">
              <w:rPr>
                <w:lang w:bidi="pt-PT"/>
              </w:rPr>
              <w:t>/Contact</w:t>
            </w:r>
            <w:r w:rsidRPr="00482D47">
              <w:rPr>
                <w:lang w:bidi="pt-PT"/>
              </w:rPr>
              <w:t>.html</w:t>
            </w:r>
            <w:bookmarkEnd w:id="3"/>
          </w:p>
          <w:tbl>
            <w:tblPr>
              <w:tblW w:w="1003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39"/>
            </w:tblGrid>
            <w:tr w:rsidR="007A373E" w14:paraId="326C7798" w14:textId="77777777" w:rsidTr="00172A4B">
              <w:trPr>
                <w:trHeight w:val="3546"/>
              </w:trPr>
              <w:tc>
                <w:tcPr>
                  <w:tcW w:w="10039" w:type="dxa"/>
                </w:tcPr>
                <w:bookmarkStart w:id="4" w:name="_Toc156077040"/>
                <w:p w14:paraId="65513B97" w14:textId="2FFE023C" w:rsidR="007A373E" w:rsidRDefault="00000000" w:rsidP="007A373E">
                  <w:pPr>
                    <w:pStyle w:val="Ttulo2"/>
                  </w:pPr>
                  <w:sdt>
                    <w:sdtPr>
                      <w:id w:val="1591047117"/>
                      <w:placeholder>
                        <w:docPart w:val="7BEBBFF747D44DAB95F20755BA7A21D5"/>
                      </w:placeholder>
                      <w15:appearance w15:val="hidden"/>
                    </w:sdtPr>
                    <w:sdtContent>
                      <w:r w:rsidR="00436E87">
                        <w:t>Página de Login</w:t>
                      </w:r>
                    </w:sdtContent>
                  </w:sdt>
                  <w:bookmarkEnd w:id="4"/>
                </w:p>
                <w:p w14:paraId="7867FEF9" w14:textId="6A620D32" w:rsidR="007A373E" w:rsidRPr="00C0724B" w:rsidRDefault="00C0724B" w:rsidP="007A373E">
                  <w:r w:rsidRPr="00C0724B">
                    <w:t>Geral:</w:t>
                  </w:r>
                </w:p>
                <w:p w14:paraId="2630C55D" w14:textId="1879DD87" w:rsidR="0039444D" w:rsidRDefault="00A979ED" w:rsidP="00A979ED">
                  <w:pPr>
                    <w:pStyle w:val="Contedos"/>
                  </w:pPr>
                  <w:r>
                    <w:t>Foi adicionada uma animação de "</w:t>
                  </w:r>
                  <w:proofErr w:type="spellStart"/>
                  <w:r>
                    <w:t>bounce</w:t>
                  </w:r>
                  <w:proofErr w:type="spellEnd"/>
                  <w:r>
                    <w:t>" usando as classes "</w:t>
                  </w:r>
                  <w:proofErr w:type="spellStart"/>
                  <w:r>
                    <w:t>animate</w:t>
                  </w:r>
                  <w:proofErr w:type="spellEnd"/>
                  <w:r>
                    <w:t>__</w:t>
                  </w:r>
                  <w:proofErr w:type="spellStart"/>
                  <w:r>
                    <w:t>animated</w:t>
                  </w:r>
                  <w:proofErr w:type="spellEnd"/>
                  <w:r>
                    <w:t>" e "</w:t>
                  </w:r>
                  <w:proofErr w:type="spellStart"/>
                  <w:r>
                    <w:t>animate</w:t>
                  </w:r>
                  <w:proofErr w:type="spellEnd"/>
                  <w:r>
                    <w:t>__</w:t>
                  </w:r>
                  <w:proofErr w:type="spellStart"/>
                  <w:r>
                    <w:t>bounce</w:t>
                  </w:r>
                  <w:proofErr w:type="spellEnd"/>
                  <w:r w:rsidR="00BE2D7E">
                    <w:t>”.</w:t>
                  </w:r>
                </w:p>
                <w:p w14:paraId="65CC8086" w14:textId="509CFA77" w:rsidR="00A979ED" w:rsidRDefault="0039444D" w:rsidP="00A979ED">
                  <w:pPr>
                    <w:pStyle w:val="Contedos"/>
                  </w:pPr>
                  <w:r>
                    <w:t xml:space="preserve">Após </w:t>
                  </w:r>
                  <w:r w:rsidR="006412A2">
                    <w:t>a ação</w:t>
                  </w:r>
                  <w:r>
                    <w:t xml:space="preserve"> entrar/registo</w:t>
                  </w:r>
                  <w:r w:rsidR="00DC6616" w:rsidRPr="00DC6616">
                    <w:t xml:space="preserve"> os formulários compartilham a mesma ação ("</w:t>
                  </w:r>
                  <w:r w:rsidR="00DC6616" w:rsidRPr="00790A9E">
                    <w:rPr>
                      <w:b/>
                      <w:bCs/>
                    </w:rPr>
                    <w:t>ActionLogin.html</w:t>
                  </w:r>
                  <w:r w:rsidR="00DC6616" w:rsidRPr="00DC6616">
                    <w:t>"</w:t>
                  </w:r>
                  <w:r w:rsidR="00BE2D7E" w:rsidRPr="00DC6616">
                    <w:t>)</w:t>
                  </w:r>
                  <w:r w:rsidR="00BE2D7E">
                    <w:t>.</w:t>
                  </w:r>
                </w:p>
                <w:p w14:paraId="1A90E6E4" w14:textId="77777777" w:rsidR="00DC6616" w:rsidRDefault="00DC6616" w:rsidP="007A373E">
                  <w:pPr>
                    <w:pStyle w:val="Contedos"/>
                  </w:pPr>
                </w:p>
                <w:p w14:paraId="1529A887" w14:textId="77777777" w:rsidR="00DC6616" w:rsidRPr="00675170" w:rsidRDefault="00DC6616" w:rsidP="00DC6616">
                  <w:pPr>
                    <w:pStyle w:val="Contedos"/>
                    <w:rPr>
                      <w:b/>
                      <w:bCs/>
                    </w:rPr>
                  </w:pPr>
                  <w:r w:rsidRPr="00675170">
                    <w:rPr>
                      <w:b/>
                      <w:bCs/>
                    </w:rPr>
                    <w:t>Formulário de Login:</w:t>
                  </w:r>
                </w:p>
                <w:p w14:paraId="7A32EDAD" w14:textId="08D4807F" w:rsidR="00DC6616" w:rsidRDefault="00DC6616" w:rsidP="00DC6616">
                  <w:pPr>
                    <w:pStyle w:val="Contedos"/>
                  </w:pPr>
                  <w:r>
                    <w:t xml:space="preserve">Um formulário de </w:t>
                  </w:r>
                  <w:r w:rsidR="00C41410">
                    <w:t>Entrar</w:t>
                  </w:r>
                  <w:r>
                    <w:t xml:space="preserve"> é apresentado com a ID "</w:t>
                  </w:r>
                  <w:proofErr w:type="spellStart"/>
                  <w:r>
                    <w:t>loginForm</w:t>
                  </w:r>
                  <w:proofErr w:type="spellEnd"/>
                  <w:r>
                    <w:t>". Ele possui campos para "Utilizador" (</w:t>
                  </w:r>
                  <w:proofErr w:type="spellStart"/>
                  <w:r>
                    <w:t>username</w:t>
                  </w:r>
                  <w:proofErr w:type="spellEnd"/>
                  <w:r>
                    <w:t>) e "Password".</w:t>
                  </w:r>
                </w:p>
                <w:p w14:paraId="199E7D34" w14:textId="5B5235EB" w:rsidR="00DC6616" w:rsidRPr="00DF027C" w:rsidRDefault="00DC6616" w:rsidP="00DC6616">
                  <w:pPr>
                    <w:pStyle w:val="Contedos"/>
                  </w:pPr>
                  <w:r>
                    <w:t xml:space="preserve">Um </w:t>
                  </w:r>
                  <w:proofErr w:type="spellStart"/>
                  <w:r>
                    <w:t>checkbox</w:t>
                  </w:r>
                  <w:proofErr w:type="spellEnd"/>
                  <w:r>
                    <w:t xml:space="preserve"> com a ID "</w:t>
                  </w:r>
                  <w:proofErr w:type="spellStart"/>
                  <w:r>
                    <w:t>form-switch</w:t>
                  </w:r>
                  <w:proofErr w:type="spellEnd"/>
                  <w:r>
                    <w:t>" é utilizado para alternar entre os formulários de login e registo</w:t>
                  </w:r>
                  <w:r w:rsidR="00C41410">
                    <w:t>.</w:t>
                  </w:r>
                </w:p>
                <w:p w14:paraId="50DA0431" w14:textId="77777777" w:rsidR="008A42C4" w:rsidRDefault="008A42C4" w:rsidP="00790A9E">
                  <w:pPr>
                    <w:pStyle w:val="Contedos"/>
                  </w:pPr>
                </w:p>
                <w:p w14:paraId="0CC6EB2B" w14:textId="77777777" w:rsidR="00790A9E" w:rsidRPr="008C7B01" w:rsidRDefault="00790A9E" w:rsidP="00790A9E">
                  <w:pPr>
                    <w:pStyle w:val="Contedos"/>
                    <w:rPr>
                      <w:b/>
                      <w:bCs/>
                    </w:rPr>
                  </w:pPr>
                  <w:r w:rsidRPr="008C7B01">
                    <w:rPr>
                      <w:b/>
                      <w:bCs/>
                    </w:rPr>
                    <w:t>Formulário de Conta</w:t>
                  </w:r>
                  <w:r>
                    <w:rPr>
                      <w:b/>
                      <w:bCs/>
                    </w:rPr>
                    <w:t>c</w:t>
                  </w:r>
                  <w:r w:rsidRPr="008C7B01">
                    <w:rPr>
                      <w:b/>
                      <w:bCs/>
                    </w:rPr>
                    <w:t>to:</w:t>
                  </w:r>
                </w:p>
                <w:p w14:paraId="4638915C" w14:textId="77777777" w:rsidR="00790A9E" w:rsidRDefault="00790A9E" w:rsidP="00790A9E">
                  <w:pPr>
                    <w:pStyle w:val="Contedos"/>
                  </w:pPr>
                  <w:r>
                    <w:t>O formulário contém campos para o "Primeiro Nome," "Último Nome," "País" e "Mensagem."</w:t>
                  </w:r>
                </w:p>
                <w:p w14:paraId="16FECB08" w14:textId="77777777" w:rsidR="008E68C5" w:rsidRDefault="008E68C5" w:rsidP="00790A9E">
                  <w:pPr>
                    <w:pStyle w:val="Contedos"/>
                  </w:pPr>
                </w:p>
                <w:p w14:paraId="21602DEF" w14:textId="020291F3" w:rsidR="008E68C5" w:rsidRPr="008E68C5" w:rsidRDefault="008E68C5" w:rsidP="00790A9E">
                  <w:pPr>
                    <w:pStyle w:val="Contedos"/>
                    <w:rPr>
                      <w:b/>
                      <w:bCs/>
                    </w:rPr>
                  </w:pPr>
                  <w:proofErr w:type="spellStart"/>
                  <w:r w:rsidRPr="008E68C5">
                    <w:rPr>
                      <w:b/>
                      <w:bCs/>
                    </w:rPr>
                    <w:t>ActionLogin</w:t>
                  </w:r>
                  <w:proofErr w:type="spellEnd"/>
                  <w:r w:rsidRPr="008E68C5">
                    <w:rPr>
                      <w:b/>
                      <w:bCs/>
                    </w:rPr>
                    <w:t>:</w:t>
                  </w:r>
                </w:p>
                <w:p w14:paraId="50887C6E" w14:textId="5245DEE0" w:rsidR="00701951" w:rsidRDefault="00701951" w:rsidP="00701951">
                  <w:pPr>
                    <w:pStyle w:val="Contedos"/>
                  </w:pPr>
                  <w:r>
                    <w:t>Página de agradecimento(&lt;h1&gt;) e um parágrafo (&lt;p&gt;) fornece uma mensagem adicional.  Inclui um link para a página para contactar-nos ("contact.html") e u</w:t>
                  </w:r>
                  <w:r w:rsidRPr="00270CB9">
                    <w:t>m botão de link &lt;a&gt; com a classe "</w:t>
                  </w:r>
                  <w:proofErr w:type="spellStart"/>
                  <w:r w:rsidRPr="00270CB9">
                    <w:t>btn</w:t>
                  </w:r>
                  <w:proofErr w:type="spellEnd"/>
                  <w:r w:rsidRPr="00270CB9">
                    <w:t>" é utilizado para permitir que os usuários continuem para a página inicial ("index.html").</w:t>
                  </w:r>
                </w:p>
                <w:p w14:paraId="6DA637AB" w14:textId="77777777" w:rsidR="00701951" w:rsidRDefault="00701951" w:rsidP="00790A9E">
                  <w:pPr>
                    <w:pStyle w:val="Contedos"/>
                  </w:pPr>
                </w:p>
                <w:p w14:paraId="7D2C9566" w14:textId="12B160B1" w:rsidR="00790A9E" w:rsidRDefault="00790A9E" w:rsidP="00790A9E">
                  <w:pPr>
                    <w:pStyle w:val="Contedos"/>
                  </w:pPr>
                </w:p>
              </w:tc>
            </w:tr>
            <w:tr w:rsidR="007A373E" w14:paraId="359D351B" w14:textId="77777777" w:rsidTr="00172A4B">
              <w:trPr>
                <w:trHeight w:val="1899"/>
              </w:trPr>
              <w:tc>
                <w:tcPr>
                  <w:tcW w:w="10039" w:type="dxa"/>
                  <w:shd w:val="clear" w:color="auto" w:fill="F2F2F2" w:themeFill="background1" w:themeFillShade="F2"/>
                  <w:vAlign w:val="center"/>
                </w:tcPr>
                <w:p w14:paraId="0634E0B5" w14:textId="77777777" w:rsidR="007A373E" w:rsidRPr="00DF027C" w:rsidRDefault="007A373E" w:rsidP="007A373E">
                  <w:pPr>
                    <w:pStyle w:val="Textodenfase"/>
                    <w:jc w:val="center"/>
                  </w:pPr>
                  <w:r>
                    <w:rPr>
                      <w:noProof/>
                      <w:lang w:bidi="pt-PT"/>
                    </w:rPr>
                    <mc:AlternateContent>
                      <mc:Choice Requires="wps">
                        <w:drawing>
                          <wp:inline distT="0" distB="0" distL="0" distR="0" wp14:anchorId="6DF4B7B8" wp14:editId="7293531B">
                            <wp:extent cx="5422005" cy="1828800"/>
                            <wp:effectExtent l="0" t="0" r="0" b="0"/>
                            <wp:docPr id="1921827364" name="Caixa de Tex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42200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6E9A01" w14:textId="0420257F" w:rsidR="002F2E66" w:rsidRDefault="002F2E66" w:rsidP="002F2E66">
                                        <w:pPr>
                                          <w:pStyle w:val="Textodenfase"/>
                                        </w:pPr>
                                        <w:r>
                                          <w:t xml:space="preserve">Link para a página login.html no </w:t>
                                        </w:r>
                                        <w:proofErr w:type="spellStart"/>
                                        <w:r>
                                          <w:t>github</w:t>
                                        </w:r>
                                        <w:proofErr w:type="spellEnd"/>
                                        <w:r>
                                          <w:t xml:space="preserve">: </w:t>
                                        </w:r>
                                      </w:p>
                                      <w:p w14:paraId="4E3F1141" w14:textId="12A09D32" w:rsidR="007A373E" w:rsidRDefault="00000000" w:rsidP="002F2E66">
                                        <w:pPr>
                                          <w:jc w:val="center"/>
                                          <w:rPr>
                                            <w:rStyle w:val="Hiperligao"/>
                                          </w:rPr>
                                        </w:pPr>
                                        <w:hyperlink r:id="rId12" w:history="1">
                                          <w:r w:rsidR="002F2E66" w:rsidRPr="002F2E66">
                                            <w:rPr>
                                              <w:rStyle w:val="Hiperligao"/>
                                            </w:rPr>
                                            <w:t>https://ehz10.github.io/ProjetoTI/login.html</w:t>
                                          </w:r>
                                        </w:hyperlink>
                                      </w:p>
                                      <w:p w14:paraId="2E046016" w14:textId="77777777" w:rsidR="00790A9E" w:rsidRDefault="00790A9E" w:rsidP="00790A9E">
                                        <w:pPr>
                                          <w:pStyle w:val="Textodenfase"/>
                                        </w:pPr>
                                        <w:r>
                                          <w:t xml:space="preserve">Link para a página contact.html no </w:t>
                                        </w:r>
                                        <w:proofErr w:type="spellStart"/>
                                        <w:r>
                                          <w:t>github</w:t>
                                        </w:r>
                                        <w:proofErr w:type="spellEnd"/>
                                        <w:r>
                                          <w:t xml:space="preserve">: </w:t>
                                        </w:r>
                                      </w:p>
                                      <w:p w14:paraId="78E7036E" w14:textId="77777777" w:rsidR="00790A9E" w:rsidRDefault="00000000" w:rsidP="00790A9E">
                                        <w:pPr>
                                          <w:jc w:val="center"/>
                                        </w:pPr>
                                        <w:hyperlink r:id="rId13" w:history="1">
                                          <w:r w:rsidR="00790A9E" w:rsidRPr="001E3228">
                                            <w:rPr>
                                              <w:rStyle w:val="Hiperligao"/>
                                            </w:rPr>
                                            <w:t>https://ehz10.github.io/ProjetoTI/contact.html</w:t>
                                          </w:r>
                                        </w:hyperlink>
                                      </w:p>
                                      <w:p w14:paraId="5CAE5103" w14:textId="77777777" w:rsidR="00790A9E" w:rsidRDefault="00790A9E" w:rsidP="00790A9E">
                                        <w:pPr>
                                          <w:pStyle w:val="Textodenfase"/>
                                        </w:pPr>
                                        <w:r>
                                          <w:t xml:space="preserve">Link para a página ActionLogin.html no </w:t>
                                        </w:r>
                                        <w:proofErr w:type="spellStart"/>
                                        <w:r>
                                          <w:t>github</w:t>
                                        </w:r>
                                        <w:proofErr w:type="spellEnd"/>
                                        <w:r>
                                          <w:t xml:space="preserve">: </w:t>
                                        </w:r>
                                      </w:p>
                                      <w:p w14:paraId="2666B4FC" w14:textId="77777777" w:rsidR="00790A9E" w:rsidRDefault="00000000" w:rsidP="00790A9E">
                                        <w:pPr>
                                          <w:jc w:val="center"/>
                                        </w:pPr>
                                        <w:hyperlink r:id="rId14" w:history="1">
                                          <w:r w:rsidR="00790A9E" w:rsidRPr="001E3228">
                                            <w:rPr>
                                              <w:rStyle w:val="Hiperligao"/>
                                            </w:rPr>
                                            <w:t>https://ehz10.github.io/ProjetoTI/ActionLogin.html</w:t>
                                          </w:r>
                                        </w:hyperlink>
                                      </w:p>
                                      <w:p w14:paraId="22F57759" w14:textId="77777777" w:rsidR="00790A9E" w:rsidRDefault="00790A9E" w:rsidP="002F2E6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F4B7B8" id="Caixa de Texto 7" o:spid="_x0000_s1027" type="#_x0000_t202" style="width:426.9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" filled="f" stroked="f" strokeweight=".5pt">
                            <v:textbox>
                              <w:txbxContent>
                                <w:p w14:paraId="036E9A01" w14:textId="0420257F" w:rsidR="002F2E66" w:rsidRDefault="002F2E66" w:rsidP="002F2E66">
                                  <w:pPr>
                                    <w:pStyle w:val="Textodenfase"/>
                                  </w:pPr>
                                  <w:r>
                                    <w:t xml:space="preserve">Link para a página login.html no </w:t>
                                  </w:r>
                                  <w:proofErr w:type="spellStart"/>
                                  <w:r>
                                    <w:t>github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</w:p>
                                <w:p w14:paraId="4E3F1141" w14:textId="12A09D32" w:rsidR="007A373E" w:rsidRDefault="00000000" w:rsidP="002F2E66">
                                  <w:pPr>
                                    <w:jc w:val="center"/>
                                    <w:rPr>
                                      <w:rStyle w:val="Hiperligao"/>
                                    </w:rPr>
                                  </w:pPr>
                                  <w:hyperlink r:id="rId15" w:history="1">
                                    <w:r w:rsidR="002F2E66" w:rsidRPr="002F2E66">
                                      <w:rPr>
                                        <w:rStyle w:val="Hiperligao"/>
                                      </w:rPr>
                                      <w:t>https://ehz10.github.io/ProjetoTI/login.html</w:t>
                                    </w:r>
                                  </w:hyperlink>
                                </w:p>
                                <w:p w14:paraId="2E046016" w14:textId="77777777" w:rsidR="00790A9E" w:rsidRDefault="00790A9E" w:rsidP="00790A9E">
                                  <w:pPr>
                                    <w:pStyle w:val="Textodenfase"/>
                                  </w:pPr>
                                  <w:r>
                                    <w:t xml:space="preserve">Link para a página contact.html no </w:t>
                                  </w:r>
                                  <w:proofErr w:type="spellStart"/>
                                  <w:r>
                                    <w:t>github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</w:p>
                                <w:p w14:paraId="78E7036E" w14:textId="77777777" w:rsidR="00790A9E" w:rsidRDefault="00000000" w:rsidP="00790A9E">
                                  <w:pPr>
                                    <w:jc w:val="center"/>
                                  </w:pPr>
                                  <w:hyperlink r:id="rId16" w:history="1">
                                    <w:r w:rsidR="00790A9E" w:rsidRPr="001E3228">
                                      <w:rPr>
                                        <w:rStyle w:val="Hiperligao"/>
                                      </w:rPr>
                                      <w:t>https://ehz10.github.io/ProjetoTI/contact.html</w:t>
                                    </w:r>
                                  </w:hyperlink>
                                </w:p>
                                <w:p w14:paraId="5CAE5103" w14:textId="77777777" w:rsidR="00790A9E" w:rsidRDefault="00790A9E" w:rsidP="00790A9E">
                                  <w:pPr>
                                    <w:pStyle w:val="Textodenfase"/>
                                  </w:pPr>
                                  <w:r>
                                    <w:t xml:space="preserve">Link para a página ActionLogin.html no </w:t>
                                  </w:r>
                                  <w:proofErr w:type="spellStart"/>
                                  <w:r>
                                    <w:t>github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</w:p>
                                <w:p w14:paraId="2666B4FC" w14:textId="77777777" w:rsidR="00790A9E" w:rsidRDefault="00000000" w:rsidP="00790A9E">
                                  <w:pPr>
                                    <w:jc w:val="center"/>
                                  </w:pPr>
                                  <w:hyperlink r:id="rId17" w:history="1">
                                    <w:r w:rsidR="00790A9E" w:rsidRPr="001E3228">
                                      <w:rPr>
                                        <w:rStyle w:val="Hiperligao"/>
                                      </w:rPr>
                                      <w:t>https://ehz10.github.io/ProjetoTI/ActionLogin.html</w:t>
                                    </w:r>
                                  </w:hyperlink>
                                </w:p>
                                <w:p w14:paraId="22F57759" w14:textId="77777777" w:rsidR="00790A9E" w:rsidRDefault="00790A9E" w:rsidP="002F2E6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A373E" w14:paraId="3860A05C" w14:textId="77777777" w:rsidTr="00172A4B">
              <w:trPr>
                <w:trHeight w:val="5931"/>
              </w:trPr>
              <w:tc>
                <w:tcPr>
                  <w:tcW w:w="10039" w:type="dxa"/>
                </w:tcPr>
                <w:p w14:paraId="3375CE42" w14:textId="77777777" w:rsidR="00203E29" w:rsidRDefault="00203E29" w:rsidP="007A373E">
                  <w:pPr>
                    <w:pStyle w:val="Contedos"/>
                    <w:rPr>
                      <w:i/>
                      <w:sz w:val="36"/>
                    </w:rPr>
                  </w:pPr>
                </w:p>
                <w:p w14:paraId="2D2D6A24" w14:textId="69AAB1CF" w:rsidR="00203E29" w:rsidRDefault="00482D47" w:rsidP="000A6CC3">
                  <w:pPr>
                    <w:pStyle w:val="Ttulo1"/>
                    <w:numPr>
                      <w:ilvl w:val="0"/>
                      <w:numId w:val="2"/>
                    </w:numPr>
                  </w:pPr>
                  <w:bookmarkStart w:id="5" w:name="_Toc156077041"/>
                  <w:r w:rsidRPr="00482D47">
                    <w:t>Events</w:t>
                  </w:r>
                  <w:r>
                    <w:t>.html</w:t>
                  </w:r>
                  <w:bookmarkEnd w:id="5"/>
                </w:p>
                <w:tbl>
                  <w:tblPr>
                    <w:tblW w:w="9999" w:type="dxa"/>
                    <w:tblInd w:w="4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999"/>
                  </w:tblGrid>
                  <w:tr w:rsidR="00203E29" w14:paraId="4CEB5FB1" w14:textId="77777777" w:rsidTr="00E0374B">
                    <w:trPr>
                      <w:trHeight w:val="3546"/>
                    </w:trPr>
                    <w:tc>
                      <w:tcPr>
                        <w:tcW w:w="9999" w:type="dxa"/>
                      </w:tcPr>
                      <w:bookmarkStart w:id="6" w:name="_Toc156077042"/>
                      <w:p w14:paraId="3C6A637C" w14:textId="766898F3" w:rsidR="00203E29" w:rsidRDefault="00000000" w:rsidP="00DC5F04">
                        <w:pPr>
                          <w:pStyle w:val="Ttulo2"/>
                        </w:pPr>
                        <w:sdt>
                          <w:sdtPr>
                            <w:id w:val="-1829977709"/>
                            <w:placeholder>
                              <w:docPart w:val="1B6768B3824846079EAA9D58EE3A2A2B"/>
                            </w:placeholder>
                            <w15:appearance w15:val="hidden"/>
                          </w:sdtPr>
                          <w:sdtContent>
                            <w:r w:rsidR="00296B33">
                              <w:t>Página de todos os eventos</w:t>
                            </w:r>
                          </w:sdtContent>
                        </w:sdt>
                        <w:bookmarkEnd w:id="6"/>
                      </w:p>
                      <w:p w14:paraId="0C8F190A" w14:textId="08318414" w:rsidR="00835DA5" w:rsidRDefault="00835DA5" w:rsidP="00203E29">
                        <w:pPr>
                          <w:pStyle w:val="Contedos"/>
                        </w:pPr>
                        <w:r>
                          <w:t>A galeria é representada por uma lista não ordenada &lt;</w:t>
                        </w:r>
                        <w:proofErr w:type="spellStart"/>
                        <w:r>
                          <w:t>ul</w:t>
                        </w:r>
                        <w:proofErr w:type="spellEnd"/>
                        <w:r>
                          <w:t>&gt; com uma série de itens de lista &lt;li&gt;, cada um contendo um link &lt;a&gt; para páginas de eventos específicas.</w:t>
                        </w:r>
                      </w:p>
                      <w:p w14:paraId="31DADAEF" w14:textId="39DAE3AF" w:rsidR="00835DA5" w:rsidRDefault="00835DA5" w:rsidP="00835DA5">
                        <w:pPr>
                          <w:pStyle w:val="Contedos"/>
                        </w:pPr>
                        <w:r>
                          <w:t>Cada item da galeria consiste em um link &lt;a&gt; que redireciona para uma página específica de evento.</w:t>
                        </w:r>
                      </w:p>
                      <w:p w14:paraId="345D9B5C" w14:textId="77777777" w:rsidR="00835DA5" w:rsidRDefault="00835DA5" w:rsidP="00835DA5">
                        <w:pPr>
                          <w:pStyle w:val="Contedos"/>
                        </w:pPr>
                        <w:r>
                          <w:t>Enquanto o rato está por cima da imagem apresenta o nome do evento.</w:t>
                        </w:r>
                      </w:p>
                      <w:p w14:paraId="4251886C" w14:textId="04B58D65" w:rsidR="00493901" w:rsidRDefault="00493901" w:rsidP="00835DA5">
                        <w:pPr>
                          <w:pStyle w:val="Contedos"/>
                        </w:pPr>
                      </w:p>
                    </w:tc>
                  </w:tr>
                  <w:tr w:rsidR="00203E29" w14:paraId="59886528" w14:textId="77777777" w:rsidTr="00E0374B">
                    <w:trPr>
                      <w:trHeight w:val="1899"/>
                    </w:trPr>
                    <w:tc>
                      <w:tcPr>
                        <w:tcW w:w="9999" w:type="dxa"/>
                        <w:shd w:val="clear" w:color="auto" w:fill="F2F2F2" w:themeFill="background1" w:themeFillShade="F2"/>
                        <w:vAlign w:val="center"/>
                      </w:tcPr>
                      <w:p w14:paraId="7CC2D593" w14:textId="77777777" w:rsidR="00203E29" w:rsidRPr="00DF027C" w:rsidRDefault="00203E29" w:rsidP="00203E29">
                        <w:pPr>
                          <w:pStyle w:val="Textodenfase"/>
                          <w:jc w:val="center"/>
                        </w:pPr>
                        <w:r>
                          <w:rPr>
                            <w:noProof/>
                            <w:lang w:bidi="pt-PT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8F15888" wp14:editId="096B5E4E">
                                  <wp:extent cx="5422005" cy="1091461"/>
                                  <wp:effectExtent l="0" t="0" r="0" b="0"/>
                                  <wp:docPr id="1052126105" name="Caixa de Texto 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5422005" cy="1091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E5A5C77" w14:textId="5F9FB010" w:rsidR="002F2E66" w:rsidRDefault="002F2E66" w:rsidP="002F2E66">
                                              <w:pPr>
                                                <w:pStyle w:val="Textodenfase"/>
                                              </w:pPr>
                                              <w:r>
                                                <w:t xml:space="preserve">Link para a página </w:t>
                                              </w:r>
                                              <w:r w:rsidR="00854F5D">
                                                <w:t>events</w:t>
                                              </w:r>
                                              <w:r>
                                                <w:t xml:space="preserve">.html no </w:t>
                                              </w:r>
                                              <w:proofErr w:type="spellStart"/>
                                              <w:r>
                                                <w:t>github</w:t>
                                              </w:r>
                                              <w:proofErr w:type="spellEnd"/>
                                              <w:r>
                                                <w:t xml:space="preserve">: </w:t>
                                              </w:r>
                                            </w:p>
                                            <w:p w14:paraId="66E2AE96" w14:textId="7EB0B14A" w:rsidR="00203E29" w:rsidRDefault="00000000" w:rsidP="00203E29">
                                              <w:pPr>
                                                <w:jc w:val="center"/>
                                                <w:rPr>
                                                  <w:rStyle w:val="Hiperligao"/>
                                                </w:rPr>
                                              </w:pPr>
                                              <w:hyperlink r:id="rId18" w:history="1">
                                                <w:r w:rsidR="002F2E66" w:rsidRPr="002F2E66">
                                                  <w:rPr>
                                                    <w:rStyle w:val="Hiperligao"/>
                                                  </w:rPr>
                                                  <w:t>https://ehz10.github.io/ProjetoTI/events.html</w:t>
                                                </w:r>
                                              </w:hyperlink>
                                            </w:p>
                                            <w:p w14:paraId="281135D8" w14:textId="362E96AC" w:rsidR="00493901" w:rsidRDefault="00493901" w:rsidP="00493901">
                                              <w:pPr>
                                                <w:pStyle w:val="Textodenfase"/>
                                              </w:pPr>
                                              <w:r>
                                                <w:t xml:space="preserve">Link para a página de eventos 1stevent.html no </w:t>
                                              </w:r>
                                              <w:proofErr w:type="spellStart"/>
                                              <w:r>
                                                <w:t>github</w:t>
                                              </w:r>
                                              <w:proofErr w:type="spellEnd"/>
                                              <w:r>
                                                <w:t xml:space="preserve">: </w:t>
                                              </w:r>
                                            </w:p>
                                            <w:p w14:paraId="374B6288" w14:textId="77777777" w:rsidR="00493901" w:rsidRDefault="00000000" w:rsidP="00493901">
                                              <w:pPr>
                                                <w:jc w:val="center"/>
                                              </w:pPr>
                                              <w:hyperlink r:id="rId19" w:history="1">
                                                <w:r w:rsidR="00493901" w:rsidRPr="001E3228">
                                                  <w:rPr>
                                                    <w:rStyle w:val="Hiperligao"/>
                                                  </w:rPr>
                                                  <w:t>https://ehz10.github.io/ProjetoTI/1stevent.html</w:t>
                                                </w:r>
                                              </w:hyperlink>
                                            </w:p>
                                            <w:p w14:paraId="3E7D2C0D" w14:textId="77777777" w:rsidR="00493901" w:rsidRDefault="00493901" w:rsidP="00203E29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68F15888" id="_x0000_s1028" type="#_x0000_t202" style="width:426.9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" filled="f" stroked="f" strokeweight=".5pt">
                                  <v:textbox>
                                    <w:txbxContent>
                                      <w:p w14:paraId="1E5A5C77" w14:textId="5F9FB010" w:rsidR="002F2E66" w:rsidRDefault="002F2E66" w:rsidP="002F2E66">
                                        <w:pPr>
                                          <w:pStyle w:val="Textodenfase"/>
                                        </w:pPr>
                                        <w:r>
                                          <w:t xml:space="preserve">Link para a página </w:t>
                                        </w:r>
                                        <w:r w:rsidR="00854F5D">
                                          <w:t>events</w:t>
                                        </w:r>
                                        <w:r>
                                          <w:t xml:space="preserve">.html no </w:t>
                                        </w:r>
                                        <w:proofErr w:type="spellStart"/>
                                        <w:r>
                                          <w:t>github</w:t>
                                        </w:r>
                                        <w:proofErr w:type="spellEnd"/>
                                        <w:r>
                                          <w:t xml:space="preserve">: </w:t>
                                        </w:r>
                                      </w:p>
                                      <w:p w14:paraId="66E2AE96" w14:textId="7EB0B14A" w:rsidR="00203E29" w:rsidRDefault="00000000" w:rsidP="00203E29">
                                        <w:pPr>
                                          <w:jc w:val="center"/>
                                          <w:rPr>
                                            <w:rStyle w:val="Hiperligao"/>
                                          </w:rPr>
                                        </w:pPr>
                                        <w:hyperlink r:id="rId20" w:history="1">
                                          <w:r w:rsidR="002F2E66" w:rsidRPr="002F2E66">
                                            <w:rPr>
                                              <w:rStyle w:val="Hiperligao"/>
                                            </w:rPr>
                                            <w:t>https://ehz10.github.io/ProjetoTI/events.html</w:t>
                                          </w:r>
                                        </w:hyperlink>
                                      </w:p>
                                      <w:p w14:paraId="281135D8" w14:textId="362E96AC" w:rsidR="00493901" w:rsidRDefault="00493901" w:rsidP="00493901">
                                        <w:pPr>
                                          <w:pStyle w:val="Textodenfase"/>
                                        </w:pPr>
                                        <w:r>
                                          <w:t xml:space="preserve">Link para a página de eventos 1stevent.html no </w:t>
                                        </w:r>
                                        <w:proofErr w:type="spellStart"/>
                                        <w:r>
                                          <w:t>github</w:t>
                                        </w:r>
                                        <w:proofErr w:type="spellEnd"/>
                                        <w:r>
                                          <w:t xml:space="preserve">: </w:t>
                                        </w:r>
                                      </w:p>
                                      <w:p w14:paraId="374B6288" w14:textId="77777777" w:rsidR="00493901" w:rsidRDefault="00000000" w:rsidP="00493901">
                                        <w:pPr>
                                          <w:jc w:val="center"/>
                                        </w:pPr>
                                        <w:hyperlink r:id="rId21" w:history="1">
                                          <w:r w:rsidR="00493901" w:rsidRPr="001E3228">
                                            <w:rPr>
                                              <w:rStyle w:val="Hiperligao"/>
                                            </w:rPr>
                                            <w:t>https://ehz10.github.io/ProjetoTI/1stevent.html</w:t>
                                          </w:r>
                                        </w:hyperlink>
                                      </w:p>
                                      <w:p w14:paraId="3E7D2C0D" w14:textId="77777777" w:rsidR="00493901" w:rsidRDefault="00493901" w:rsidP="00203E29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5BCEBC6" w14:textId="77777777" w:rsidR="00203E29" w:rsidRDefault="00203E29" w:rsidP="007A373E">
                  <w:pPr>
                    <w:pStyle w:val="Contedos"/>
                    <w:rPr>
                      <w:i/>
                      <w:sz w:val="36"/>
                    </w:rPr>
                  </w:pPr>
                </w:p>
                <w:p w14:paraId="496B1BAF" w14:textId="68FF9A10" w:rsidR="00203E29" w:rsidRDefault="00A915F8" w:rsidP="000A6CC3">
                  <w:pPr>
                    <w:pStyle w:val="Ttulo1"/>
                    <w:numPr>
                      <w:ilvl w:val="0"/>
                      <w:numId w:val="2"/>
                    </w:numPr>
                  </w:pPr>
                  <w:bookmarkStart w:id="7" w:name="_Toc156077043"/>
                  <w:r>
                    <w:rPr>
                      <w:lang w:bidi="pt-PT"/>
                    </w:rPr>
                    <w:t>About</w:t>
                  </w:r>
                  <w:r w:rsidR="00D27F22">
                    <w:rPr>
                      <w:lang w:bidi="pt-PT"/>
                    </w:rPr>
                    <w:t>.html</w:t>
                  </w:r>
                  <w:bookmarkEnd w:id="7"/>
                </w:p>
                <w:tbl>
                  <w:tblPr>
                    <w:tblW w:w="9736" w:type="dxa"/>
                    <w:tblInd w:w="4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736"/>
                  </w:tblGrid>
                  <w:tr w:rsidR="00203E29" w14:paraId="04DC6372" w14:textId="77777777" w:rsidTr="00172A4B">
                    <w:tc>
                      <w:tcPr>
                        <w:tcW w:w="9736" w:type="dxa"/>
                      </w:tcPr>
                      <w:bookmarkStart w:id="8" w:name="_Toc156077044"/>
                      <w:p w14:paraId="21A39421" w14:textId="277F2586" w:rsidR="00203E29" w:rsidRDefault="00000000" w:rsidP="00DC5F04">
                        <w:pPr>
                          <w:pStyle w:val="Ttulo2"/>
                        </w:pPr>
                        <w:sdt>
                          <w:sdtPr>
                            <w:id w:val="2002463819"/>
                            <w:placeholder>
                              <w:docPart w:val="8D59297D5A6A4574ADDA4ADC1B65D44A"/>
                            </w:placeholder>
                            <w15:appearance w15:val="hidden"/>
                          </w:sdtPr>
                          <w:sdtContent>
                            <w:r w:rsidR="00296B33">
                              <w:t>Página sobre a equipa</w:t>
                            </w:r>
                          </w:sdtContent>
                        </w:sdt>
                        <w:bookmarkEnd w:id="8"/>
                      </w:p>
                      <w:p w14:paraId="1B768D22" w14:textId="13BE3FD8" w:rsidR="00203E29" w:rsidRDefault="004A4FFD" w:rsidP="00203E29">
                        <w:pPr>
                          <w:pStyle w:val="Contedos"/>
                        </w:pPr>
                        <w:r>
                          <w:t>Geral:</w:t>
                        </w:r>
                      </w:p>
                      <w:p w14:paraId="23689371" w14:textId="34E89B22" w:rsidR="00955912" w:rsidRDefault="004A4FFD" w:rsidP="004A4FFD">
                        <w:pPr>
                          <w:pStyle w:val="Contedos"/>
                        </w:pPr>
                        <w:r>
                          <w:t xml:space="preserve">Um título principal &lt;h2&gt; "Sobre Nós" é apresentado no </w:t>
                        </w:r>
                        <w:r w:rsidR="00BE2D7E">
                          <w:t>container</w:t>
                        </w:r>
                        <w:r>
                          <w:t xml:space="preserve"> "</w:t>
                        </w:r>
                        <w:proofErr w:type="spellStart"/>
                        <w:r>
                          <w:t>Sobre-Container</w:t>
                        </w:r>
                        <w:proofErr w:type="spellEnd"/>
                        <w:r>
                          <w:t>".</w:t>
                        </w:r>
                      </w:p>
                      <w:p w14:paraId="4E9756F2" w14:textId="1BE254D8" w:rsidR="00943864" w:rsidRDefault="004A4FFD" w:rsidP="00943864">
                        <w:pPr>
                          <w:pStyle w:val="Contedos"/>
                        </w:pPr>
                        <w:r>
                          <w:t xml:space="preserve">Uma frase em itálico &lt;i&gt; "Apaixonados por experiências únicas" </w:t>
                        </w:r>
                        <w:r w:rsidR="007478FF">
                          <w:t>e d</w:t>
                        </w:r>
                        <w:r w:rsidRPr="004A4FFD">
                          <w:t xml:space="preserve">uas &lt;p&gt; (parágrafos) são utilizados para fornecer informações detalhadas sobre a empresa, incluindo os </w:t>
                        </w:r>
                        <w:r w:rsidR="007478FF">
                          <w:t>CEO</w:t>
                        </w:r>
                        <w:r w:rsidRPr="004A4FFD">
                          <w:t xml:space="preserve"> (João Guerreiro e Tiago Rodrigues</w:t>
                        </w:r>
                        <w:r w:rsidR="00BE2D7E" w:rsidRPr="004A4FFD">
                          <w:t>).</w:t>
                        </w:r>
                        <w:r w:rsidR="00BE2D7E">
                          <w:t xml:space="preserve"> Para</w:t>
                        </w:r>
                        <w:r w:rsidRPr="004A4FFD">
                          <w:t xml:space="preserve"> cada membro da equipe, uma imagem &lt;</w:t>
                        </w:r>
                        <w:proofErr w:type="spellStart"/>
                        <w:r w:rsidRPr="004A4FFD">
                          <w:t>img</w:t>
                        </w:r>
                        <w:proofErr w:type="spellEnd"/>
                        <w:r w:rsidRPr="004A4FFD">
                          <w:t>&gt; com animação "</w:t>
                        </w:r>
                        <w:proofErr w:type="spellStart"/>
                        <w:r w:rsidRPr="004A4FFD">
                          <w:t>bounce</w:t>
                        </w:r>
                        <w:proofErr w:type="spellEnd"/>
                        <w:r w:rsidRPr="004A4FFD">
                          <w:t>" é apresentada, seguida pelo nome do membro (&lt;h2&gt;).</w:t>
                        </w:r>
                      </w:p>
                      <w:p w14:paraId="2CC22BA9" w14:textId="77777777" w:rsidR="00943864" w:rsidRDefault="00943864" w:rsidP="00203E29">
                        <w:pPr>
                          <w:pStyle w:val="Contedos"/>
                        </w:pPr>
                      </w:p>
                      <w:p w14:paraId="5F601A43" w14:textId="4AF9A2E7" w:rsidR="00943864" w:rsidRDefault="00943864" w:rsidP="00203E29">
                        <w:pPr>
                          <w:pStyle w:val="Contedos"/>
                        </w:pPr>
                      </w:p>
                    </w:tc>
                  </w:tr>
                  <w:tr w:rsidR="00203E29" w14:paraId="437563A3" w14:textId="77777777" w:rsidTr="00172A4B">
                    <w:tc>
                      <w:tcPr>
                        <w:tcW w:w="9736" w:type="dxa"/>
                        <w:shd w:val="clear" w:color="auto" w:fill="F2F2F2" w:themeFill="background1" w:themeFillShade="F2"/>
                        <w:vAlign w:val="center"/>
                      </w:tcPr>
                      <w:p w14:paraId="15DFBD7F" w14:textId="77777777" w:rsidR="00203E29" w:rsidRPr="00DF027C" w:rsidRDefault="00203E29" w:rsidP="00203E29">
                        <w:pPr>
                          <w:pStyle w:val="Textodenfase"/>
                          <w:jc w:val="center"/>
                        </w:pPr>
                        <w:r>
                          <w:rPr>
                            <w:noProof/>
                            <w:lang w:bidi="pt-PT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336" behindDoc="1" locked="0" layoutInCell="1" allowOverlap="1" wp14:anchorId="24891705" wp14:editId="7A582ED4">
                                  <wp:simplePos x="0" y="0"/>
                                  <wp:positionH relativeFrom="column">
                                    <wp:posOffset>379730</wp:posOffset>
                                  </wp:positionH>
                                  <wp:positionV relativeFrom="paragraph">
                                    <wp:posOffset>0</wp:posOffset>
                                  </wp:positionV>
                                  <wp:extent cx="5421630" cy="1000125"/>
                                  <wp:effectExtent l="0" t="0" r="0" b="0"/>
                                  <wp:wrapTight wrapText="bothSides">
                                    <wp:wrapPolygon edited="0">
                                      <wp:start x="228" y="0"/>
                                      <wp:lineTo x="228" y="20983"/>
                                      <wp:lineTo x="21327" y="20983"/>
                                      <wp:lineTo x="21327" y="0"/>
                                      <wp:lineTo x="228" y="0"/>
                                    </wp:wrapPolygon>
                                  </wp:wrapTight>
                                  <wp:docPr id="896606852" name="Caixa de Texto 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5421630" cy="1000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A53570C" w14:textId="05CD5BF0" w:rsidR="002F2E66" w:rsidRDefault="002F2E66" w:rsidP="002F2E66">
                                              <w:pPr>
                                                <w:pStyle w:val="Textodenfase"/>
                                              </w:pPr>
                                              <w:r>
                                                <w:t xml:space="preserve">Link para a página </w:t>
                                              </w:r>
                                              <w:r w:rsidR="00F87743">
                                                <w:t>about</w:t>
                                              </w:r>
                                              <w:r>
                                                <w:t xml:space="preserve">.html no </w:t>
                                              </w:r>
                                              <w:proofErr w:type="spellStart"/>
                                              <w:r>
                                                <w:t>github</w:t>
                                              </w:r>
                                              <w:proofErr w:type="spellEnd"/>
                                              <w:r>
                                                <w:t xml:space="preserve">: </w:t>
                                              </w:r>
                                            </w:p>
                                            <w:p w14:paraId="2A3F3357" w14:textId="43AACA3C" w:rsidR="002F2E66" w:rsidRDefault="00000000" w:rsidP="002F2E66">
                                              <w:pPr>
                                                <w:jc w:val="center"/>
                                              </w:pPr>
                                              <w:hyperlink r:id="rId22" w:history="1">
                                                <w:r w:rsidR="002F2E66" w:rsidRPr="001E3228">
                                                  <w:rPr>
                                                    <w:rStyle w:val="Hiperligao"/>
                                                  </w:rPr>
                                                  <w:t>https://ehz10.github.io/ProjetoTI/about.html</w:t>
                                                </w:r>
                                              </w:hyperlink>
                                            </w:p>
                                            <w:p w14:paraId="3A398F2F" w14:textId="12AE0DC7" w:rsidR="00203E29" w:rsidRDefault="00203E29" w:rsidP="00203E29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24891705" id="_x0000_s1029" type="#_x0000_t202" style="position:absolute;left:0;text-align:left;margin-left:29.9pt;margin-top:0;width:426.9pt;height:78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17GwIAADQ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" filled="f" stroked="f" strokeweight=".5pt">
                                  <v:textbox>
                                    <w:txbxContent>
                                      <w:p w14:paraId="3A53570C" w14:textId="05CD5BF0" w:rsidR="002F2E66" w:rsidRDefault="002F2E66" w:rsidP="002F2E66">
                                        <w:pPr>
                                          <w:pStyle w:val="Textodenfase"/>
                                        </w:pPr>
                                        <w:r>
                                          <w:t xml:space="preserve">Link para a página </w:t>
                                        </w:r>
                                        <w:r w:rsidR="00F87743">
                                          <w:t>about</w:t>
                                        </w:r>
                                        <w:r>
                                          <w:t xml:space="preserve">.html no </w:t>
                                        </w:r>
                                        <w:proofErr w:type="spellStart"/>
                                        <w:r>
                                          <w:t>github</w:t>
                                        </w:r>
                                        <w:proofErr w:type="spellEnd"/>
                                        <w:r>
                                          <w:t xml:space="preserve">: </w:t>
                                        </w:r>
                                      </w:p>
                                      <w:p w14:paraId="2A3F3357" w14:textId="43AACA3C" w:rsidR="002F2E66" w:rsidRDefault="00000000" w:rsidP="002F2E66">
                                        <w:pPr>
                                          <w:jc w:val="center"/>
                                        </w:pPr>
                                        <w:hyperlink r:id="rId23" w:history="1">
                                          <w:r w:rsidR="002F2E66" w:rsidRPr="001E3228">
                                            <w:rPr>
                                              <w:rStyle w:val="Hiperligao"/>
                                            </w:rPr>
                                            <w:t>https://ehz10.github.io/ProjetoTI/about.html</w:t>
                                          </w:r>
                                        </w:hyperlink>
                                      </w:p>
                                      <w:p w14:paraId="3A398F2F" w14:textId="12AE0DC7" w:rsidR="00203E29" w:rsidRDefault="00203E29" w:rsidP="00203E29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03E29" w14:paraId="741B02BE" w14:textId="77777777" w:rsidTr="00172A4B">
                    <w:tc>
                      <w:tcPr>
                        <w:tcW w:w="9736" w:type="dxa"/>
                        <w:shd w:val="clear" w:color="auto" w:fill="F2F2F2" w:themeFill="background1" w:themeFillShade="F2"/>
                        <w:vAlign w:val="center"/>
                      </w:tcPr>
                      <w:p w14:paraId="11DA05BE" w14:textId="53CF4CF0" w:rsidR="00203E29" w:rsidRPr="00DF027C" w:rsidRDefault="00203E29" w:rsidP="007478FF">
                        <w:pPr>
                          <w:pStyle w:val="Textodenfase"/>
                        </w:pPr>
                      </w:p>
                    </w:tc>
                  </w:tr>
                </w:tbl>
                <w:p w14:paraId="4F137447" w14:textId="77777777" w:rsidR="00203E29" w:rsidRDefault="00203E29" w:rsidP="007A373E">
                  <w:pPr>
                    <w:pStyle w:val="Contedos"/>
                    <w:rPr>
                      <w:i/>
                      <w:sz w:val="36"/>
                    </w:rPr>
                  </w:pPr>
                </w:p>
              </w:tc>
            </w:tr>
          </w:tbl>
          <w:p w14:paraId="44E031B5" w14:textId="77777777" w:rsidR="007A373E" w:rsidRDefault="007A373E" w:rsidP="00DF027C">
            <w:pPr>
              <w:pStyle w:val="Contedos"/>
              <w:rPr>
                <w:i/>
                <w:sz w:val="36"/>
              </w:rPr>
            </w:pPr>
          </w:p>
        </w:tc>
      </w:tr>
    </w:tbl>
    <w:p w14:paraId="1871DC27" w14:textId="77777777" w:rsidR="0087605E" w:rsidRPr="00D70D02" w:rsidRDefault="0087605E" w:rsidP="00AB02A7">
      <w:pPr>
        <w:spacing w:after="200"/>
      </w:pPr>
    </w:p>
    <w:sectPr w:rsidR="0087605E" w:rsidRPr="00D70D02" w:rsidSect="00BE4DB7">
      <w:headerReference w:type="default" r:id="rId24"/>
      <w:footerReference w:type="default" r:id="rId2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7AD7" w14:textId="77777777" w:rsidR="00BE4DB7" w:rsidRDefault="00BE4DB7">
      <w:r>
        <w:separator/>
      </w:r>
    </w:p>
    <w:p w14:paraId="101673AF" w14:textId="77777777" w:rsidR="00BE4DB7" w:rsidRDefault="00BE4DB7"/>
  </w:endnote>
  <w:endnote w:type="continuationSeparator" w:id="0">
    <w:p w14:paraId="40838CEC" w14:textId="77777777" w:rsidR="00BE4DB7" w:rsidRDefault="00BE4DB7">
      <w:r>
        <w:continuationSeparator/>
      </w:r>
    </w:p>
    <w:p w14:paraId="11C209E9" w14:textId="77777777" w:rsidR="00BE4DB7" w:rsidRDefault="00BE4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55E90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07398B64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9BCF" w14:textId="77777777" w:rsidR="00BE4DB7" w:rsidRDefault="00BE4DB7">
      <w:r>
        <w:separator/>
      </w:r>
    </w:p>
    <w:p w14:paraId="787409B2" w14:textId="77777777" w:rsidR="00BE4DB7" w:rsidRDefault="00BE4DB7"/>
  </w:footnote>
  <w:footnote w:type="continuationSeparator" w:id="0">
    <w:p w14:paraId="4F1977D4" w14:textId="77777777" w:rsidR="00BE4DB7" w:rsidRDefault="00BE4DB7">
      <w:r>
        <w:continuationSeparator/>
      </w:r>
    </w:p>
    <w:p w14:paraId="1F16DF54" w14:textId="77777777" w:rsidR="00BE4DB7" w:rsidRDefault="00BE4D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DFBF76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D16C7CD" w14:textId="77777777" w:rsidR="00D077E9" w:rsidRDefault="00D077E9">
          <w:pPr>
            <w:pStyle w:val="Cabealho"/>
          </w:pPr>
        </w:p>
      </w:tc>
    </w:tr>
  </w:tbl>
  <w:p w14:paraId="764E6ACD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605"/>
    <w:multiLevelType w:val="hybridMultilevel"/>
    <w:tmpl w:val="C44636FE"/>
    <w:lvl w:ilvl="0" w:tplc="23AAAF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73BEB"/>
    <w:multiLevelType w:val="hybridMultilevel"/>
    <w:tmpl w:val="C9CE6F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2C6"/>
    <w:multiLevelType w:val="hybridMultilevel"/>
    <w:tmpl w:val="8DE03436"/>
    <w:lvl w:ilvl="0" w:tplc="BD505468">
      <w:start w:val="1"/>
      <w:numFmt w:val="decimal"/>
      <w:lvlText w:val="%1."/>
      <w:lvlJc w:val="left"/>
      <w:pPr>
        <w:ind w:left="87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30" w:hanging="360"/>
      </w:pPr>
    </w:lvl>
    <w:lvl w:ilvl="2" w:tplc="0816001B" w:tentative="1">
      <w:start w:val="1"/>
      <w:numFmt w:val="lowerRoman"/>
      <w:lvlText w:val="%3."/>
      <w:lvlJc w:val="right"/>
      <w:pPr>
        <w:ind w:left="1950" w:hanging="180"/>
      </w:pPr>
    </w:lvl>
    <w:lvl w:ilvl="3" w:tplc="0816000F" w:tentative="1">
      <w:start w:val="1"/>
      <w:numFmt w:val="decimal"/>
      <w:lvlText w:val="%4."/>
      <w:lvlJc w:val="left"/>
      <w:pPr>
        <w:ind w:left="2670" w:hanging="360"/>
      </w:pPr>
    </w:lvl>
    <w:lvl w:ilvl="4" w:tplc="08160019" w:tentative="1">
      <w:start w:val="1"/>
      <w:numFmt w:val="lowerLetter"/>
      <w:lvlText w:val="%5."/>
      <w:lvlJc w:val="left"/>
      <w:pPr>
        <w:ind w:left="3390" w:hanging="360"/>
      </w:pPr>
    </w:lvl>
    <w:lvl w:ilvl="5" w:tplc="0816001B" w:tentative="1">
      <w:start w:val="1"/>
      <w:numFmt w:val="lowerRoman"/>
      <w:lvlText w:val="%6."/>
      <w:lvlJc w:val="right"/>
      <w:pPr>
        <w:ind w:left="4110" w:hanging="180"/>
      </w:pPr>
    </w:lvl>
    <w:lvl w:ilvl="6" w:tplc="0816000F" w:tentative="1">
      <w:start w:val="1"/>
      <w:numFmt w:val="decimal"/>
      <w:lvlText w:val="%7."/>
      <w:lvlJc w:val="left"/>
      <w:pPr>
        <w:ind w:left="4830" w:hanging="360"/>
      </w:pPr>
    </w:lvl>
    <w:lvl w:ilvl="7" w:tplc="08160019" w:tentative="1">
      <w:start w:val="1"/>
      <w:numFmt w:val="lowerLetter"/>
      <w:lvlText w:val="%8."/>
      <w:lvlJc w:val="left"/>
      <w:pPr>
        <w:ind w:left="5550" w:hanging="360"/>
      </w:pPr>
    </w:lvl>
    <w:lvl w:ilvl="8" w:tplc="08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A61287F"/>
    <w:multiLevelType w:val="hybridMultilevel"/>
    <w:tmpl w:val="4C26BCA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89458F"/>
    <w:multiLevelType w:val="hybridMultilevel"/>
    <w:tmpl w:val="39980B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F030B"/>
    <w:multiLevelType w:val="hybridMultilevel"/>
    <w:tmpl w:val="C936C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7049">
    <w:abstractNumId w:val="0"/>
  </w:num>
  <w:num w:numId="2" w16cid:durableId="652684152">
    <w:abstractNumId w:val="2"/>
  </w:num>
  <w:num w:numId="3" w16cid:durableId="1823423615">
    <w:abstractNumId w:val="1"/>
  </w:num>
  <w:num w:numId="4" w16cid:durableId="1441025451">
    <w:abstractNumId w:val="4"/>
  </w:num>
  <w:num w:numId="5" w16cid:durableId="189151897">
    <w:abstractNumId w:val="3"/>
  </w:num>
  <w:num w:numId="6" w16cid:durableId="703408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3E"/>
    <w:rsid w:val="00020AD5"/>
    <w:rsid w:val="0002482E"/>
    <w:rsid w:val="00050324"/>
    <w:rsid w:val="00096EF0"/>
    <w:rsid w:val="000A0150"/>
    <w:rsid w:val="000A6CC3"/>
    <w:rsid w:val="000E63C9"/>
    <w:rsid w:val="00105059"/>
    <w:rsid w:val="00130E9D"/>
    <w:rsid w:val="00140742"/>
    <w:rsid w:val="00150A6D"/>
    <w:rsid w:val="00172A4B"/>
    <w:rsid w:val="001770B8"/>
    <w:rsid w:val="00185B35"/>
    <w:rsid w:val="001F2BC8"/>
    <w:rsid w:val="001F5F6B"/>
    <w:rsid w:val="00203E29"/>
    <w:rsid w:val="00241444"/>
    <w:rsid w:val="00243EBC"/>
    <w:rsid w:val="00246A35"/>
    <w:rsid w:val="00270CB9"/>
    <w:rsid w:val="00284348"/>
    <w:rsid w:val="002863BB"/>
    <w:rsid w:val="00296B33"/>
    <w:rsid w:val="002F2E66"/>
    <w:rsid w:val="002F51F5"/>
    <w:rsid w:val="00312137"/>
    <w:rsid w:val="00330359"/>
    <w:rsid w:val="0033148D"/>
    <w:rsid w:val="0033762F"/>
    <w:rsid w:val="00360494"/>
    <w:rsid w:val="00366C7E"/>
    <w:rsid w:val="00384DC9"/>
    <w:rsid w:val="00384EA3"/>
    <w:rsid w:val="0039444D"/>
    <w:rsid w:val="003A39A1"/>
    <w:rsid w:val="003C2191"/>
    <w:rsid w:val="003D3863"/>
    <w:rsid w:val="003E4276"/>
    <w:rsid w:val="004110DE"/>
    <w:rsid w:val="00436E87"/>
    <w:rsid w:val="0044085A"/>
    <w:rsid w:val="0046048E"/>
    <w:rsid w:val="00482D47"/>
    <w:rsid w:val="00493901"/>
    <w:rsid w:val="004A4FFD"/>
    <w:rsid w:val="004B21A5"/>
    <w:rsid w:val="005037F0"/>
    <w:rsid w:val="00512778"/>
    <w:rsid w:val="00516A86"/>
    <w:rsid w:val="005275F6"/>
    <w:rsid w:val="00572102"/>
    <w:rsid w:val="005A2E4F"/>
    <w:rsid w:val="005C22CC"/>
    <w:rsid w:val="005E62AA"/>
    <w:rsid w:val="005F1BB0"/>
    <w:rsid w:val="0063367D"/>
    <w:rsid w:val="006412A2"/>
    <w:rsid w:val="00656C4D"/>
    <w:rsid w:val="006609B5"/>
    <w:rsid w:val="00667FC8"/>
    <w:rsid w:val="00675170"/>
    <w:rsid w:val="006E5716"/>
    <w:rsid w:val="00701951"/>
    <w:rsid w:val="00701C16"/>
    <w:rsid w:val="007302B3"/>
    <w:rsid w:val="00730733"/>
    <w:rsid w:val="00730E3A"/>
    <w:rsid w:val="00736AAF"/>
    <w:rsid w:val="007478FF"/>
    <w:rsid w:val="00765B2A"/>
    <w:rsid w:val="00766AEB"/>
    <w:rsid w:val="00783A34"/>
    <w:rsid w:val="00790A9E"/>
    <w:rsid w:val="007A373E"/>
    <w:rsid w:val="007C6B52"/>
    <w:rsid w:val="007D16C5"/>
    <w:rsid w:val="007F0D8B"/>
    <w:rsid w:val="0083128F"/>
    <w:rsid w:val="00834275"/>
    <w:rsid w:val="00835DA5"/>
    <w:rsid w:val="00854F5D"/>
    <w:rsid w:val="00862FE4"/>
    <w:rsid w:val="0086389A"/>
    <w:rsid w:val="00874ED4"/>
    <w:rsid w:val="0087605E"/>
    <w:rsid w:val="008A42C4"/>
    <w:rsid w:val="008B1FEE"/>
    <w:rsid w:val="008B369C"/>
    <w:rsid w:val="008C7B01"/>
    <w:rsid w:val="008E68C5"/>
    <w:rsid w:val="00903C32"/>
    <w:rsid w:val="00916B16"/>
    <w:rsid w:val="009173B9"/>
    <w:rsid w:val="0093335D"/>
    <w:rsid w:val="0093613E"/>
    <w:rsid w:val="00943026"/>
    <w:rsid w:val="00943864"/>
    <w:rsid w:val="00955912"/>
    <w:rsid w:val="00962EA5"/>
    <w:rsid w:val="00966B81"/>
    <w:rsid w:val="00991762"/>
    <w:rsid w:val="009C7720"/>
    <w:rsid w:val="00A23AFA"/>
    <w:rsid w:val="00A31B3E"/>
    <w:rsid w:val="00A532F3"/>
    <w:rsid w:val="00A8489E"/>
    <w:rsid w:val="00A915F8"/>
    <w:rsid w:val="00A979ED"/>
    <w:rsid w:val="00AB02A7"/>
    <w:rsid w:val="00AC29F3"/>
    <w:rsid w:val="00B231E5"/>
    <w:rsid w:val="00B76788"/>
    <w:rsid w:val="00BE2D7E"/>
    <w:rsid w:val="00BE4DB7"/>
    <w:rsid w:val="00C02B87"/>
    <w:rsid w:val="00C054D0"/>
    <w:rsid w:val="00C0724B"/>
    <w:rsid w:val="00C4086D"/>
    <w:rsid w:val="00C41410"/>
    <w:rsid w:val="00C7604D"/>
    <w:rsid w:val="00CA1896"/>
    <w:rsid w:val="00CB5B28"/>
    <w:rsid w:val="00CE075F"/>
    <w:rsid w:val="00CF5371"/>
    <w:rsid w:val="00D0323A"/>
    <w:rsid w:val="00D0559F"/>
    <w:rsid w:val="00D077E9"/>
    <w:rsid w:val="00D27F22"/>
    <w:rsid w:val="00D42CB7"/>
    <w:rsid w:val="00D5413D"/>
    <w:rsid w:val="00D570A9"/>
    <w:rsid w:val="00D70D02"/>
    <w:rsid w:val="00D770C7"/>
    <w:rsid w:val="00D86945"/>
    <w:rsid w:val="00D90290"/>
    <w:rsid w:val="00DC5F04"/>
    <w:rsid w:val="00DC6616"/>
    <w:rsid w:val="00DD152F"/>
    <w:rsid w:val="00DE213F"/>
    <w:rsid w:val="00DF027C"/>
    <w:rsid w:val="00E00A32"/>
    <w:rsid w:val="00E22ACD"/>
    <w:rsid w:val="00E620B0"/>
    <w:rsid w:val="00E81B40"/>
    <w:rsid w:val="00EA0528"/>
    <w:rsid w:val="00EC72A2"/>
    <w:rsid w:val="00EF524B"/>
    <w:rsid w:val="00EF555B"/>
    <w:rsid w:val="00F027BB"/>
    <w:rsid w:val="00F11DCF"/>
    <w:rsid w:val="00F162EA"/>
    <w:rsid w:val="00F2411B"/>
    <w:rsid w:val="00F52D27"/>
    <w:rsid w:val="00F83527"/>
    <w:rsid w:val="00F83B42"/>
    <w:rsid w:val="00F87743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8D001"/>
  <w15:docId w15:val="{98C50EF4-FE21-4477-B7A0-2B8ED0E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7A373E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A373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A373E"/>
    <w:pPr>
      <w:spacing w:after="100"/>
      <w:ind w:left="280"/>
    </w:pPr>
  </w:style>
  <w:style w:type="character" w:styleId="Hiperligao">
    <w:name w:val="Hyperlink"/>
    <w:basedOn w:val="Tipodeletrapredefinidodopargrafo"/>
    <w:uiPriority w:val="99"/>
    <w:unhideWhenUsed/>
    <w:rsid w:val="007A373E"/>
    <w:rPr>
      <w:color w:val="3592C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F2E6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2E66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hz10.github.io/ProjetoTI/contact.html" TargetMode="External"/><Relationship Id="rId18" Type="http://schemas.openxmlformats.org/officeDocument/2006/relationships/hyperlink" Target="https://ehz10.github.io/ProjetoTI/events.html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ehz10.github.io/ProjetoTI/1steven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hz10.github.io/ProjetoTI/login.html" TargetMode="External"/><Relationship Id="rId17" Type="http://schemas.openxmlformats.org/officeDocument/2006/relationships/hyperlink" Target="https://ehz10.github.io/ProjetoTI/ActionLogin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ehz10.github.io/ProjetoTI/contact.html" TargetMode="External"/><Relationship Id="rId20" Type="http://schemas.openxmlformats.org/officeDocument/2006/relationships/hyperlink" Target="https://ehz10.github.io/ProjetoTI/event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hz10.github.io/ProjetoTI/index.htm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ehz10.github.io/ProjetoTI/login.html" TargetMode="External"/><Relationship Id="rId23" Type="http://schemas.openxmlformats.org/officeDocument/2006/relationships/hyperlink" Target="https://ehz10.github.io/ProjetoTI/abou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hz10.github.io/ProjetoTI/1steven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ehz10.github.io/ProjetoTI/ActionLogin.html" TargetMode="External"/><Relationship Id="rId22" Type="http://schemas.openxmlformats.org/officeDocument/2006/relationships/hyperlink" Target="https://ehz10.github.io/ProjetoTI/about.html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7B8DECA574406AB401F366F5050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ED7C87-71F0-42ED-9A20-4DD58BF802D8}"/>
      </w:docPartPr>
      <w:docPartBody>
        <w:p w:rsidR="00B73017" w:rsidRDefault="00000000">
          <w:pPr>
            <w:pStyle w:val="7BD7B8DECA574406AB401F366F5050C9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janeiro 13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2998AC1C78CE450AA2DB4B6D011F7E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BB58CB-6163-40E3-B3B2-7D409685E272}"/>
      </w:docPartPr>
      <w:docPartBody>
        <w:p w:rsidR="00B73017" w:rsidRDefault="00000000">
          <w:pPr>
            <w:pStyle w:val="2998AC1C78CE450AA2DB4B6D011F7E63"/>
          </w:pPr>
          <w:r>
            <w:rPr>
              <w:lang w:bidi="pt-PT"/>
            </w:rPr>
            <w:t>O Seu Nome</w:t>
          </w:r>
        </w:p>
      </w:docPartBody>
    </w:docPart>
    <w:docPart>
      <w:docPartPr>
        <w:name w:val="7BEBBFF747D44DAB95F20755BA7A21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59A61A-E053-4568-9854-35B340D364B9}"/>
      </w:docPartPr>
      <w:docPartBody>
        <w:p w:rsidR="00B73017" w:rsidRDefault="00216178" w:rsidP="00216178">
          <w:pPr>
            <w:pStyle w:val="7BEBBFF747D44DAB95F20755BA7A21D5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1B6768B3824846079EAA9D58EE3A2A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9203B2-3292-4F63-AC81-531171D9BBDD}"/>
      </w:docPartPr>
      <w:docPartBody>
        <w:p w:rsidR="00B73017" w:rsidRDefault="00216178" w:rsidP="00216178">
          <w:pPr>
            <w:pStyle w:val="1B6768B3824846079EAA9D58EE3A2A2B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8D59297D5A6A4574ADDA4ADC1B65D4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4E5948-72FD-4CEE-8684-10B804506060}"/>
      </w:docPartPr>
      <w:docPartBody>
        <w:p w:rsidR="00B73017" w:rsidRDefault="00216178" w:rsidP="00216178">
          <w:pPr>
            <w:pStyle w:val="8D59297D5A6A4574ADDA4ADC1B65D44A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ED5CE364C3504B3F984004C2FA73C1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DC9C69-04A1-49AC-A039-8171DC192BAD}"/>
      </w:docPartPr>
      <w:docPartBody>
        <w:p w:rsidR="00D5340E" w:rsidRDefault="00B73017" w:rsidP="00B73017">
          <w:pPr>
            <w:pStyle w:val="ED5CE364C3504B3F984004C2FA73C1AB"/>
          </w:pPr>
          <w:r w:rsidRPr="00DF027C">
            <w:rPr>
              <w:lang w:bidi="pt-PT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78"/>
    <w:rsid w:val="00216178"/>
    <w:rsid w:val="00460D83"/>
    <w:rsid w:val="007A1A0A"/>
    <w:rsid w:val="00B73017"/>
    <w:rsid w:val="00D5340E"/>
    <w:rsid w:val="00DE018C"/>
    <w:rsid w:val="00F6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paragraph" w:customStyle="1" w:styleId="7BD7B8DECA574406AB401F366F5050C9">
    <w:name w:val="7BD7B8DECA574406AB401F366F5050C9"/>
  </w:style>
  <w:style w:type="paragraph" w:customStyle="1" w:styleId="2998AC1C78CE450AA2DB4B6D011F7E63">
    <w:name w:val="2998AC1C78CE450AA2DB4B6D011F7E63"/>
  </w:style>
  <w:style w:type="paragraph" w:customStyle="1" w:styleId="7BEBBFF747D44DAB95F20755BA7A21D5">
    <w:name w:val="7BEBBFF747D44DAB95F20755BA7A21D5"/>
    <w:rsid w:val="00216178"/>
  </w:style>
  <w:style w:type="paragraph" w:customStyle="1" w:styleId="1B6768B3824846079EAA9D58EE3A2A2B">
    <w:name w:val="1B6768B3824846079EAA9D58EE3A2A2B"/>
    <w:rsid w:val="00216178"/>
  </w:style>
  <w:style w:type="paragraph" w:customStyle="1" w:styleId="8D59297D5A6A4574ADDA4ADC1B65D44A">
    <w:name w:val="8D59297D5A6A4574ADDA4ADC1B65D44A"/>
    <w:rsid w:val="00216178"/>
  </w:style>
  <w:style w:type="paragraph" w:customStyle="1" w:styleId="ED5CE364C3504B3F984004C2FA73C1AB">
    <w:name w:val="ED5CE364C3504B3F984004C2FA73C1AB"/>
    <w:rsid w:val="00B73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
João Guerreiro
Tiago Rodrigues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C145A1-D1CE-4665-B5C7-5B76F9DB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134</TotalTime>
  <Pages>6</Pages>
  <Words>616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Francisco</dc:creator>
  <cp:keywords/>
  <cp:lastModifiedBy>João Guerreiro</cp:lastModifiedBy>
  <cp:revision>75</cp:revision>
  <cp:lastPrinted>2006-08-01T17:47:00Z</cp:lastPrinted>
  <dcterms:created xsi:type="dcterms:W3CDTF">2024-01-13T14:46:00Z</dcterms:created>
  <dcterms:modified xsi:type="dcterms:W3CDTF">2024-01-13T22:25:00Z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