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3F9863" w14:textId="0E2762E3" w:rsidR="00D077E9" w:rsidRDefault="007A373E" w:rsidP="00D70D02">
      <w:r>
        <w:rPr>
          <w:noProof/>
          <w:lang w:bidi="pt-PT"/>
        </w:rPr>
        <w:drawing>
          <wp:anchor distT="0" distB="0" distL="114300" distR="114300" simplePos="0" relativeHeight="251658240" behindDoc="1" locked="0" layoutInCell="1" allowOverlap="1" wp14:anchorId="0F2B9312" wp14:editId="2D43DE28">
            <wp:simplePos x="0" y="0"/>
            <wp:positionH relativeFrom="column">
              <wp:posOffset>-3489960</wp:posOffset>
            </wp:positionH>
            <wp:positionV relativeFrom="page">
              <wp:posOffset>676275</wp:posOffset>
            </wp:positionV>
            <wp:extent cx="11344264" cy="6362700"/>
            <wp:effectExtent l="0" t="0" r="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44264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>
        <w:rPr>
          <w:noProof/>
          <w:lang w:bidi="pt-PT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3177B50" wp14:editId="18095578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tângulo 3" descr="retângulo branco para texto na cap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03FACB" id="Retângulo 3" o:spid="_x0000_s1026" alt="retângulo branco para texto na capa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" fillcolor="white [3212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888"/>
      </w:tblGrid>
      <w:tr w:rsidR="00D077E9" w14:paraId="2EF80A6E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6C5F37E" w14:textId="77777777" w:rsidR="00D077E9" w:rsidRDefault="00D077E9" w:rsidP="00AB02A7">
            <w:r>
              <w:rPr>
                <w:noProof/>
                <w:lang w:bidi="pt-PT"/>
              </w:rPr>
              <mc:AlternateContent>
                <mc:Choice Requires="wps">
                  <w:drawing>
                    <wp:inline distT="0" distB="0" distL="0" distR="0" wp14:anchorId="7B89987B" wp14:editId="6F266D2E">
                      <wp:extent cx="3738880" cy="1800225"/>
                      <wp:effectExtent l="0" t="0" r="0" b="0"/>
                      <wp:docPr id="8" name="Caixa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38880" cy="18002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44FF0A3" w14:textId="04BDAD5F" w:rsidR="00D077E9" w:rsidRPr="00D86945" w:rsidRDefault="007A373E" w:rsidP="00D077E9">
                                  <w:pPr>
                                    <w:pStyle w:val="Ttulo"/>
                                  </w:pPr>
                                  <w:r>
                                    <w:rPr>
                                      <w:lang w:bidi="pt-PT"/>
                                    </w:rPr>
                                    <w:t>TECNOLOGIAS DA INTERNET I</w:t>
                                  </w:r>
                                </w:p>
                                <w:p w14:paraId="69CF855D" w14:textId="20AA9F57" w:rsidR="00D077E9" w:rsidRPr="00D86945" w:rsidRDefault="007A373E" w:rsidP="00D077E9">
                                  <w:pPr>
                                    <w:pStyle w:val="Ttulo"/>
                                    <w:spacing w:after="0"/>
                                  </w:pPr>
                                  <w:r>
                                    <w:t>2024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7B89987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8" o:spid="_x0000_s1026" type="#_x0000_t202" style="width:294.4pt;height:141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" filled="f" stroked="f" strokeweight=".5pt">
                      <v:textbox>
                        <w:txbxContent>
                          <w:p w14:paraId="644FF0A3" w14:textId="04BDAD5F" w:rsidR="00D077E9" w:rsidRPr="00D86945" w:rsidRDefault="007A373E" w:rsidP="00D077E9">
                            <w:pPr>
                              <w:pStyle w:val="Ttulo"/>
                            </w:pPr>
                            <w:r>
                              <w:rPr>
                                <w:lang w:bidi="pt-PT"/>
                              </w:rPr>
                              <w:t>TECNOLOGIAS DA INTERNET I</w:t>
                            </w:r>
                          </w:p>
                          <w:p w14:paraId="69CF855D" w14:textId="20AA9F57" w:rsidR="00D077E9" w:rsidRPr="00D86945" w:rsidRDefault="007A373E" w:rsidP="00D077E9">
                            <w:pPr>
                              <w:pStyle w:val="Ttulo"/>
                              <w:spacing w:after="0"/>
                            </w:pPr>
                            <w:r>
                              <w:t>2024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331B0769" w14:textId="77777777" w:rsidR="00D077E9" w:rsidRDefault="00D077E9" w:rsidP="00AB02A7">
            <w:r>
              <w:rPr>
                <w:noProof/>
                <w:lang w:bidi="pt-PT"/>
              </w:rPr>
              <mc:AlternateContent>
                <mc:Choice Requires="wps">
                  <w:drawing>
                    <wp:inline distT="0" distB="0" distL="0" distR="0" wp14:anchorId="1E058F01" wp14:editId="564BE20B">
                      <wp:extent cx="1390918" cy="0"/>
                      <wp:effectExtent l="0" t="19050" r="19050" b="19050"/>
                      <wp:docPr id="5" name="Conexão Reta 5" descr="separad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5699626" id="Conexão Reta 5" o:spid="_x0000_s1026" alt="separad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4639FDA5" w14:textId="77777777" w:rsidTr="005E62AA">
        <w:trPr>
          <w:trHeight w:val="7205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7CB4FC24" w14:textId="77777777" w:rsidR="00D077E9" w:rsidRDefault="00D077E9" w:rsidP="00AB02A7">
            <w:pPr>
              <w:rPr>
                <w:noProof/>
              </w:rPr>
            </w:pPr>
          </w:p>
        </w:tc>
      </w:tr>
      <w:tr w:rsidR="00D077E9" w14:paraId="49F85F59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7BD7B8DECA574406AB401F366F5050C9"/>
              </w:placeholder>
              <w15:appearance w15:val="hidden"/>
            </w:sdtPr>
            <w:sdtContent>
              <w:p w14:paraId="39C4737D" w14:textId="38377BCA" w:rsidR="00D077E9" w:rsidRDefault="005E62AA" w:rsidP="00AB02A7">
                <w:r>
                  <w:rPr>
                    <w:rStyle w:val="SubttuloCarter"/>
                    <w:b w:val="0"/>
                    <w:lang w:bidi="pt-PT"/>
                  </w:rPr>
                  <w:fldChar w:fldCharType="begin"/>
                </w:r>
                <w:r>
                  <w:rPr>
                    <w:rStyle w:val="SubttuloCarter"/>
                    <w:b w:val="0"/>
                    <w:lang w:bidi="pt-PT"/>
                  </w:rPr>
                  <w:instrText xml:space="preserve"> DATE  \@ "d MMMM"  \* MERGEFORMAT </w:instrText>
                </w:r>
                <w:r>
                  <w:rPr>
                    <w:rStyle w:val="SubttuloCarter"/>
                    <w:b w:val="0"/>
                    <w:lang w:bidi="pt-PT"/>
                  </w:rPr>
                  <w:fldChar w:fldCharType="separate"/>
                </w:r>
                <w:r w:rsidR="00384DC9">
                  <w:rPr>
                    <w:rStyle w:val="SubttuloCarter"/>
                    <w:b w:val="0"/>
                    <w:noProof/>
                    <w:lang w:bidi="pt-PT"/>
                  </w:rPr>
                  <w:t>13 janeiro</w:t>
                </w:r>
                <w:r>
                  <w:rPr>
                    <w:rStyle w:val="SubttuloCarter"/>
                    <w:b w:val="0"/>
                    <w:lang w:bidi="pt-PT"/>
                  </w:rPr>
                  <w:fldChar w:fldCharType="end"/>
                </w:r>
              </w:p>
            </w:sdtContent>
          </w:sdt>
          <w:p w14:paraId="408F665D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bidi="pt-PT"/>
              </w:rPr>
              <mc:AlternateContent>
                <mc:Choice Requires="wps">
                  <w:drawing>
                    <wp:inline distT="0" distB="0" distL="0" distR="0" wp14:anchorId="382BA12E" wp14:editId="7CD32BBD">
                      <wp:extent cx="1493949" cy="0"/>
                      <wp:effectExtent l="0" t="19050" r="30480" b="19050"/>
                      <wp:docPr id="6" name="Conexão Reta 6" descr="separad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ACEFADE" id="Conexão Reta 6" o:spid="_x0000_s1026" alt="separad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5856E376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1861125E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A4DF1C4" w14:textId="0C4DB387" w:rsidR="00D077E9" w:rsidRDefault="00D077E9" w:rsidP="00AB02A7">
            <w:r w:rsidRPr="00B231E5">
              <w:rPr>
                <w:lang w:bidi="pt-PT"/>
              </w:rPr>
              <w:t xml:space="preserve">Da autoria de: </w:t>
            </w:r>
            <w:sdt>
              <w:sdtPr>
                <w:alias w:val="O Seu Nome"/>
                <w:tag w:val="O Seu Nome"/>
                <w:id w:val="-180584491"/>
                <w:placeholder>
                  <w:docPart w:val="2998AC1C78CE450AA2DB4B6D011F7E63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Content>
                <w:r w:rsidR="007A373E">
                  <w:br/>
                  <w:t>João Guerreiro</w:t>
                </w:r>
                <w:r w:rsidR="007A373E">
                  <w:br/>
                  <w:t>Tiago Rodrigues</w:t>
                </w:r>
              </w:sdtContent>
            </w:sdt>
          </w:p>
          <w:p w14:paraId="0B40A4A1" w14:textId="77777777" w:rsidR="00D077E9" w:rsidRPr="00D86945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14:paraId="586EAF46" w14:textId="77777777" w:rsidR="00D077E9" w:rsidRDefault="00AB02A7">
      <w:pPr>
        <w:spacing w:after="200"/>
      </w:pPr>
      <w:r w:rsidRPr="00D967AC">
        <w:rPr>
          <w:noProof/>
          <w:lang w:bidi="pt-PT"/>
        </w:rPr>
        <w:drawing>
          <wp:anchor distT="0" distB="0" distL="114300" distR="114300" simplePos="0" relativeHeight="251661312" behindDoc="0" locked="0" layoutInCell="1" allowOverlap="1" wp14:anchorId="4C41DD2F" wp14:editId="3896DE64">
            <wp:simplePos x="0" y="0"/>
            <wp:positionH relativeFrom="column">
              <wp:posOffset>5073112</wp:posOffset>
            </wp:positionH>
            <wp:positionV relativeFrom="paragraph">
              <wp:posOffset>7919085</wp:posOffset>
            </wp:positionV>
            <wp:extent cx="1482090" cy="520734"/>
            <wp:effectExtent l="0" t="0" r="3810" b="0"/>
            <wp:wrapNone/>
            <wp:docPr id="12" name="Gráfico 201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áfico 201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090" cy="520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pt-PT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46275271" wp14:editId="6D928ED7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tângulo 2" descr="retângulo colori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CAC9C3" id="Retângulo 2" o:spid="_x0000_s1026" alt="retângulo colorido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" fillcolor="#34aba2 [3206]" stroked="f" strokeweight="2pt">
                <w10:wrap anchory="page"/>
              </v:rect>
            </w:pict>
          </mc:Fallback>
        </mc:AlternateContent>
      </w:r>
      <w:r w:rsidR="00D077E9">
        <w:rPr>
          <w:lang w:bidi="pt-PT"/>
        </w:rPr>
        <w:br w:type="page"/>
      </w:r>
    </w:p>
    <w:sdt>
      <w:sdtPr>
        <w:rPr>
          <w:rFonts w:asciiTheme="minorHAnsi" w:eastAsiaTheme="minorEastAsia" w:hAnsiTheme="minorHAnsi" w:cstheme="minorBidi"/>
          <w:b/>
          <w:color w:val="082A75" w:themeColor="text2"/>
          <w:sz w:val="28"/>
          <w:szCs w:val="22"/>
          <w:lang w:eastAsia="en-US"/>
        </w:rPr>
        <w:id w:val="-178573130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A55FE28" w14:textId="4F4FFDC9" w:rsidR="007A373E" w:rsidRDefault="007A373E">
          <w:pPr>
            <w:pStyle w:val="Cabealhodondice"/>
          </w:pPr>
          <w:r>
            <w:t>Conteúdo</w:t>
          </w:r>
        </w:p>
        <w:p w14:paraId="690C7AB7" w14:textId="1A904542" w:rsidR="0063367D" w:rsidRDefault="007A373E">
          <w:pPr>
            <w:pStyle w:val="ndice1"/>
            <w:tabs>
              <w:tab w:val="left" w:pos="44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pt-PT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6060122" w:history="1">
            <w:r w:rsidR="0063367D" w:rsidRPr="00865BC7">
              <w:rPr>
                <w:rStyle w:val="Hiperligao"/>
                <w:noProof/>
              </w:rPr>
              <w:t>1.</w:t>
            </w:r>
            <w:r w:rsidR="0063367D">
              <w:rPr>
                <w:b w:val="0"/>
                <w:noProof/>
                <w:color w:val="auto"/>
                <w:kern w:val="2"/>
                <w:sz w:val="22"/>
                <w:lang w:eastAsia="pt-PT"/>
                <w14:ligatures w14:val="standardContextual"/>
              </w:rPr>
              <w:tab/>
            </w:r>
            <w:r w:rsidR="0063367D" w:rsidRPr="00865BC7">
              <w:rPr>
                <w:rStyle w:val="Hiperligao"/>
                <w:noProof/>
                <w:lang w:bidi="pt-PT"/>
              </w:rPr>
              <w:t>Footer e NavBar</w:t>
            </w:r>
            <w:r w:rsidR="0063367D">
              <w:rPr>
                <w:noProof/>
                <w:webHidden/>
              </w:rPr>
              <w:tab/>
            </w:r>
            <w:r w:rsidR="0063367D">
              <w:rPr>
                <w:noProof/>
                <w:webHidden/>
              </w:rPr>
              <w:fldChar w:fldCharType="begin"/>
            </w:r>
            <w:r w:rsidR="0063367D">
              <w:rPr>
                <w:noProof/>
                <w:webHidden/>
              </w:rPr>
              <w:instrText xml:space="preserve"> PAGEREF _Toc156060122 \h </w:instrText>
            </w:r>
            <w:r w:rsidR="0063367D">
              <w:rPr>
                <w:noProof/>
                <w:webHidden/>
              </w:rPr>
            </w:r>
            <w:r w:rsidR="0063367D">
              <w:rPr>
                <w:noProof/>
                <w:webHidden/>
              </w:rPr>
              <w:fldChar w:fldCharType="separate"/>
            </w:r>
            <w:r w:rsidR="0063367D">
              <w:rPr>
                <w:noProof/>
                <w:webHidden/>
              </w:rPr>
              <w:t>3</w:t>
            </w:r>
            <w:r w:rsidR="0063367D">
              <w:rPr>
                <w:noProof/>
                <w:webHidden/>
              </w:rPr>
              <w:fldChar w:fldCharType="end"/>
            </w:r>
          </w:hyperlink>
        </w:p>
        <w:p w14:paraId="1ECCBA44" w14:textId="7799CD73" w:rsidR="0063367D" w:rsidRDefault="0063367D">
          <w:pPr>
            <w:pStyle w:val="ndice2"/>
            <w:tabs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pt-PT"/>
              <w14:ligatures w14:val="standardContextual"/>
            </w:rPr>
          </w:pPr>
          <w:hyperlink w:anchor="_Toc156060123" w:history="1">
            <w:r w:rsidRPr="00865BC7">
              <w:rPr>
                <w:rStyle w:val="Hiperligao"/>
                <w:noProof/>
              </w:rPr>
              <w:t>Rodapé e barra de navegação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_Toc156060123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278E1" w14:textId="31155730" w:rsidR="0063367D" w:rsidRDefault="0063367D">
          <w:pPr>
            <w:pStyle w:val="ndice1"/>
            <w:tabs>
              <w:tab w:val="left" w:pos="44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pt-PT"/>
              <w14:ligatures w14:val="standardContextual"/>
            </w:rPr>
          </w:pPr>
          <w:hyperlink w:anchor="_Toc156060124" w:history="1">
            <w:r w:rsidRPr="00865BC7">
              <w:rPr>
                <w:rStyle w:val="Hiperligao"/>
                <w:noProof/>
              </w:rPr>
              <w:t>2.</w:t>
            </w:r>
            <w:r>
              <w:rPr>
                <w:b w:val="0"/>
                <w:noProof/>
                <w:color w:val="auto"/>
                <w:kern w:val="2"/>
                <w:sz w:val="22"/>
                <w:lang w:eastAsia="pt-PT"/>
                <w14:ligatures w14:val="standardContextual"/>
              </w:rPr>
              <w:tab/>
            </w:r>
            <w:r w:rsidRPr="00865BC7">
              <w:rPr>
                <w:rStyle w:val="Hiperligao"/>
                <w:noProof/>
                <w:lang w:bidi="pt-PT"/>
              </w:rPr>
              <w:t>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_Toc156060124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40FB9" w14:textId="5519C476" w:rsidR="0063367D" w:rsidRDefault="0063367D">
          <w:pPr>
            <w:pStyle w:val="ndice2"/>
            <w:tabs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pt-PT"/>
              <w14:ligatures w14:val="standardContextual"/>
            </w:rPr>
          </w:pPr>
          <w:hyperlink w:anchor="_Toc156060125" w:history="1">
            <w:r w:rsidRPr="00865BC7">
              <w:rPr>
                <w:rStyle w:val="Hiperligao"/>
                <w:noProof/>
              </w:rPr>
              <w:t>Página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_Toc156060125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C310F" w14:textId="52D73D2B" w:rsidR="0063367D" w:rsidRDefault="0063367D">
          <w:pPr>
            <w:pStyle w:val="ndice1"/>
            <w:tabs>
              <w:tab w:val="left" w:pos="44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pt-PT"/>
              <w14:ligatures w14:val="standardContextual"/>
            </w:rPr>
          </w:pPr>
          <w:hyperlink w:anchor="_Toc156060126" w:history="1">
            <w:r w:rsidRPr="00865BC7">
              <w:rPr>
                <w:rStyle w:val="Hiperligao"/>
                <w:noProof/>
              </w:rPr>
              <w:t>3.</w:t>
            </w:r>
            <w:r>
              <w:rPr>
                <w:b w:val="0"/>
                <w:noProof/>
                <w:color w:val="auto"/>
                <w:kern w:val="2"/>
                <w:sz w:val="22"/>
                <w:lang w:eastAsia="pt-PT"/>
                <w14:ligatures w14:val="standardContextual"/>
              </w:rPr>
              <w:tab/>
            </w:r>
            <w:r w:rsidRPr="00865BC7">
              <w:rPr>
                <w:rStyle w:val="Hiperligao"/>
                <w:noProof/>
                <w:lang w:bidi="pt-PT"/>
              </w:rPr>
              <w:t>Login.html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_Toc156060126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2C1E0" w14:textId="0A7CE856" w:rsidR="0063367D" w:rsidRDefault="0063367D">
          <w:pPr>
            <w:pStyle w:val="ndice2"/>
            <w:tabs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pt-PT"/>
              <w14:ligatures w14:val="standardContextual"/>
            </w:rPr>
          </w:pPr>
          <w:hyperlink w:anchor="_Toc156060127" w:history="1">
            <w:r w:rsidRPr="00865BC7">
              <w:rPr>
                <w:rStyle w:val="Hiperligao"/>
                <w:noProof/>
              </w:rPr>
              <w:t>Página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_Toc156060127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47569" w14:textId="11D8EE71" w:rsidR="0063367D" w:rsidRDefault="0063367D">
          <w:pPr>
            <w:pStyle w:val="ndice1"/>
            <w:tabs>
              <w:tab w:val="left" w:pos="44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pt-PT"/>
              <w14:ligatures w14:val="standardContextual"/>
            </w:rPr>
          </w:pPr>
          <w:hyperlink w:anchor="_Toc156060128" w:history="1">
            <w:r w:rsidRPr="00865BC7">
              <w:rPr>
                <w:rStyle w:val="Hiperligao"/>
                <w:noProof/>
              </w:rPr>
              <w:t>4.</w:t>
            </w:r>
            <w:r>
              <w:rPr>
                <w:b w:val="0"/>
                <w:noProof/>
                <w:color w:val="auto"/>
                <w:kern w:val="2"/>
                <w:sz w:val="22"/>
                <w:lang w:eastAsia="pt-PT"/>
                <w14:ligatures w14:val="standardContextual"/>
              </w:rPr>
              <w:tab/>
            </w:r>
            <w:r w:rsidRPr="00865BC7">
              <w:rPr>
                <w:rStyle w:val="Hiperligao"/>
                <w:noProof/>
              </w:rPr>
              <w:t>Events.html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_Toc156060128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9039E" w14:textId="348463BC" w:rsidR="0063367D" w:rsidRDefault="0063367D">
          <w:pPr>
            <w:pStyle w:val="ndice2"/>
            <w:tabs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pt-PT"/>
              <w14:ligatures w14:val="standardContextual"/>
            </w:rPr>
          </w:pPr>
          <w:hyperlink w:anchor="_Toc156060129" w:history="1">
            <w:r w:rsidRPr="00865BC7">
              <w:rPr>
                <w:rStyle w:val="Hiperligao"/>
                <w:noProof/>
              </w:rPr>
              <w:t>Página de todos os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_Toc156060129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C84A7" w14:textId="03CED09B" w:rsidR="0063367D" w:rsidRDefault="0063367D">
          <w:pPr>
            <w:pStyle w:val="ndice1"/>
            <w:tabs>
              <w:tab w:val="left" w:pos="44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pt-PT"/>
              <w14:ligatures w14:val="standardContextual"/>
            </w:rPr>
          </w:pPr>
          <w:hyperlink w:anchor="_Toc156060130" w:history="1">
            <w:r w:rsidRPr="00865BC7">
              <w:rPr>
                <w:rStyle w:val="Hiperligao"/>
                <w:noProof/>
              </w:rPr>
              <w:t>5.</w:t>
            </w:r>
            <w:r>
              <w:rPr>
                <w:b w:val="0"/>
                <w:noProof/>
                <w:color w:val="auto"/>
                <w:kern w:val="2"/>
                <w:sz w:val="22"/>
                <w:lang w:eastAsia="pt-PT"/>
                <w14:ligatures w14:val="standardContextual"/>
              </w:rPr>
              <w:tab/>
            </w:r>
            <w:r w:rsidRPr="00865BC7">
              <w:rPr>
                <w:rStyle w:val="Hiperligao"/>
                <w:noProof/>
                <w:lang w:bidi="pt-PT"/>
              </w:rPr>
              <w:t>Contact.html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_Toc156060130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9B800" w14:textId="2542BCE3" w:rsidR="0063367D" w:rsidRDefault="0063367D">
          <w:pPr>
            <w:pStyle w:val="ndice2"/>
            <w:tabs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pt-PT"/>
              <w14:ligatures w14:val="standardContextual"/>
            </w:rPr>
          </w:pPr>
          <w:hyperlink w:anchor="_Toc156060131" w:history="1">
            <w:r w:rsidRPr="00865BC7">
              <w:rPr>
                <w:rStyle w:val="Hiperligao"/>
                <w:noProof/>
              </w:rPr>
              <w:t>Página para contactar-nos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_Toc156060131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4921C" w14:textId="16F7F615" w:rsidR="0063367D" w:rsidRDefault="0063367D">
          <w:pPr>
            <w:pStyle w:val="ndice1"/>
            <w:tabs>
              <w:tab w:val="left" w:pos="44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pt-PT"/>
              <w14:ligatures w14:val="standardContextual"/>
            </w:rPr>
          </w:pPr>
          <w:hyperlink w:anchor="_Toc156060132" w:history="1">
            <w:r w:rsidRPr="00865BC7">
              <w:rPr>
                <w:rStyle w:val="Hiperligao"/>
                <w:noProof/>
              </w:rPr>
              <w:t>6.</w:t>
            </w:r>
            <w:r>
              <w:rPr>
                <w:b w:val="0"/>
                <w:noProof/>
                <w:color w:val="auto"/>
                <w:kern w:val="2"/>
                <w:sz w:val="22"/>
                <w:lang w:eastAsia="pt-PT"/>
                <w14:ligatures w14:val="standardContextual"/>
              </w:rPr>
              <w:tab/>
            </w:r>
            <w:r w:rsidRPr="00865BC7">
              <w:rPr>
                <w:rStyle w:val="Hiperligao"/>
                <w:noProof/>
                <w:lang w:bidi="pt-PT"/>
              </w:rPr>
              <w:t>About.html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_Toc156060132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5FD8D" w14:textId="17F73EE1" w:rsidR="0063367D" w:rsidRDefault="0063367D">
          <w:pPr>
            <w:pStyle w:val="ndice2"/>
            <w:tabs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pt-PT"/>
              <w14:ligatures w14:val="standardContextual"/>
            </w:rPr>
          </w:pPr>
          <w:hyperlink w:anchor="_Toc156060133" w:history="1">
            <w:r w:rsidRPr="00865BC7">
              <w:rPr>
                <w:rStyle w:val="Hiperligao"/>
                <w:noProof/>
              </w:rPr>
              <w:t>Página sobre a equipa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_Toc156060133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CBCFC" w14:textId="4D6F20FF" w:rsidR="0063367D" w:rsidRDefault="0063367D">
          <w:pPr>
            <w:pStyle w:val="ndice1"/>
            <w:tabs>
              <w:tab w:val="left" w:pos="44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pt-PT"/>
              <w14:ligatures w14:val="standardContextual"/>
            </w:rPr>
          </w:pPr>
          <w:hyperlink w:anchor="_Toc156060134" w:history="1">
            <w:r w:rsidRPr="00865BC7">
              <w:rPr>
                <w:rStyle w:val="Hiperligao"/>
                <w:noProof/>
              </w:rPr>
              <w:t>7.</w:t>
            </w:r>
            <w:r>
              <w:rPr>
                <w:b w:val="0"/>
                <w:noProof/>
                <w:color w:val="auto"/>
                <w:kern w:val="2"/>
                <w:sz w:val="22"/>
                <w:lang w:eastAsia="pt-PT"/>
                <w14:ligatures w14:val="standardContextual"/>
              </w:rPr>
              <w:tab/>
            </w:r>
            <w:r w:rsidRPr="00865BC7">
              <w:rPr>
                <w:rStyle w:val="Hiperligao"/>
                <w:noProof/>
                <w:lang w:bidi="pt-PT"/>
              </w:rPr>
              <w:t>ActionLogin.html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_Toc156060134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AFEED" w14:textId="0D98F6BD" w:rsidR="0063367D" w:rsidRDefault="0063367D">
          <w:pPr>
            <w:pStyle w:val="ndice2"/>
            <w:tabs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pt-PT"/>
              <w14:ligatures w14:val="standardContextual"/>
            </w:rPr>
          </w:pPr>
          <w:hyperlink w:anchor="_Toc156060135" w:history="1">
            <w:r w:rsidRPr="00865BC7">
              <w:rPr>
                <w:rStyle w:val="Hiperligao"/>
                <w:noProof/>
              </w:rPr>
              <w:t xml:space="preserve">Página após o login e contactar-nos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_Toc156060135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2B791" w14:textId="47263EA1" w:rsidR="0063367D" w:rsidRDefault="0063367D">
          <w:pPr>
            <w:pStyle w:val="ndice1"/>
            <w:tabs>
              <w:tab w:val="left" w:pos="44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pt-PT"/>
              <w14:ligatures w14:val="standardContextual"/>
            </w:rPr>
          </w:pPr>
          <w:hyperlink w:anchor="_Toc156060136" w:history="1">
            <w:r w:rsidRPr="00865BC7">
              <w:rPr>
                <w:rStyle w:val="Hiperligao"/>
                <w:noProof/>
              </w:rPr>
              <w:t>8.</w:t>
            </w:r>
            <w:r>
              <w:rPr>
                <w:b w:val="0"/>
                <w:noProof/>
                <w:color w:val="auto"/>
                <w:kern w:val="2"/>
                <w:sz w:val="22"/>
                <w:lang w:eastAsia="pt-PT"/>
                <w14:ligatures w14:val="standardContextual"/>
              </w:rPr>
              <w:tab/>
            </w:r>
            <w:r w:rsidRPr="00865BC7">
              <w:rPr>
                <w:rStyle w:val="Hiperligao"/>
                <w:noProof/>
              </w:rPr>
              <w:t>1stevent.html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_Toc156060136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91E0C" w14:textId="13B1CE1F" w:rsidR="0063367D" w:rsidRDefault="0063367D">
          <w:pPr>
            <w:pStyle w:val="ndice2"/>
            <w:tabs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pt-PT"/>
              <w14:ligatures w14:val="standardContextual"/>
            </w:rPr>
          </w:pPr>
          <w:hyperlink w:anchor="_Toc156060137" w:history="1">
            <w:r w:rsidRPr="00865BC7">
              <w:rPr>
                <w:rStyle w:val="Hiperligao"/>
                <w:noProof/>
              </w:rPr>
              <w:t>Página de descrição do 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_Toc156060137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CB7B9" w14:textId="53A2B389" w:rsidR="00384DC9" w:rsidRDefault="007A373E" w:rsidP="00384DC9">
          <w:pPr>
            <w:pStyle w:val="Ttulo1"/>
            <w:numPr>
              <w:ilvl w:val="0"/>
              <w:numId w:val="2"/>
            </w:numPr>
          </w:pPr>
          <w:r>
            <w:rPr>
              <w:bCs/>
            </w:rPr>
            <w:lastRenderedPageBreak/>
            <w:fldChar w:fldCharType="end"/>
          </w:r>
          <w:bookmarkStart w:id="0" w:name="_Toc156060122"/>
          <w:proofErr w:type="spellStart"/>
          <w:r w:rsidR="000A6CC3">
            <w:rPr>
              <w:lang w:bidi="pt-PT"/>
            </w:rPr>
            <w:t>Footer</w:t>
          </w:r>
          <w:proofErr w:type="spellEnd"/>
          <w:r w:rsidR="000A6CC3">
            <w:rPr>
              <w:lang w:bidi="pt-PT"/>
            </w:rPr>
            <w:t xml:space="preserve"> e </w:t>
          </w:r>
          <w:proofErr w:type="spellStart"/>
          <w:r w:rsidR="00834275">
            <w:rPr>
              <w:lang w:bidi="pt-PT"/>
            </w:rPr>
            <w:t>NavBa</w:t>
          </w:r>
          <w:r w:rsidR="00384DC9">
            <w:rPr>
              <w:lang w:bidi="pt-PT"/>
            </w:rPr>
            <w:t>r</w:t>
          </w:r>
          <w:bookmarkEnd w:id="0"/>
          <w:proofErr w:type="spellEnd"/>
        </w:p>
        <w:tbl>
          <w:tblPr>
            <w:tblW w:w="10486" w:type="dxa"/>
            <w:tblInd w:w="40" w:type="dxa"/>
            <w:tblCellMar>
              <w:left w:w="0" w:type="dxa"/>
              <w:right w:w="0" w:type="dxa"/>
            </w:tblCellMar>
            <w:tblLook w:val="0000" w:firstRow="0" w:lastRow="0" w:firstColumn="0" w:lastColumn="0" w:noHBand="0" w:noVBand="0"/>
          </w:tblPr>
          <w:tblGrid>
            <w:gridCol w:w="10486"/>
          </w:tblGrid>
          <w:tr w:rsidR="000A6CC3" w14:paraId="71A079A6" w14:textId="77777777" w:rsidTr="00CE075F">
            <w:trPr>
              <w:trHeight w:val="254"/>
            </w:trPr>
            <w:tc>
              <w:tcPr>
                <w:tcW w:w="10486" w:type="dxa"/>
              </w:tcPr>
              <w:bookmarkStart w:id="1" w:name="_Toc156060123"/>
              <w:p w14:paraId="6420E28C" w14:textId="73CB0A27" w:rsidR="000A6CC3" w:rsidRDefault="00000000" w:rsidP="00E0374B">
                <w:pPr>
                  <w:pStyle w:val="Ttulo2"/>
                </w:pPr>
                <w:sdt>
                  <w:sdtPr>
                    <w:id w:val="-1802840507"/>
                    <w:placeholder>
                      <w:docPart w:val="7C222956FFD7402AA383D80ACDD9511C"/>
                    </w:placeholder>
                    <w15:appearance w15:val="hidden"/>
                  </w:sdtPr>
                  <w:sdtContent>
                    <w:r w:rsidR="00834275">
                      <w:t>Rodapé e barra de navegação</w:t>
                    </w:r>
                  </w:sdtContent>
                </w:sdt>
                <w:bookmarkEnd w:id="1"/>
              </w:p>
              <w:p w14:paraId="5C9FF597" w14:textId="77777777" w:rsidR="000A6CC3" w:rsidRDefault="000A6CC3" w:rsidP="00E0374B"/>
              <w:p w14:paraId="3E17EA5C" w14:textId="23C2CB7C" w:rsidR="00384DC9" w:rsidRDefault="00962EA5" w:rsidP="00E0374B">
                <w:pPr>
                  <w:rPr>
                    <w:b w:val="0"/>
                  </w:rPr>
                </w:pPr>
                <w:r w:rsidRPr="00962EA5">
                  <w:rPr>
                    <w:b w:val="0"/>
                  </w:rPr>
                  <w:t xml:space="preserve">A barra de navegação na parte superior da página </w:t>
                </w:r>
                <w:r>
                  <w:rPr>
                    <w:b w:val="0"/>
                  </w:rPr>
                  <w:t>apresenta o</w:t>
                </w:r>
                <w:r w:rsidR="00384DC9">
                  <w:rPr>
                    <w:b w:val="0"/>
                  </w:rPr>
                  <w:t xml:space="preserve"> </w:t>
                </w:r>
                <w:proofErr w:type="spellStart"/>
                <w:r w:rsidR="00384DC9">
                  <w:rPr>
                    <w:b w:val="0"/>
                  </w:rPr>
                  <w:t>icon</w:t>
                </w:r>
                <w:proofErr w:type="spellEnd"/>
                <w:r w:rsidR="00384DC9">
                  <w:rPr>
                    <w:b w:val="0"/>
                  </w:rPr>
                  <w:t xml:space="preserve"> e nome da empresa criada e </w:t>
                </w:r>
                <w:r w:rsidRPr="00962EA5">
                  <w:rPr>
                    <w:b w:val="0"/>
                  </w:rPr>
                  <w:t xml:space="preserve">fornece links para as seções principais do site: Página </w:t>
                </w:r>
                <w:r>
                  <w:rPr>
                    <w:b w:val="0"/>
                  </w:rPr>
                  <w:t>“I</w:t>
                </w:r>
                <w:r w:rsidRPr="00962EA5">
                  <w:rPr>
                    <w:b w:val="0"/>
                  </w:rPr>
                  <w:t>nicial</w:t>
                </w:r>
                <w:r>
                  <w:rPr>
                    <w:b w:val="0"/>
                  </w:rPr>
                  <w:t>”</w:t>
                </w:r>
                <w:r w:rsidRPr="00962EA5">
                  <w:rPr>
                    <w:b w:val="0"/>
                  </w:rPr>
                  <w:t xml:space="preserve">, </w:t>
                </w:r>
                <w:r>
                  <w:rPr>
                    <w:b w:val="0"/>
                  </w:rPr>
                  <w:t>“</w:t>
                </w:r>
                <w:r w:rsidRPr="00962EA5">
                  <w:rPr>
                    <w:b w:val="0"/>
                  </w:rPr>
                  <w:t>Eventos</w:t>
                </w:r>
                <w:r>
                  <w:rPr>
                    <w:b w:val="0"/>
                  </w:rPr>
                  <w:t>”</w:t>
                </w:r>
                <w:r w:rsidRPr="00962EA5">
                  <w:rPr>
                    <w:b w:val="0"/>
                  </w:rPr>
                  <w:t xml:space="preserve">, </w:t>
                </w:r>
                <w:r>
                  <w:rPr>
                    <w:b w:val="0"/>
                  </w:rPr>
                  <w:t>“</w:t>
                </w:r>
                <w:r w:rsidRPr="00962EA5">
                  <w:rPr>
                    <w:b w:val="0"/>
                  </w:rPr>
                  <w:t>Sobre</w:t>
                </w:r>
                <w:r>
                  <w:rPr>
                    <w:b w:val="0"/>
                  </w:rPr>
                  <w:t>”</w:t>
                </w:r>
                <w:r w:rsidRPr="00962EA5">
                  <w:rPr>
                    <w:b w:val="0"/>
                  </w:rPr>
                  <w:t xml:space="preserve">, </w:t>
                </w:r>
                <w:r>
                  <w:rPr>
                    <w:b w:val="0"/>
                  </w:rPr>
                  <w:t>“</w:t>
                </w:r>
                <w:r w:rsidRPr="00962EA5">
                  <w:rPr>
                    <w:b w:val="0"/>
                  </w:rPr>
                  <w:t>Login</w:t>
                </w:r>
                <w:r>
                  <w:rPr>
                    <w:b w:val="0"/>
                  </w:rPr>
                  <w:t>”</w:t>
                </w:r>
                <w:r w:rsidRPr="00962EA5">
                  <w:rPr>
                    <w:b w:val="0"/>
                  </w:rPr>
                  <w:t xml:space="preserve"> e </w:t>
                </w:r>
                <w:r>
                  <w:rPr>
                    <w:b w:val="0"/>
                  </w:rPr>
                  <w:t>“Contacte-nos”</w:t>
                </w:r>
                <w:r w:rsidRPr="00962EA5">
                  <w:rPr>
                    <w:b w:val="0"/>
                  </w:rPr>
                  <w:t>.</w:t>
                </w:r>
              </w:p>
              <w:p w14:paraId="487738C7" w14:textId="5A5DA2EC" w:rsidR="00384DC9" w:rsidRDefault="00384DC9" w:rsidP="00384DC9">
                <w:pPr>
                  <w:jc w:val="center"/>
                  <w:rPr>
                    <w:b w:val="0"/>
                  </w:rPr>
                </w:pPr>
                <w:r w:rsidRPr="00384DC9">
                  <w:rPr>
                    <w:b w:val="0"/>
                  </w:rPr>
                  <w:drawing>
                    <wp:inline distT="0" distB="0" distL="0" distR="0" wp14:anchorId="554028A6" wp14:editId="73EB87C1">
                      <wp:extent cx="5351325" cy="2514600"/>
                      <wp:effectExtent l="152400" t="152400" r="363855" b="361950"/>
                      <wp:docPr id="61860429" name="Imagem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1860429" name=""/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355028" cy="25163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292100" dist="139700" dir="2700000" algn="tl" rotWithShape="0">
                                  <a:srgbClr val="333333">
                                    <a:alpha val="65000"/>
                                  </a:srgbClr>
                                </a:outerShdw>
                              </a:effectLst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37EFAEBE" w14:textId="77777777" w:rsidR="00384DC9" w:rsidRPr="00DF027C" w:rsidRDefault="00384DC9" w:rsidP="00384DC9">
                <w:pPr>
                  <w:pStyle w:val="Contedos"/>
                </w:pPr>
                <w:r w:rsidRPr="00962EA5">
                  <w:t xml:space="preserve">O rodapé inclui ícones </w:t>
                </w:r>
                <w:r>
                  <w:t>para as redes</w:t>
                </w:r>
                <w:r w:rsidRPr="00962EA5">
                  <w:t xml:space="preserve"> socia</w:t>
                </w:r>
                <w:r>
                  <w:t>is</w:t>
                </w:r>
                <w:r w:rsidRPr="00962EA5">
                  <w:t xml:space="preserve"> </w:t>
                </w:r>
                <w:r>
                  <w:t>sendo estas</w:t>
                </w:r>
                <w:r w:rsidRPr="00962EA5">
                  <w:t xml:space="preserve"> </w:t>
                </w:r>
                <w:proofErr w:type="spellStart"/>
                <w:r w:rsidRPr="00962EA5">
                  <w:t>LinkedIn</w:t>
                </w:r>
                <w:proofErr w:type="spellEnd"/>
                <w:r w:rsidRPr="00962EA5">
                  <w:t>, WhatsApp, Facebook e YouTube, bem como links para as principais seções do site e informações de direitos autorais.</w:t>
                </w:r>
              </w:p>
              <w:p w14:paraId="010F8FD6" w14:textId="77777777" w:rsidR="00384DC9" w:rsidRDefault="00384DC9" w:rsidP="00384DC9">
                <w:pPr>
                  <w:pStyle w:val="Contedos"/>
                </w:pPr>
              </w:p>
              <w:p w14:paraId="68BE8FD3" w14:textId="0A560F53" w:rsidR="000A6CC3" w:rsidRDefault="00384DC9" w:rsidP="00384DC9">
                <w:pPr>
                  <w:pStyle w:val="Contedos"/>
                  <w:jc w:val="center"/>
                </w:pPr>
                <w:r w:rsidRPr="00384DC9">
                  <w:drawing>
                    <wp:inline distT="0" distB="0" distL="0" distR="0" wp14:anchorId="58D1D6C3" wp14:editId="15F16667">
                      <wp:extent cx="5476240" cy="1561989"/>
                      <wp:effectExtent l="0" t="0" r="0" b="635"/>
                      <wp:docPr id="1063710795" name="Imagem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63710795" name=""/>
                              <pic:cNvPicPr/>
                            </pic:nvPicPr>
                            <pic:blipFill>
                              <a:blip r:embed="rId1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562508" cy="15865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0A6CC3" w14:paraId="0F232638" w14:textId="77777777" w:rsidTr="00CE075F">
            <w:trPr>
              <w:trHeight w:val="136"/>
            </w:trPr>
            <w:tc>
              <w:tcPr>
                <w:tcW w:w="10486" w:type="dxa"/>
                <w:shd w:val="clear" w:color="auto" w:fill="F2F2F2" w:themeFill="background1" w:themeFillShade="F2"/>
                <w:vAlign w:val="center"/>
              </w:tcPr>
              <w:p w14:paraId="3467DA01" w14:textId="579825F8" w:rsidR="000A6CC3" w:rsidRPr="00DF027C" w:rsidRDefault="000A6CC3" w:rsidP="00384DC9">
                <w:pPr>
                  <w:pStyle w:val="Textodenfase"/>
                </w:pPr>
              </w:p>
            </w:tc>
          </w:tr>
          <w:tr w:rsidR="000A6CC3" w14:paraId="788543F9" w14:textId="77777777" w:rsidTr="00CE075F">
            <w:trPr>
              <w:trHeight w:val="428"/>
            </w:trPr>
            <w:tc>
              <w:tcPr>
                <w:tcW w:w="10486" w:type="dxa"/>
              </w:tcPr>
              <w:p w14:paraId="4D3DCE1D" w14:textId="77777777" w:rsidR="000A6CC3" w:rsidRDefault="000A6CC3" w:rsidP="00E0374B">
                <w:pPr>
                  <w:pStyle w:val="Contedos"/>
                  <w:rPr>
                    <w:i/>
                    <w:sz w:val="36"/>
                  </w:rPr>
                </w:pPr>
              </w:p>
              <w:p w14:paraId="5719169C" w14:textId="77777777" w:rsidR="000A6CC3" w:rsidRDefault="000A6CC3" w:rsidP="00E0374B">
                <w:pPr>
                  <w:pStyle w:val="Contedos"/>
                  <w:rPr>
                    <w:i/>
                    <w:sz w:val="36"/>
                  </w:rPr>
                </w:pPr>
              </w:p>
            </w:tc>
          </w:tr>
        </w:tbl>
        <w:p w14:paraId="50042E54" w14:textId="50EC1118" w:rsidR="007A373E" w:rsidRDefault="00000000"/>
      </w:sdtContent>
    </w:sdt>
    <w:p w14:paraId="61A0FA59" w14:textId="424B579F" w:rsidR="00CE075F" w:rsidRDefault="0033148D" w:rsidP="00CE075F">
      <w:pPr>
        <w:pStyle w:val="Ttulo1"/>
        <w:numPr>
          <w:ilvl w:val="0"/>
          <w:numId w:val="2"/>
        </w:numPr>
      </w:pPr>
      <w:bookmarkStart w:id="2" w:name="_Toc156060124"/>
      <w:r>
        <w:rPr>
          <w:lang w:bidi="pt-PT"/>
        </w:rPr>
        <w:lastRenderedPageBreak/>
        <w:t>Index.html</w:t>
      </w:r>
      <w:bookmarkEnd w:id="2"/>
    </w:p>
    <w:bookmarkStart w:id="3" w:name="_Toc156060125" w:displacedByCustomXml="next"/>
    <w:sdt>
      <w:sdtPr>
        <w:id w:val="241297364"/>
        <w:placeholder>
          <w:docPart w:val="ED5CE364C3504B3F984004C2FA73C1AB"/>
        </w:placeholder>
        <w15:appearance w15:val="hidden"/>
      </w:sdtPr>
      <w:sdtContent>
        <w:p w14:paraId="152B82A4" w14:textId="77777777" w:rsidR="00CE075F" w:rsidRDefault="00CE075F" w:rsidP="00CE075F">
          <w:pPr>
            <w:pStyle w:val="Ttulo2"/>
          </w:pPr>
          <w:r>
            <w:t>Página Inicial</w:t>
          </w:r>
        </w:p>
      </w:sdtContent>
    </w:sdt>
    <w:bookmarkEnd w:id="3" w:displacedByCustomXml="prev"/>
    <w:p w14:paraId="413F7777" w14:textId="77777777" w:rsidR="00CE075F" w:rsidRDefault="00CE075F" w:rsidP="00CE075F"/>
    <w:p w14:paraId="3AD6D850" w14:textId="77777777" w:rsidR="00CE075F" w:rsidRDefault="00CE075F" w:rsidP="00CE075F">
      <w:pPr>
        <w:pStyle w:val="Contedos"/>
      </w:pPr>
      <w:r>
        <w:t xml:space="preserve">A página de </w:t>
      </w:r>
      <w:proofErr w:type="spellStart"/>
      <w:r>
        <w:t>index</w:t>
      </w:r>
      <w:proofErr w:type="spellEnd"/>
      <w:r>
        <w:t xml:space="preserve"> é composta por secções sendo estas:</w:t>
      </w:r>
    </w:p>
    <w:p w14:paraId="5F3544DC" w14:textId="77777777" w:rsidR="00CE075F" w:rsidRDefault="00CE075F" w:rsidP="00CE075F">
      <w:pPr>
        <w:pStyle w:val="Contedos"/>
      </w:pPr>
      <w:r>
        <w:t xml:space="preserve"> - </w:t>
      </w:r>
      <w:r w:rsidRPr="00384DC9">
        <w:t>Vídeo e Áudio Iniciais</w:t>
      </w:r>
    </w:p>
    <w:p w14:paraId="199F96EC" w14:textId="77777777" w:rsidR="00CE075F" w:rsidRDefault="00CE075F" w:rsidP="00CE075F">
      <w:pPr>
        <w:pStyle w:val="Contedos"/>
        <w:numPr>
          <w:ilvl w:val="0"/>
          <w:numId w:val="4"/>
        </w:numPr>
      </w:pPr>
      <w:r>
        <w:t>Um vídeo que é incorporado com a classe "</w:t>
      </w:r>
      <w:proofErr w:type="spellStart"/>
      <w:r>
        <w:t>video</w:t>
      </w:r>
      <w:proofErr w:type="spellEnd"/>
      <w:r>
        <w:t xml:space="preserve">" sendo que este começa automaticamente, em </w:t>
      </w:r>
      <w:proofErr w:type="spellStart"/>
      <w:r>
        <w:t>loop</w:t>
      </w:r>
      <w:proofErr w:type="spellEnd"/>
      <w:r>
        <w:t xml:space="preserve"> e sem som </w:t>
      </w:r>
    </w:p>
    <w:p w14:paraId="1A6D9DE6" w14:textId="77777777" w:rsidR="00CE075F" w:rsidRDefault="00CE075F" w:rsidP="00CE075F">
      <w:pPr>
        <w:pStyle w:val="Contedos"/>
        <w:numPr>
          <w:ilvl w:val="0"/>
          <w:numId w:val="4"/>
        </w:numPr>
      </w:pPr>
      <w:r>
        <w:t>E um áudio é incorporado com a classe "</w:t>
      </w:r>
      <w:proofErr w:type="spellStart"/>
      <w:r>
        <w:t>audio</w:t>
      </w:r>
      <w:proofErr w:type="spellEnd"/>
      <w:r>
        <w:t xml:space="preserve">". Ele começa automaticamente, em </w:t>
      </w:r>
      <w:proofErr w:type="spellStart"/>
      <w:r>
        <w:t>loop</w:t>
      </w:r>
      <w:proofErr w:type="spellEnd"/>
      <w:r>
        <w:t>.</w:t>
      </w:r>
    </w:p>
    <w:p w14:paraId="7A4F42F0" w14:textId="77777777" w:rsidR="00CE075F" w:rsidRDefault="00CE075F" w:rsidP="00CE075F">
      <w:pPr>
        <w:pStyle w:val="Contedos"/>
        <w:ind w:left="720"/>
      </w:pPr>
    </w:p>
    <w:p w14:paraId="4DC7EED7" w14:textId="77777777" w:rsidR="00CE075F" w:rsidRDefault="00CE075F" w:rsidP="00CE075F">
      <w:pPr>
        <w:pStyle w:val="Contedos"/>
        <w:ind w:left="720"/>
        <w:jc w:val="center"/>
      </w:pPr>
      <w:r w:rsidRPr="00F83B42">
        <w:drawing>
          <wp:inline distT="0" distB="0" distL="0" distR="0" wp14:anchorId="13C2B302" wp14:editId="2F5A02B5">
            <wp:extent cx="5553850" cy="4496427"/>
            <wp:effectExtent l="152400" t="152400" r="370840" b="361950"/>
            <wp:docPr id="1430728740" name="Imagem 1" descr="Uma imagem com ar livre, remar, barco, can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28740" name="Imagem 1" descr="Uma imagem com ar livre, remar, barco, cano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44964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7CF3C0" w14:textId="77777777" w:rsidR="00CE075F" w:rsidRDefault="00CE075F" w:rsidP="00CE075F">
      <w:pPr>
        <w:pStyle w:val="Contedos"/>
        <w:ind w:left="720"/>
      </w:pPr>
    </w:p>
    <w:p w14:paraId="6B9FABFE" w14:textId="77777777" w:rsidR="00CE075F" w:rsidRDefault="00CE075F" w:rsidP="00CE075F">
      <w:pPr>
        <w:pStyle w:val="Contedos"/>
        <w:ind w:left="720"/>
      </w:pPr>
    </w:p>
    <w:p w14:paraId="679625A8" w14:textId="77777777" w:rsidR="00CE075F" w:rsidRDefault="00CE075F" w:rsidP="00CE075F">
      <w:pPr>
        <w:pStyle w:val="Contedos"/>
        <w:ind w:left="720"/>
      </w:pPr>
    </w:p>
    <w:p w14:paraId="132F8BB1" w14:textId="77777777" w:rsidR="00CE075F" w:rsidRDefault="00CE075F" w:rsidP="00CE075F">
      <w:pPr>
        <w:pStyle w:val="Contedos"/>
      </w:pPr>
    </w:p>
    <w:p w14:paraId="220ED002" w14:textId="77777777" w:rsidR="00CE075F" w:rsidRDefault="00CE075F" w:rsidP="00CE075F">
      <w:pPr>
        <w:pStyle w:val="Contedos"/>
      </w:pPr>
      <w:r>
        <w:lastRenderedPageBreak/>
        <w:t xml:space="preserve"> - </w:t>
      </w:r>
      <w:r w:rsidRPr="002F2E66">
        <w:t>Seção Principal</w:t>
      </w:r>
    </w:p>
    <w:p w14:paraId="2D4E93E0" w14:textId="77777777" w:rsidR="00CE075F" w:rsidRDefault="00CE075F" w:rsidP="00CE075F">
      <w:pPr>
        <w:pStyle w:val="Contedos"/>
        <w:numPr>
          <w:ilvl w:val="0"/>
          <w:numId w:val="5"/>
        </w:numPr>
      </w:pPr>
      <w:r>
        <w:t>Um título principal &lt;h1&gt; é apresentado com a classe "</w:t>
      </w:r>
      <w:proofErr w:type="spellStart"/>
      <w:r>
        <w:t>main-title</w:t>
      </w:r>
      <w:proofErr w:type="spellEnd"/>
      <w:r>
        <w:t>".</w:t>
      </w:r>
    </w:p>
    <w:p w14:paraId="3A8BC63A" w14:textId="77777777" w:rsidR="00CE075F" w:rsidRDefault="00CE075F" w:rsidP="00CE075F">
      <w:pPr>
        <w:pStyle w:val="Contedos"/>
        <w:numPr>
          <w:ilvl w:val="0"/>
          <w:numId w:val="5"/>
        </w:numPr>
      </w:pPr>
      <w:r>
        <w:t>Uma seção de cartões é introduzida para eventos mais vistos, utilizando um carrossel de cartões com navegação.</w:t>
      </w:r>
    </w:p>
    <w:p w14:paraId="60219702" w14:textId="77777777" w:rsidR="00C054D0" w:rsidRDefault="00C054D0" w:rsidP="00C054D0">
      <w:pPr>
        <w:pStyle w:val="Contedos"/>
        <w:ind w:left="1080"/>
      </w:pPr>
    </w:p>
    <w:p w14:paraId="1F406E59" w14:textId="77777777" w:rsidR="00CE075F" w:rsidRDefault="00CE075F" w:rsidP="00C7604D">
      <w:pPr>
        <w:pStyle w:val="Contedos"/>
        <w:jc w:val="center"/>
      </w:pPr>
      <w:r w:rsidRPr="00F83B42">
        <w:drawing>
          <wp:inline distT="0" distB="0" distL="0" distR="0" wp14:anchorId="6402C869" wp14:editId="39F2D1E4">
            <wp:extent cx="3649159" cy="5525135"/>
            <wp:effectExtent l="152400" t="152400" r="370840" b="361315"/>
            <wp:docPr id="7872612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858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4357" cy="5533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D6068E" w14:textId="77777777" w:rsidR="00CE075F" w:rsidRDefault="00CE075F" w:rsidP="00CE075F">
      <w:pPr>
        <w:pStyle w:val="Contedos"/>
      </w:pPr>
    </w:p>
    <w:p w14:paraId="7EC62E3A" w14:textId="77777777" w:rsidR="00CE075F" w:rsidRDefault="00CE075F" w:rsidP="00CE075F">
      <w:pPr>
        <w:pStyle w:val="Contedos"/>
      </w:pPr>
    </w:p>
    <w:p w14:paraId="13E87390" w14:textId="77777777" w:rsidR="00CE075F" w:rsidRDefault="00CE075F" w:rsidP="00CE075F">
      <w:pPr>
        <w:pStyle w:val="Contedos"/>
      </w:pPr>
    </w:p>
    <w:p w14:paraId="57A624F7" w14:textId="77777777" w:rsidR="00CE075F" w:rsidRDefault="00CE075F" w:rsidP="00CE075F">
      <w:pPr>
        <w:pStyle w:val="Contedos"/>
      </w:pPr>
    </w:p>
    <w:p w14:paraId="1BE506C7" w14:textId="77777777" w:rsidR="00CE075F" w:rsidRDefault="00CE075F" w:rsidP="00CE075F">
      <w:pPr>
        <w:pStyle w:val="Contedos"/>
      </w:pPr>
    </w:p>
    <w:p w14:paraId="3C41BB1D" w14:textId="77777777" w:rsidR="00CE075F" w:rsidRDefault="00CE075F" w:rsidP="00CE075F">
      <w:pPr>
        <w:pStyle w:val="Contedos"/>
      </w:pPr>
    </w:p>
    <w:p w14:paraId="6F984C9F" w14:textId="77777777" w:rsidR="00CE075F" w:rsidRDefault="00CE075F" w:rsidP="00CE075F">
      <w:pPr>
        <w:pStyle w:val="Contedos"/>
      </w:pPr>
    </w:p>
    <w:p w14:paraId="40C06254" w14:textId="77777777" w:rsidR="00CE075F" w:rsidRDefault="00CE075F" w:rsidP="00CE075F">
      <w:pPr>
        <w:pStyle w:val="Contedos"/>
      </w:pPr>
      <w:r>
        <w:lastRenderedPageBreak/>
        <w:t xml:space="preserve"> - Galeria de Eventos Adicionais:</w:t>
      </w:r>
    </w:p>
    <w:p w14:paraId="2F890004" w14:textId="77777777" w:rsidR="00CE075F" w:rsidRDefault="00CE075F" w:rsidP="00CE075F">
      <w:pPr>
        <w:pStyle w:val="Contedos"/>
        <w:numPr>
          <w:ilvl w:val="0"/>
          <w:numId w:val="6"/>
        </w:numPr>
      </w:pPr>
      <w:r>
        <w:t>Galeria de eventos adicionais com links para páginas específicas de cada evento, cada um com uma imagem e uma legenda.</w:t>
      </w:r>
    </w:p>
    <w:p w14:paraId="0A229F7A" w14:textId="34B665D2" w:rsidR="00CE075F" w:rsidRDefault="00CE075F" w:rsidP="00C7604D">
      <w:pPr>
        <w:pStyle w:val="Contedos"/>
        <w:ind w:left="720"/>
        <w:jc w:val="center"/>
      </w:pPr>
      <w:r w:rsidRPr="00F83B42">
        <w:drawing>
          <wp:inline distT="0" distB="0" distL="0" distR="0" wp14:anchorId="008C4713" wp14:editId="333825C9">
            <wp:extent cx="3778155" cy="5527678"/>
            <wp:effectExtent l="152400" t="152400" r="356235" b="358775"/>
            <wp:docPr id="18467609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400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83946" cy="5536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4CB7FA" w14:textId="77777777" w:rsidR="00CE075F" w:rsidRDefault="00CE075F" w:rsidP="00CE075F">
      <w:pPr>
        <w:pStyle w:val="Contedos"/>
        <w:ind w:left="720"/>
      </w:pPr>
    </w:p>
    <w:p w14:paraId="333AD58D" w14:textId="77777777" w:rsidR="00CE075F" w:rsidRDefault="00CE075F" w:rsidP="00CE075F">
      <w:pPr>
        <w:pStyle w:val="Contedos"/>
        <w:ind w:left="720"/>
      </w:pPr>
    </w:p>
    <w:p w14:paraId="731F5311" w14:textId="77777777" w:rsidR="00CE075F" w:rsidRDefault="00CE075F" w:rsidP="00CE075F">
      <w:pPr>
        <w:pStyle w:val="Contedos"/>
        <w:ind w:left="720"/>
      </w:pPr>
    </w:p>
    <w:tbl>
      <w:tblPr>
        <w:tblW w:w="1007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910"/>
      </w:tblGrid>
      <w:tr w:rsidR="00DF027C" w14:paraId="2DCC6871" w14:textId="77777777" w:rsidTr="00CE075F">
        <w:trPr>
          <w:trHeight w:val="1899"/>
        </w:trPr>
        <w:tc>
          <w:tcPr>
            <w:tcW w:w="10079" w:type="dxa"/>
            <w:shd w:val="clear" w:color="auto" w:fill="F2F2F2" w:themeFill="background1" w:themeFillShade="F2"/>
            <w:vAlign w:val="center"/>
          </w:tcPr>
          <w:p w14:paraId="4339D4BE" w14:textId="77777777" w:rsidR="002F2E66" w:rsidRDefault="002F2E66" w:rsidP="00384DC9">
            <w:pPr>
              <w:pStyle w:val="Textodenfase"/>
            </w:pPr>
            <w:r>
              <w:t xml:space="preserve">Link para a página index.html no </w:t>
            </w:r>
            <w:proofErr w:type="spellStart"/>
            <w:r>
              <w:t>github</w:t>
            </w:r>
            <w:proofErr w:type="spellEnd"/>
            <w:r>
              <w:t xml:space="preserve">: </w:t>
            </w:r>
          </w:p>
          <w:p w14:paraId="1E43E59D" w14:textId="0EC0371D" w:rsidR="00DF027C" w:rsidRPr="00DF027C" w:rsidRDefault="002F2E66" w:rsidP="00384DC9">
            <w:pPr>
              <w:pStyle w:val="Textodenfase"/>
            </w:pPr>
            <w:hyperlink r:id="rId16" w:history="1">
              <w:r w:rsidRPr="002F2E66">
                <w:rPr>
                  <w:rStyle w:val="Hiperligao"/>
                </w:rPr>
                <w:t>https://ehz10.github.io/Proje</w:t>
              </w:r>
              <w:r w:rsidRPr="002F2E66">
                <w:rPr>
                  <w:rStyle w:val="Hiperligao"/>
                </w:rPr>
                <w:t>t</w:t>
              </w:r>
              <w:r w:rsidRPr="002F2E66">
                <w:rPr>
                  <w:rStyle w:val="Hiperligao"/>
                </w:rPr>
                <w:t>oTI/index.h</w:t>
              </w:r>
              <w:r w:rsidRPr="002F2E66">
                <w:rPr>
                  <w:rStyle w:val="Hiperligao"/>
                </w:rPr>
                <w:t>t</w:t>
              </w:r>
              <w:r w:rsidRPr="002F2E66">
                <w:rPr>
                  <w:rStyle w:val="Hiperligao"/>
                </w:rPr>
                <w:t>ml</w:t>
              </w:r>
            </w:hyperlink>
          </w:p>
        </w:tc>
      </w:tr>
      <w:tr w:rsidR="00DF027C" w14:paraId="67DFBA4D" w14:textId="77777777" w:rsidTr="00CE075F">
        <w:trPr>
          <w:trHeight w:val="5931"/>
        </w:trPr>
        <w:tc>
          <w:tcPr>
            <w:tcW w:w="10079" w:type="dxa"/>
          </w:tcPr>
          <w:p w14:paraId="580D5F03" w14:textId="77777777" w:rsidR="007A373E" w:rsidRDefault="007A373E" w:rsidP="00DF027C">
            <w:pPr>
              <w:pStyle w:val="Contedos"/>
              <w:rPr>
                <w:i/>
                <w:sz w:val="36"/>
              </w:rPr>
            </w:pPr>
          </w:p>
          <w:p w14:paraId="7AA349C0" w14:textId="1788EEB6" w:rsidR="007A373E" w:rsidRDefault="00482D47" w:rsidP="000A6CC3">
            <w:pPr>
              <w:pStyle w:val="Ttulo1"/>
              <w:numPr>
                <w:ilvl w:val="0"/>
                <w:numId w:val="2"/>
              </w:numPr>
            </w:pPr>
            <w:bookmarkStart w:id="4" w:name="_Toc156060126"/>
            <w:r>
              <w:rPr>
                <w:lang w:bidi="pt-PT"/>
              </w:rPr>
              <w:t>L</w:t>
            </w:r>
            <w:r w:rsidRPr="00482D47">
              <w:rPr>
                <w:lang w:bidi="pt-PT"/>
              </w:rPr>
              <w:t>ogin.html</w:t>
            </w:r>
            <w:bookmarkEnd w:id="4"/>
          </w:p>
          <w:tbl>
            <w:tblPr>
              <w:tblW w:w="9999" w:type="dxa"/>
              <w:tblInd w:w="40" w:type="dxa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39"/>
            </w:tblGrid>
            <w:tr w:rsidR="007A373E" w14:paraId="326C7798" w14:textId="77777777" w:rsidTr="00E0374B">
              <w:trPr>
                <w:trHeight w:val="3546"/>
              </w:trPr>
              <w:tc>
                <w:tcPr>
                  <w:tcW w:w="9999" w:type="dxa"/>
                </w:tcPr>
                <w:bookmarkStart w:id="5" w:name="_Toc156060127"/>
                <w:p w14:paraId="65513B97" w14:textId="2FFE023C" w:rsidR="007A373E" w:rsidRDefault="00000000" w:rsidP="007A373E">
                  <w:pPr>
                    <w:pStyle w:val="Ttulo2"/>
                  </w:pPr>
                  <w:sdt>
                    <w:sdtPr>
                      <w:id w:val="1591047117"/>
                      <w:placeholder>
                        <w:docPart w:val="7BEBBFF747D44DAB95F20755BA7A21D5"/>
                      </w:placeholder>
                      <w15:appearance w15:val="hidden"/>
                    </w:sdtPr>
                    <w:sdtContent>
                      <w:r w:rsidR="00436E87">
                        <w:t>Página de Login</w:t>
                      </w:r>
                    </w:sdtContent>
                  </w:sdt>
                  <w:bookmarkEnd w:id="5"/>
                </w:p>
                <w:p w14:paraId="7867FEF9" w14:textId="6A620D32" w:rsidR="007A373E" w:rsidRPr="00C0724B" w:rsidRDefault="00C0724B" w:rsidP="007A373E">
                  <w:r w:rsidRPr="00C0724B">
                    <w:t>Geral:</w:t>
                  </w:r>
                </w:p>
                <w:p w14:paraId="38751AEE" w14:textId="57484F85" w:rsidR="00A979ED" w:rsidRDefault="00A979ED" w:rsidP="00A979ED">
                  <w:pPr>
                    <w:pStyle w:val="Contedos"/>
                  </w:pPr>
                  <w:r>
                    <w:t>O código HTML consiste em uma &lt;</w:t>
                  </w:r>
                  <w:proofErr w:type="spellStart"/>
                  <w:r>
                    <w:t>div</w:t>
                  </w:r>
                  <w:proofErr w:type="spellEnd"/>
                  <w:r>
                    <w:t>&gt; com a classe "</w:t>
                  </w:r>
                  <w:proofErr w:type="spellStart"/>
                  <w:r>
                    <w:t>container_login</w:t>
                  </w:r>
                  <w:proofErr w:type="spellEnd"/>
                  <w:r>
                    <w:t xml:space="preserve">", que incorpora formulários de login e </w:t>
                  </w:r>
                  <w:r w:rsidR="00DC6616">
                    <w:t>registo</w:t>
                  </w:r>
                  <w:r>
                    <w:t>.</w:t>
                  </w:r>
                </w:p>
                <w:p w14:paraId="2630C55D" w14:textId="6E7C704C" w:rsidR="0039444D" w:rsidRDefault="00A979ED" w:rsidP="00A979ED">
                  <w:pPr>
                    <w:pStyle w:val="Contedos"/>
                  </w:pPr>
                  <w:r>
                    <w:t>Foi adicionada uma animação de "</w:t>
                  </w:r>
                  <w:proofErr w:type="spellStart"/>
                  <w:r>
                    <w:t>bounce</w:t>
                  </w:r>
                  <w:proofErr w:type="spellEnd"/>
                  <w:r>
                    <w:t>" usando as classes "</w:t>
                  </w:r>
                  <w:proofErr w:type="spellStart"/>
                  <w:r>
                    <w:t>animate</w:t>
                  </w:r>
                  <w:proofErr w:type="spellEnd"/>
                  <w:r>
                    <w:t>__</w:t>
                  </w:r>
                  <w:proofErr w:type="spellStart"/>
                  <w:r>
                    <w:t>animated</w:t>
                  </w:r>
                  <w:proofErr w:type="spellEnd"/>
                  <w:r>
                    <w:t>" e "</w:t>
                  </w:r>
                  <w:proofErr w:type="spellStart"/>
                  <w:r>
                    <w:t>animate</w:t>
                  </w:r>
                  <w:proofErr w:type="spellEnd"/>
                  <w:r>
                    <w:t>__</w:t>
                  </w:r>
                  <w:proofErr w:type="spellStart"/>
                  <w:r>
                    <w:t>bounce</w:t>
                  </w:r>
                  <w:proofErr w:type="spellEnd"/>
                  <w:proofErr w:type="gramStart"/>
                  <w:r>
                    <w:t>"</w:t>
                  </w:r>
                  <w:r w:rsidR="00DC6616">
                    <w:t xml:space="preserve"> </w:t>
                  </w:r>
                  <w:r w:rsidR="0039444D">
                    <w:t>.</w:t>
                  </w:r>
                  <w:proofErr w:type="gramEnd"/>
                </w:p>
                <w:p w14:paraId="65CC8086" w14:textId="1C0B099C" w:rsidR="00A979ED" w:rsidRDefault="0039444D" w:rsidP="00A979ED">
                  <w:pPr>
                    <w:pStyle w:val="Contedos"/>
                  </w:pPr>
                  <w:r>
                    <w:t>A</w:t>
                  </w:r>
                  <w:r>
                    <w:t>pós fazer o entrar/regis</w:t>
                  </w:r>
                  <w:r>
                    <w:t>to</w:t>
                  </w:r>
                  <w:r w:rsidR="00DC6616" w:rsidRPr="00DC6616">
                    <w:t xml:space="preserve"> os formulários compartilham a mesma ação ("ActionLogin.html"</w:t>
                  </w:r>
                  <w:proofErr w:type="gramStart"/>
                  <w:r w:rsidR="00DC6616" w:rsidRPr="00DC6616">
                    <w:t>)</w:t>
                  </w:r>
                  <w:r w:rsidR="00DC6616">
                    <w:t xml:space="preserve"> </w:t>
                  </w:r>
                  <w:r>
                    <w:t>.</w:t>
                  </w:r>
                  <w:proofErr w:type="gramEnd"/>
                </w:p>
                <w:p w14:paraId="2447505F" w14:textId="77777777" w:rsidR="00DC6616" w:rsidRDefault="00DC6616" w:rsidP="00A979ED">
                  <w:pPr>
                    <w:pStyle w:val="Contedos"/>
                  </w:pPr>
                </w:p>
                <w:p w14:paraId="3229D891" w14:textId="77777777" w:rsidR="007A373E" w:rsidRDefault="008A42C4" w:rsidP="008A42C4">
                  <w:pPr>
                    <w:pStyle w:val="Contedos"/>
                    <w:jc w:val="center"/>
                  </w:pPr>
                  <w:r w:rsidRPr="008A42C4">
                    <w:drawing>
                      <wp:inline distT="0" distB="0" distL="0" distR="0" wp14:anchorId="5843176E" wp14:editId="2A1BC20F">
                        <wp:extent cx="5418409" cy="4176499"/>
                        <wp:effectExtent l="152400" t="152400" r="354330" b="357505"/>
                        <wp:docPr id="324188180" name="Imagem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24188180" name="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420318" cy="417797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outerShdw blurRad="292100" dist="139700" dir="2700000" algn="tl" rotWithShape="0">
                                    <a:srgbClr val="333333">
                                      <a:alpha val="65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84F4939" w14:textId="77777777" w:rsidR="008A42C4" w:rsidRDefault="008A42C4" w:rsidP="007A373E">
                  <w:pPr>
                    <w:pStyle w:val="Contedos"/>
                  </w:pPr>
                </w:p>
                <w:p w14:paraId="308137A7" w14:textId="77777777" w:rsidR="00DC6616" w:rsidRDefault="00DC6616" w:rsidP="007A373E">
                  <w:pPr>
                    <w:pStyle w:val="Contedos"/>
                  </w:pPr>
                </w:p>
                <w:p w14:paraId="17BF639B" w14:textId="77777777" w:rsidR="00DC6616" w:rsidRDefault="00DC6616" w:rsidP="007A373E">
                  <w:pPr>
                    <w:pStyle w:val="Contedos"/>
                  </w:pPr>
                </w:p>
                <w:p w14:paraId="1A90E6E4" w14:textId="77777777" w:rsidR="00DC6616" w:rsidRDefault="00DC6616" w:rsidP="007A373E">
                  <w:pPr>
                    <w:pStyle w:val="Contedos"/>
                  </w:pPr>
                </w:p>
                <w:p w14:paraId="1529A887" w14:textId="77777777" w:rsidR="00DC6616" w:rsidRPr="00675170" w:rsidRDefault="00DC6616" w:rsidP="00DC6616">
                  <w:pPr>
                    <w:pStyle w:val="Contedos"/>
                    <w:rPr>
                      <w:b/>
                      <w:bCs/>
                    </w:rPr>
                  </w:pPr>
                  <w:r w:rsidRPr="00675170">
                    <w:rPr>
                      <w:b/>
                      <w:bCs/>
                    </w:rPr>
                    <w:t>Formulário de Login:</w:t>
                  </w:r>
                </w:p>
                <w:p w14:paraId="7A32EDAD" w14:textId="08D4807F" w:rsidR="00DC6616" w:rsidRDefault="00DC6616" w:rsidP="00DC6616">
                  <w:pPr>
                    <w:pStyle w:val="Contedos"/>
                  </w:pPr>
                  <w:r>
                    <w:t xml:space="preserve">Um formulário de </w:t>
                  </w:r>
                  <w:r w:rsidR="00C41410">
                    <w:t>Entrar</w:t>
                  </w:r>
                  <w:r>
                    <w:t xml:space="preserve"> é apresentado com a ID "</w:t>
                  </w:r>
                  <w:proofErr w:type="spellStart"/>
                  <w:r>
                    <w:t>loginForm</w:t>
                  </w:r>
                  <w:proofErr w:type="spellEnd"/>
                  <w:r>
                    <w:t>". Ele possui campos para "Utilizador" (</w:t>
                  </w:r>
                  <w:proofErr w:type="spellStart"/>
                  <w:r>
                    <w:t>username</w:t>
                  </w:r>
                  <w:proofErr w:type="spellEnd"/>
                  <w:r>
                    <w:t>) e "Password".</w:t>
                  </w:r>
                </w:p>
                <w:p w14:paraId="199E7D34" w14:textId="5B5235EB" w:rsidR="00DC6616" w:rsidRPr="00DF027C" w:rsidRDefault="00DC6616" w:rsidP="00DC6616">
                  <w:pPr>
                    <w:pStyle w:val="Contedos"/>
                  </w:pPr>
                  <w:r>
                    <w:t xml:space="preserve">Um </w:t>
                  </w:r>
                  <w:proofErr w:type="spellStart"/>
                  <w:r>
                    <w:t>checkbox</w:t>
                  </w:r>
                  <w:proofErr w:type="spellEnd"/>
                  <w:r>
                    <w:t xml:space="preserve"> com a ID "</w:t>
                  </w:r>
                  <w:proofErr w:type="spellStart"/>
                  <w:r>
                    <w:t>form-switch</w:t>
                  </w:r>
                  <w:proofErr w:type="spellEnd"/>
                  <w:r>
                    <w:t>" é utilizado para alternar entre os formulários de login e registo</w:t>
                  </w:r>
                  <w:r w:rsidR="00C41410">
                    <w:t>.</w:t>
                  </w:r>
                </w:p>
                <w:p w14:paraId="7035FC45" w14:textId="77777777" w:rsidR="00DC6616" w:rsidRDefault="00DC6616" w:rsidP="00DC6616"/>
                <w:p w14:paraId="621BCEBD" w14:textId="77777777" w:rsidR="00DC6616" w:rsidRDefault="00DC6616" w:rsidP="00DC6616"/>
                <w:p w14:paraId="5FD7033F" w14:textId="77777777" w:rsidR="00DC6616" w:rsidRPr="00675170" w:rsidRDefault="00DC6616" w:rsidP="00DC6616">
                  <w:r w:rsidRPr="00675170">
                    <w:t xml:space="preserve">Botões e </w:t>
                  </w:r>
                  <w:proofErr w:type="spellStart"/>
                  <w:r w:rsidRPr="00675170">
                    <w:t>Labels</w:t>
                  </w:r>
                  <w:proofErr w:type="spellEnd"/>
                  <w:r w:rsidRPr="00675170">
                    <w:t>:</w:t>
                  </w:r>
                </w:p>
                <w:p w14:paraId="56A478E1" w14:textId="77777777" w:rsidR="00DC6616" w:rsidRPr="00675170" w:rsidRDefault="00DC6616" w:rsidP="00DC6616">
                  <w:pPr>
                    <w:rPr>
                      <w:b w:val="0"/>
                      <w:bCs/>
                    </w:rPr>
                  </w:pPr>
                  <w:r w:rsidRPr="00675170">
                    <w:rPr>
                      <w:b w:val="0"/>
                      <w:bCs/>
                    </w:rPr>
                    <w:t>Os formulários incluem botões com a ID "</w:t>
                  </w:r>
                  <w:proofErr w:type="spellStart"/>
                  <w:r w:rsidRPr="00675170">
                    <w:rPr>
                      <w:b w:val="0"/>
                      <w:bCs/>
                    </w:rPr>
                    <w:t>Button_submit</w:t>
                  </w:r>
                  <w:proofErr w:type="spellEnd"/>
                  <w:r w:rsidRPr="00675170">
                    <w:rPr>
                      <w:b w:val="0"/>
                      <w:bCs/>
                    </w:rPr>
                    <w:t>" para submissão dos dados.</w:t>
                  </w:r>
                </w:p>
                <w:p w14:paraId="7EBE2647" w14:textId="2F38AD1A" w:rsidR="00DC6616" w:rsidRPr="00675170" w:rsidRDefault="00DC6616" w:rsidP="00DC6616">
                  <w:pPr>
                    <w:rPr>
                      <w:b w:val="0"/>
                      <w:bCs/>
                    </w:rPr>
                  </w:pPr>
                  <w:r w:rsidRPr="00675170">
                    <w:rPr>
                      <w:b w:val="0"/>
                      <w:bCs/>
                    </w:rPr>
                    <w:t>Um</w:t>
                  </w:r>
                  <w:r w:rsidR="00766AEB">
                    <w:rPr>
                      <w:b w:val="0"/>
                      <w:bCs/>
                    </w:rPr>
                    <w:t>a</w:t>
                  </w:r>
                  <w:r w:rsidRPr="00675170">
                    <w:rPr>
                      <w:b w:val="0"/>
                      <w:bCs/>
                    </w:rPr>
                    <w:t xml:space="preserve"> la</w:t>
                  </w:r>
                  <w:proofErr w:type="spellStart"/>
                  <w:r w:rsidRPr="00675170">
                    <w:rPr>
                      <w:b w:val="0"/>
                      <w:bCs/>
                    </w:rPr>
                    <w:t>bel</w:t>
                  </w:r>
                  <w:proofErr w:type="spellEnd"/>
                  <w:r w:rsidRPr="00675170">
                    <w:rPr>
                      <w:b w:val="0"/>
                      <w:bCs/>
                    </w:rPr>
                    <w:t xml:space="preserve"> extra para o </w:t>
                  </w:r>
                  <w:proofErr w:type="spellStart"/>
                  <w:r w:rsidRPr="00675170">
                    <w:rPr>
                      <w:b w:val="0"/>
                      <w:bCs/>
                    </w:rPr>
                    <w:t>checkbox</w:t>
                  </w:r>
                  <w:proofErr w:type="spellEnd"/>
                  <w:r w:rsidRPr="00675170">
                    <w:rPr>
                      <w:b w:val="0"/>
                      <w:bCs/>
                    </w:rPr>
                    <w:t xml:space="preserve"> permite alternar entre os formulários.</w:t>
                  </w:r>
                </w:p>
                <w:p w14:paraId="64546814" w14:textId="77777777" w:rsidR="00DC6616" w:rsidRDefault="00DC6616" w:rsidP="007A373E">
                  <w:pPr>
                    <w:pStyle w:val="Contedos"/>
                  </w:pPr>
                </w:p>
                <w:p w14:paraId="7D2C9566" w14:textId="00C6E320" w:rsidR="008A42C4" w:rsidRDefault="008A42C4" w:rsidP="008A42C4">
                  <w:pPr>
                    <w:pStyle w:val="Contedos"/>
                    <w:jc w:val="center"/>
                  </w:pPr>
                  <w:r w:rsidRPr="008A42C4">
                    <w:drawing>
                      <wp:inline distT="0" distB="0" distL="0" distR="0" wp14:anchorId="6903E6D0" wp14:editId="412E09F9">
                        <wp:extent cx="3421768" cy="3535405"/>
                        <wp:effectExtent l="152400" t="152400" r="369570" b="370205"/>
                        <wp:docPr id="2145968412" name="Imagem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45968412" name="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24006" cy="353771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outerShdw blurRad="292100" dist="139700" dir="2700000" algn="tl" rotWithShape="0">
                                    <a:srgbClr val="333333">
                                      <a:alpha val="65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A373E" w14:paraId="359D351B" w14:textId="77777777" w:rsidTr="00E0374B">
              <w:trPr>
                <w:trHeight w:val="1899"/>
              </w:trPr>
              <w:tc>
                <w:tcPr>
                  <w:tcW w:w="9999" w:type="dxa"/>
                  <w:shd w:val="clear" w:color="auto" w:fill="F2F2F2" w:themeFill="background1" w:themeFillShade="F2"/>
                  <w:vAlign w:val="center"/>
                </w:tcPr>
                <w:p w14:paraId="0634E0B5" w14:textId="77777777" w:rsidR="007A373E" w:rsidRPr="00DF027C" w:rsidRDefault="007A373E" w:rsidP="007A373E">
                  <w:pPr>
                    <w:pStyle w:val="Textodenfase"/>
                    <w:jc w:val="center"/>
                  </w:pPr>
                  <w:r>
                    <w:rPr>
                      <w:noProof/>
                      <w:lang w:bidi="pt-PT"/>
                    </w:rPr>
                    <w:lastRenderedPageBreak/>
                    <mc:AlternateContent>
                      <mc:Choice Requires="wps">
                        <w:drawing>
                          <wp:inline distT="0" distB="0" distL="0" distR="0" wp14:anchorId="6DF4B7B8" wp14:editId="603906ED">
                            <wp:extent cx="5422005" cy="1000125"/>
                            <wp:effectExtent l="0" t="0" r="0" b="0"/>
                            <wp:docPr id="1921827364" name="Caixa de Texto 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5422005" cy="10001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36E9A01" w14:textId="0420257F" w:rsidR="002F2E66" w:rsidRDefault="002F2E66" w:rsidP="002F2E66">
                                        <w:pPr>
                                          <w:pStyle w:val="Textodenfase"/>
                                        </w:pPr>
                                        <w:r>
                                          <w:t xml:space="preserve">Link para a página </w:t>
                                        </w:r>
                                        <w:r>
                                          <w:t>login</w:t>
                                        </w:r>
                                        <w:r>
                                          <w:t xml:space="preserve">.html no </w:t>
                                        </w:r>
                                        <w:proofErr w:type="spellStart"/>
                                        <w:r>
                                          <w:t>github</w:t>
                                        </w:r>
                                        <w:proofErr w:type="spellEnd"/>
                                        <w:r>
                                          <w:t xml:space="preserve">: </w:t>
                                        </w:r>
                                      </w:p>
                                      <w:p w14:paraId="4E3F1141" w14:textId="12A09D32" w:rsidR="007A373E" w:rsidRDefault="002F2E66" w:rsidP="002F2E66">
                                        <w:pPr>
                                          <w:jc w:val="center"/>
                                        </w:pPr>
                                        <w:hyperlink r:id="rId19" w:history="1">
                                          <w:r w:rsidRPr="002F2E66">
                                            <w:rPr>
                                              <w:rStyle w:val="Hiperligao"/>
                                            </w:rPr>
                                            <w:t>https://ehz10.github.io/ProjetoTI/login.html</w:t>
                                          </w:r>
                                        </w:hyperlink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shape w14:anchorId="6DF4B7B8" id="Caixa de Texto 7" o:spid="_x0000_s1027" type="#_x0000_t202" style="width:426.9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" filled="f" stroked="f" strokeweight=".5pt">
                            <v:textbox>
                              <w:txbxContent>
                                <w:p w14:paraId="036E9A01" w14:textId="0420257F" w:rsidR="002F2E66" w:rsidRDefault="002F2E66" w:rsidP="002F2E66">
                                  <w:pPr>
                                    <w:pStyle w:val="Textodenfase"/>
                                  </w:pPr>
                                  <w:r>
                                    <w:t xml:space="preserve">Link para a página </w:t>
                                  </w:r>
                                  <w:r>
                                    <w:t>login</w:t>
                                  </w:r>
                                  <w:r>
                                    <w:t xml:space="preserve">.html no </w:t>
                                  </w:r>
                                  <w:proofErr w:type="spellStart"/>
                                  <w:r>
                                    <w:t>github</w:t>
                                  </w:r>
                                  <w:proofErr w:type="spellEnd"/>
                                  <w:r>
                                    <w:t xml:space="preserve">: </w:t>
                                  </w:r>
                                </w:p>
                                <w:p w14:paraId="4E3F1141" w14:textId="12A09D32" w:rsidR="007A373E" w:rsidRDefault="002F2E66" w:rsidP="002F2E66">
                                  <w:pPr>
                                    <w:jc w:val="center"/>
                                  </w:pPr>
                                  <w:hyperlink r:id="rId20" w:history="1">
                                    <w:r w:rsidRPr="002F2E66">
                                      <w:rPr>
                                        <w:rStyle w:val="Hiperligao"/>
                                      </w:rPr>
                                      <w:t>https://ehz10.github.io/ProjetoTI/login.html</w:t>
                                    </w:r>
                                  </w:hyperlink>
                                </w:p>
                              </w:txbxContent>
                            </v:textbox>
                            <w10:anchorlock/>
                          </v:shape>
                        </w:pict>
                      </mc:Fallback>
                    </mc:AlternateContent>
                  </w:r>
                </w:p>
              </w:tc>
            </w:tr>
            <w:tr w:rsidR="007A373E" w14:paraId="3860A05C" w14:textId="77777777" w:rsidTr="00E0374B">
              <w:trPr>
                <w:trHeight w:val="5931"/>
              </w:trPr>
              <w:tc>
                <w:tcPr>
                  <w:tcW w:w="9999" w:type="dxa"/>
                </w:tcPr>
                <w:p w14:paraId="3375CE42" w14:textId="77777777" w:rsidR="00203E29" w:rsidRDefault="00203E29" w:rsidP="007A373E">
                  <w:pPr>
                    <w:pStyle w:val="Contedos"/>
                    <w:rPr>
                      <w:i/>
                      <w:sz w:val="36"/>
                    </w:rPr>
                  </w:pPr>
                </w:p>
                <w:p w14:paraId="2D2D6A24" w14:textId="5DD19BEA" w:rsidR="00203E29" w:rsidRDefault="00482D47" w:rsidP="000A6CC3">
                  <w:pPr>
                    <w:pStyle w:val="Ttulo1"/>
                    <w:numPr>
                      <w:ilvl w:val="0"/>
                      <w:numId w:val="2"/>
                    </w:numPr>
                  </w:pPr>
                  <w:bookmarkStart w:id="6" w:name="_Toc156060128"/>
                  <w:r w:rsidRPr="00482D47">
                    <w:t>Events</w:t>
                  </w:r>
                  <w:r>
                    <w:t>.html</w:t>
                  </w:r>
                  <w:bookmarkEnd w:id="6"/>
                </w:p>
                <w:tbl>
                  <w:tblPr>
                    <w:tblW w:w="9999" w:type="dxa"/>
                    <w:tblInd w:w="40" w:type="dxa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9999"/>
                  </w:tblGrid>
                  <w:tr w:rsidR="00203E29" w14:paraId="4CEB5FB1" w14:textId="77777777" w:rsidTr="00E0374B">
                    <w:trPr>
                      <w:trHeight w:val="3546"/>
                    </w:trPr>
                    <w:tc>
                      <w:tcPr>
                        <w:tcW w:w="9999" w:type="dxa"/>
                      </w:tcPr>
                      <w:bookmarkStart w:id="7" w:name="_Toc156060129"/>
                      <w:p w14:paraId="424DC424" w14:textId="013A00ED" w:rsidR="00203E29" w:rsidRDefault="00000000" w:rsidP="00203E29">
                        <w:pPr>
                          <w:pStyle w:val="Ttulo2"/>
                        </w:pPr>
                        <w:sdt>
                          <w:sdtPr>
                            <w:id w:val="-1829977709"/>
                            <w:placeholder>
                              <w:docPart w:val="1B6768B3824846079EAA9D58EE3A2A2B"/>
                            </w:placeholder>
                            <w15:appearance w15:val="hidden"/>
                          </w:sdtPr>
                          <w:sdtContent>
                            <w:r w:rsidR="00296B33">
                              <w:t>Página de todos os eventos</w:t>
                            </w:r>
                          </w:sdtContent>
                        </w:sdt>
                        <w:bookmarkEnd w:id="7"/>
                      </w:p>
                      <w:p w14:paraId="3C6A637C" w14:textId="77777777" w:rsidR="00203E29" w:rsidRDefault="00203E29" w:rsidP="00203E29"/>
                      <w:p w14:paraId="2B814A0E" w14:textId="40905E41" w:rsidR="00835DA5" w:rsidRDefault="00835DA5" w:rsidP="00835DA5">
                        <w:pPr>
                          <w:pStyle w:val="Contedos"/>
                        </w:pPr>
                        <w:r>
                          <w:t>O código HTML consiste em uma seção principal &lt;</w:t>
                        </w:r>
                        <w:proofErr w:type="spellStart"/>
                        <w:r>
                          <w:t>main</w:t>
                        </w:r>
                        <w:proofErr w:type="spellEnd"/>
                        <w:r>
                          <w:t xml:space="preserve">&gt; que </w:t>
                        </w:r>
                        <w:r>
                          <w:t>contêm</w:t>
                        </w:r>
                        <w:r>
                          <w:t xml:space="preserve"> uma galeria de eventos.</w:t>
                        </w:r>
                      </w:p>
                      <w:p w14:paraId="58774DAF" w14:textId="1A02D826" w:rsidR="00203E29" w:rsidRPr="00DF027C" w:rsidRDefault="00835DA5" w:rsidP="00835DA5">
                        <w:pPr>
                          <w:pStyle w:val="Contedos"/>
                        </w:pPr>
                        <w:r>
                          <w:t>A galeria é representada por uma lista não ordenada &lt;</w:t>
                        </w:r>
                        <w:proofErr w:type="spellStart"/>
                        <w:r>
                          <w:t>ul</w:t>
                        </w:r>
                        <w:proofErr w:type="spellEnd"/>
                        <w:r>
                          <w:t>&gt; com uma série de itens de lista &lt;li&gt;, cada um contendo um link &lt;a&gt; para páginas de eventos específicas.</w:t>
                        </w:r>
                      </w:p>
                      <w:p w14:paraId="73EC10E8" w14:textId="1639EDA4" w:rsidR="00203E29" w:rsidRDefault="00835DA5" w:rsidP="00835DA5">
                        <w:pPr>
                          <w:jc w:val="center"/>
                        </w:pPr>
                        <w:r w:rsidRPr="00835DA5">
                          <w:drawing>
                            <wp:inline distT="0" distB="0" distL="0" distR="0" wp14:anchorId="475E6154" wp14:editId="6E56340E">
                              <wp:extent cx="6095728" cy="3618921"/>
                              <wp:effectExtent l="152400" t="152400" r="362585" b="362585"/>
                              <wp:docPr id="1190959445" name="Imagem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190959445" name=""/>
                                      <pic:cNvPicPr/>
                                    </pic:nvPicPr>
                                    <pic:blipFill>
                                      <a:blip r:embed="rId2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097542" cy="3619998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ffectLst>
                                        <a:outerShdw blurRad="292100" dist="139700" dir="2700000" algn="tl" rotWithShape="0">
                                          <a:srgbClr val="333333">
                                            <a:alpha val="65000"/>
                                          </a:srgbClr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7BDB2D5" w14:textId="77777777" w:rsidR="00203E29" w:rsidRDefault="00203E29" w:rsidP="00203E29">
                        <w:pPr>
                          <w:pStyle w:val="Contedos"/>
                        </w:pPr>
                      </w:p>
                      <w:p w14:paraId="0335AC5E" w14:textId="77777777" w:rsidR="00835DA5" w:rsidRDefault="00835DA5" w:rsidP="00203E29">
                        <w:pPr>
                          <w:pStyle w:val="Contedos"/>
                        </w:pPr>
                      </w:p>
                      <w:p w14:paraId="649416CB" w14:textId="77777777" w:rsidR="00835DA5" w:rsidRDefault="00835DA5" w:rsidP="00203E29">
                        <w:pPr>
                          <w:pStyle w:val="Contedos"/>
                        </w:pPr>
                      </w:p>
                      <w:p w14:paraId="1DA51745" w14:textId="77777777" w:rsidR="00835DA5" w:rsidRDefault="00835DA5" w:rsidP="00203E29">
                        <w:pPr>
                          <w:pStyle w:val="Contedos"/>
                        </w:pPr>
                      </w:p>
                      <w:p w14:paraId="30319030" w14:textId="77777777" w:rsidR="00835DA5" w:rsidRDefault="00835DA5" w:rsidP="00203E29">
                        <w:pPr>
                          <w:pStyle w:val="Contedos"/>
                        </w:pPr>
                      </w:p>
                      <w:p w14:paraId="448FBA44" w14:textId="77777777" w:rsidR="00835DA5" w:rsidRDefault="00835DA5" w:rsidP="00203E29">
                        <w:pPr>
                          <w:pStyle w:val="Contedos"/>
                        </w:pPr>
                      </w:p>
                      <w:p w14:paraId="134FE761" w14:textId="77777777" w:rsidR="00835DA5" w:rsidRDefault="00835DA5" w:rsidP="00203E29">
                        <w:pPr>
                          <w:pStyle w:val="Contedos"/>
                        </w:pPr>
                      </w:p>
                      <w:p w14:paraId="02B78111" w14:textId="77777777" w:rsidR="00835DA5" w:rsidRDefault="00835DA5" w:rsidP="00203E29">
                        <w:pPr>
                          <w:pStyle w:val="Contedos"/>
                        </w:pPr>
                      </w:p>
                      <w:p w14:paraId="0C8F190A" w14:textId="77777777" w:rsidR="00835DA5" w:rsidRDefault="00835DA5" w:rsidP="00203E29">
                        <w:pPr>
                          <w:pStyle w:val="Contedos"/>
                        </w:pPr>
                      </w:p>
                      <w:p w14:paraId="163C385B" w14:textId="77777777" w:rsidR="00835DA5" w:rsidRDefault="00835DA5" w:rsidP="00835DA5">
                        <w:pPr>
                          <w:pStyle w:val="Contedos"/>
                        </w:pPr>
                        <w:r>
                          <w:lastRenderedPageBreak/>
                          <w:t>Cada item da galeria consiste em um link &lt;a&gt; que redireciona para uma página específica de evento.</w:t>
                        </w:r>
                      </w:p>
                      <w:p w14:paraId="13979EB6" w14:textId="77777777" w:rsidR="00835DA5" w:rsidRDefault="00835DA5" w:rsidP="00835DA5">
                        <w:pPr>
                          <w:pStyle w:val="Contedos"/>
                        </w:pPr>
                        <w:r>
                          <w:t>Dentro de cada &lt;a&gt;, há uma &lt;figure&gt; que contém uma imagem &lt;</w:t>
                        </w:r>
                        <w:proofErr w:type="spellStart"/>
                        <w:r>
                          <w:t>img</w:t>
                        </w:r>
                        <w:proofErr w:type="spellEnd"/>
                        <w:r>
                          <w:t xml:space="preserve">&gt; </w:t>
                        </w:r>
                        <w:r>
                          <w:t xml:space="preserve">que </w:t>
                        </w:r>
                        <w:r>
                          <w:t>representa o evento, e uma &lt;</w:t>
                        </w:r>
                        <w:proofErr w:type="spellStart"/>
                        <w:r>
                          <w:t>figcaption</w:t>
                        </w:r>
                        <w:proofErr w:type="spellEnd"/>
                        <w:r>
                          <w:t>&gt; que fornece uma descrição para o evento.</w:t>
                        </w:r>
                      </w:p>
                      <w:p w14:paraId="31DADAEF" w14:textId="77777777" w:rsidR="00835DA5" w:rsidRDefault="00835DA5" w:rsidP="00835DA5">
                        <w:pPr>
                          <w:pStyle w:val="Contedos"/>
                        </w:pPr>
                      </w:p>
                      <w:p w14:paraId="2FB5EB9A" w14:textId="62D4963C" w:rsidR="00835DA5" w:rsidRDefault="00835DA5" w:rsidP="00835DA5">
                        <w:pPr>
                          <w:pStyle w:val="Contedos"/>
                        </w:pPr>
                        <w:r>
                          <w:t xml:space="preserve">Enquanto o rato está por cima da imagem apresenta o nome do evento. </w:t>
                        </w:r>
                      </w:p>
                      <w:p w14:paraId="60F5C701" w14:textId="77777777" w:rsidR="00835DA5" w:rsidRDefault="00835DA5" w:rsidP="00835DA5">
                        <w:pPr>
                          <w:pStyle w:val="Contedos"/>
                        </w:pPr>
                      </w:p>
                      <w:p w14:paraId="0C3175E4" w14:textId="77777777" w:rsidR="00835DA5" w:rsidRDefault="00835DA5" w:rsidP="00835DA5">
                        <w:pPr>
                          <w:pStyle w:val="Contedos"/>
                        </w:pPr>
                      </w:p>
                      <w:p w14:paraId="637BA68E" w14:textId="232E9D8C" w:rsidR="00835DA5" w:rsidRDefault="00835DA5" w:rsidP="00835DA5">
                        <w:pPr>
                          <w:pStyle w:val="Contedos"/>
                          <w:jc w:val="center"/>
                        </w:pPr>
                        <w:r w:rsidRPr="00835DA5">
                          <w:drawing>
                            <wp:inline distT="0" distB="0" distL="0" distR="0" wp14:anchorId="4E5ECE30" wp14:editId="50DEA9CB">
                              <wp:extent cx="6371590" cy="3257550"/>
                              <wp:effectExtent l="152400" t="152400" r="353060" b="361950"/>
                              <wp:docPr id="520501499" name="Imagem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20501499" name=""/>
                                      <pic:cNvPicPr/>
                                    </pic:nvPicPr>
                                    <pic:blipFill>
                                      <a:blip r:embed="rId2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371590" cy="3257550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ffectLst>
                                        <a:outerShdw blurRad="292100" dist="139700" dir="2700000" algn="tl" rotWithShape="0">
                                          <a:srgbClr val="333333">
                                            <a:alpha val="65000"/>
                                          </a:srgbClr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F0F8E1F" w14:textId="77777777" w:rsidR="00835DA5" w:rsidRDefault="00835DA5" w:rsidP="00835DA5">
                        <w:pPr>
                          <w:pStyle w:val="Contedos"/>
                        </w:pPr>
                      </w:p>
                      <w:p w14:paraId="2DF88E16" w14:textId="77777777" w:rsidR="00835DA5" w:rsidRDefault="00835DA5" w:rsidP="00835DA5">
                        <w:pPr>
                          <w:pStyle w:val="Contedos"/>
                        </w:pPr>
                      </w:p>
                      <w:p w14:paraId="4251886C" w14:textId="6E11AB1C" w:rsidR="00835DA5" w:rsidRDefault="00835DA5" w:rsidP="00835DA5">
                        <w:pPr>
                          <w:pStyle w:val="Contedos"/>
                        </w:pPr>
                      </w:p>
                    </w:tc>
                  </w:tr>
                  <w:tr w:rsidR="00203E29" w14:paraId="59886528" w14:textId="77777777" w:rsidTr="00E0374B">
                    <w:trPr>
                      <w:trHeight w:val="1899"/>
                    </w:trPr>
                    <w:tc>
                      <w:tcPr>
                        <w:tcW w:w="9999" w:type="dxa"/>
                        <w:shd w:val="clear" w:color="auto" w:fill="F2F2F2" w:themeFill="background1" w:themeFillShade="F2"/>
                        <w:vAlign w:val="center"/>
                      </w:tcPr>
                      <w:p w14:paraId="7CC2D593" w14:textId="77777777" w:rsidR="00203E29" w:rsidRPr="00DF027C" w:rsidRDefault="00203E29" w:rsidP="00203E29">
                        <w:pPr>
                          <w:pStyle w:val="Textodenfase"/>
                          <w:jc w:val="center"/>
                        </w:pPr>
                        <w:r>
                          <w:rPr>
                            <w:noProof/>
                            <w:lang w:bidi="pt-PT"/>
                          </w:rPr>
                          <w:lastRenderedPageBreak/>
                          <mc:AlternateContent>
                            <mc:Choice Requires="wps">
                              <w:drawing>
                                <wp:inline distT="0" distB="0" distL="0" distR="0" wp14:anchorId="68F15888" wp14:editId="0DDE4708">
                                  <wp:extent cx="5422005" cy="1000125"/>
                                  <wp:effectExtent l="0" t="0" r="0" b="0"/>
                                  <wp:docPr id="1052126105" name="Caixa de Texto 7"/>
                                  <wp:cNvGraphicFramePr/>
                                  <a:graphic xmlns:a="http://schemas.openxmlformats.org/drawingml/2006/main">
                                    <a:graphicData uri="http://schemas.microsoft.com/office/word/2010/wordprocessingShape">
                                      <wps:wsp>
                                        <wps:cNvSpPr txBox="1"/>
                                        <wps:spPr>
                                          <a:xfrm>
                                            <a:off x="0" y="0"/>
                                            <a:ext cx="5422005" cy="10001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6350"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1E5A5C77" w14:textId="5F9FB010" w:rsidR="002F2E66" w:rsidRDefault="002F2E66" w:rsidP="002F2E66">
                                              <w:pPr>
                                                <w:pStyle w:val="Textodenfase"/>
                                              </w:pPr>
                                              <w:r>
                                                <w:t xml:space="preserve">Link para a página </w:t>
                                              </w:r>
                                              <w:r w:rsidR="00854F5D">
                                                <w:t>events</w:t>
                                              </w:r>
                                              <w:r>
                                                <w:t xml:space="preserve">.html no </w:t>
                                              </w:r>
                                              <w:proofErr w:type="spellStart"/>
                                              <w:r>
                                                <w:t>github</w:t>
                                              </w:r>
                                              <w:proofErr w:type="spellEnd"/>
                                              <w:r>
                                                <w:t xml:space="preserve">: </w:t>
                                              </w:r>
                                            </w:p>
                                            <w:p w14:paraId="66E2AE96" w14:textId="7EB0B14A" w:rsidR="00203E29" w:rsidRDefault="002F2E66" w:rsidP="00203E29">
                                              <w:pPr>
                                                <w:jc w:val="center"/>
                                              </w:pPr>
                                              <w:hyperlink r:id="rId23" w:history="1">
                                                <w:r w:rsidRPr="002F2E66">
                                                  <w:rPr>
                                                    <w:rStyle w:val="Hiperligao"/>
                                                  </w:rPr>
                                                  <w:t>https://ehz10.github.io/ProjetoTI/events.html</w:t>
                                                </w:r>
                                              </w:hyperlink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a:graphicData>
                                  </a:graphic>
                                </wp:inline>
                              </w:drawing>
                            </mc:Choice>
                            <mc:Fallback>
                              <w:pict>
                                <v:shape w14:anchorId="68F15888" id="_x0000_s1028" type="#_x0000_t202" style="width:426.9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" filled="f" stroked="f" strokeweight=".5pt">
                                  <v:textbox>
                                    <w:txbxContent>
                                      <w:p w14:paraId="1E5A5C77" w14:textId="5F9FB010" w:rsidR="002F2E66" w:rsidRDefault="002F2E66" w:rsidP="002F2E66">
                                        <w:pPr>
                                          <w:pStyle w:val="Textodenfase"/>
                                        </w:pPr>
                                        <w:r>
                                          <w:t xml:space="preserve">Link para a página </w:t>
                                        </w:r>
                                        <w:r w:rsidR="00854F5D">
                                          <w:t>events</w:t>
                                        </w:r>
                                        <w:r>
                                          <w:t xml:space="preserve">.html no </w:t>
                                        </w:r>
                                        <w:proofErr w:type="spellStart"/>
                                        <w:r>
                                          <w:t>github</w:t>
                                        </w:r>
                                        <w:proofErr w:type="spellEnd"/>
                                        <w:r>
                                          <w:t xml:space="preserve">: </w:t>
                                        </w:r>
                                      </w:p>
                                      <w:p w14:paraId="66E2AE96" w14:textId="7EB0B14A" w:rsidR="00203E29" w:rsidRDefault="002F2E66" w:rsidP="00203E29">
                                        <w:pPr>
                                          <w:jc w:val="center"/>
                                        </w:pPr>
                                        <w:hyperlink r:id="rId24" w:history="1">
                                          <w:r w:rsidRPr="002F2E66">
                                            <w:rPr>
                                              <w:rStyle w:val="Hiperligao"/>
                                            </w:rPr>
                                            <w:t>https://ehz10.github.io/ProjetoTI/events.html</w:t>
                                          </w:r>
                                        </w:hyperlink>
                                      </w:p>
                                    </w:txbxContent>
                                  </v:textbox>
                                  <w10:anchorlock/>
                                </v:shape>
                              </w:pict>
                            </mc:Fallback>
                          </mc:AlternateContent>
                        </w:r>
                      </w:p>
                    </w:tc>
                  </w:tr>
                </w:tbl>
                <w:p w14:paraId="0B82762C" w14:textId="77777777" w:rsidR="00203E29" w:rsidRDefault="00203E29" w:rsidP="007A373E">
                  <w:pPr>
                    <w:pStyle w:val="Contedos"/>
                    <w:rPr>
                      <w:i/>
                      <w:sz w:val="36"/>
                    </w:rPr>
                  </w:pPr>
                </w:p>
                <w:p w14:paraId="425514D8" w14:textId="2CE3C7A6" w:rsidR="00203E29" w:rsidRDefault="00203E29" w:rsidP="000A6CC3">
                  <w:pPr>
                    <w:pStyle w:val="Ttulo1"/>
                    <w:numPr>
                      <w:ilvl w:val="0"/>
                      <w:numId w:val="2"/>
                    </w:numPr>
                  </w:pPr>
                  <w:bookmarkStart w:id="8" w:name="_Toc156060130"/>
                  <w:r w:rsidRPr="00D077E9">
                    <w:rPr>
                      <w:lang w:bidi="pt-PT"/>
                    </w:rPr>
                    <w:lastRenderedPageBreak/>
                    <w:t>C</w:t>
                  </w:r>
                  <w:r w:rsidR="00D27F22">
                    <w:rPr>
                      <w:lang w:bidi="pt-PT"/>
                    </w:rPr>
                    <w:t>ontact.html</w:t>
                  </w:r>
                  <w:bookmarkEnd w:id="8"/>
                </w:p>
                <w:tbl>
                  <w:tblPr>
                    <w:tblW w:w="9999" w:type="dxa"/>
                    <w:tblInd w:w="40" w:type="dxa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9999"/>
                  </w:tblGrid>
                  <w:tr w:rsidR="00203E29" w14:paraId="5787D31D" w14:textId="77777777" w:rsidTr="00E0374B">
                    <w:trPr>
                      <w:trHeight w:val="3546"/>
                    </w:trPr>
                    <w:tc>
                      <w:tcPr>
                        <w:tcW w:w="9999" w:type="dxa"/>
                      </w:tcPr>
                      <w:bookmarkStart w:id="9" w:name="_Toc156060131"/>
                      <w:p w14:paraId="550D8CF1" w14:textId="5FFD2CD2" w:rsidR="00203E29" w:rsidRDefault="00000000" w:rsidP="00203E29">
                        <w:pPr>
                          <w:pStyle w:val="Ttulo2"/>
                        </w:pPr>
                        <w:sdt>
                          <w:sdtPr>
                            <w:id w:val="1308124672"/>
                            <w:placeholder>
                              <w:docPart w:val="5FDEA363A53A4053B278FB0FB662385D"/>
                            </w:placeholder>
                            <w15:appearance w15:val="hidden"/>
                          </w:sdtPr>
                          <w:sdtContent>
                            <w:r w:rsidR="00296B33">
                              <w:t>Página para contactar-nos</w:t>
                            </w:r>
                          </w:sdtContent>
                        </w:sdt>
                        <w:bookmarkEnd w:id="9"/>
                      </w:p>
                      <w:p w14:paraId="03E4D7AA" w14:textId="77777777" w:rsidR="00203E29" w:rsidRDefault="00203E29" w:rsidP="00203E29"/>
                      <w:p w14:paraId="0DE87FB7" w14:textId="7372E289" w:rsidR="008C7B01" w:rsidRDefault="008C7B01" w:rsidP="008C7B01">
                        <w:pPr>
                          <w:pStyle w:val="Contedos"/>
                        </w:pPr>
                        <w:r>
                          <w:t>O código HTML apresenta uma seção de conteúdo de conta</w:t>
                        </w:r>
                        <w:r>
                          <w:t>c</w:t>
                        </w:r>
                        <w:r>
                          <w:t>to &lt;</w:t>
                        </w:r>
                        <w:proofErr w:type="spellStart"/>
                        <w:r>
                          <w:t>div</w:t>
                        </w:r>
                        <w:proofErr w:type="spellEnd"/>
                        <w:r>
                          <w:t>&gt; com a classe "</w:t>
                        </w:r>
                        <w:proofErr w:type="spellStart"/>
                        <w:r>
                          <w:t>contact-content</w:t>
                        </w:r>
                        <w:proofErr w:type="spellEnd"/>
                        <w:r>
                          <w:t>" dentro de uma seção &lt;</w:t>
                        </w:r>
                        <w:proofErr w:type="spellStart"/>
                        <w:r>
                          <w:t>main</w:t>
                        </w:r>
                        <w:proofErr w:type="spellEnd"/>
                        <w:r>
                          <w:t>&gt;.</w:t>
                        </w:r>
                      </w:p>
                      <w:p w14:paraId="7D324DA0" w14:textId="2FCCC582" w:rsidR="00203E29" w:rsidRDefault="008C7B01" w:rsidP="008C7B01">
                        <w:pPr>
                          <w:pStyle w:val="Contedos"/>
                        </w:pPr>
                        <w:r>
                          <w:t>Dentro dessa seção de contato, há um formulário &lt;</w:t>
                        </w:r>
                        <w:proofErr w:type="spellStart"/>
                        <w:r>
                          <w:t>form</w:t>
                        </w:r>
                        <w:proofErr w:type="spellEnd"/>
                        <w:r>
                          <w:t>&gt; para os u</w:t>
                        </w:r>
                        <w:r>
                          <w:t>tilizadore</w:t>
                        </w:r>
                        <w:r>
                          <w:t>s entrarem em contato.</w:t>
                        </w:r>
                      </w:p>
                      <w:p w14:paraId="11D9B0C0" w14:textId="77777777" w:rsidR="008C7B01" w:rsidRDefault="008C7B01" w:rsidP="008C7B01">
                        <w:pPr>
                          <w:pStyle w:val="Contedos"/>
                        </w:pPr>
                      </w:p>
                      <w:p w14:paraId="242873A8" w14:textId="5DC1EB75" w:rsidR="008C7B01" w:rsidRPr="008C7B01" w:rsidRDefault="008C7B01" w:rsidP="008C7B01">
                        <w:pPr>
                          <w:pStyle w:val="Contedos"/>
                          <w:rPr>
                            <w:b/>
                            <w:bCs/>
                          </w:rPr>
                        </w:pPr>
                        <w:r w:rsidRPr="008C7B01">
                          <w:rPr>
                            <w:b/>
                            <w:bCs/>
                          </w:rPr>
                          <w:t>Formulário de Conta</w:t>
                        </w:r>
                        <w:r>
                          <w:rPr>
                            <w:b/>
                            <w:bCs/>
                          </w:rPr>
                          <w:t>c</w:t>
                        </w:r>
                        <w:r w:rsidRPr="008C7B01">
                          <w:rPr>
                            <w:b/>
                            <w:bCs/>
                          </w:rPr>
                          <w:t>to:</w:t>
                        </w:r>
                      </w:p>
                      <w:p w14:paraId="3EE9BE36" w14:textId="77777777" w:rsidR="008C7B01" w:rsidRDefault="008C7B01" w:rsidP="008C7B01">
                        <w:pPr>
                          <w:pStyle w:val="Contedos"/>
                        </w:pPr>
                        <w:r>
                          <w:t>O formulário contém campos para o "Primeiro Nome," "Último Nome," "País" e "Mensagem."</w:t>
                        </w:r>
                      </w:p>
                      <w:p w14:paraId="04185A8D" w14:textId="77777777" w:rsidR="008B369C" w:rsidRDefault="008B369C" w:rsidP="008C7B01">
                        <w:pPr>
                          <w:pStyle w:val="Contedos"/>
                        </w:pPr>
                      </w:p>
                      <w:p w14:paraId="0DD8EE29" w14:textId="13052CBF" w:rsidR="00203E29" w:rsidRDefault="008B369C" w:rsidP="008B369C">
                        <w:pPr>
                          <w:jc w:val="center"/>
                        </w:pPr>
                        <w:r w:rsidRPr="008B369C">
                          <w:drawing>
                            <wp:inline distT="0" distB="0" distL="0" distR="0" wp14:anchorId="48926424" wp14:editId="675476B4">
                              <wp:extent cx="4220460" cy="4900596"/>
                              <wp:effectExtent l="152400" t="152400" r="370840" b="357505"/>
                              <wp:docPr id="1400873531" name="Imagem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00873531" name=""/>
                                      <pic:cNvPicPr/>
                                    </pic:nvPicPr>
                                    <pic:blipFill>
                                      <a:blip r:embed="rId2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224549" cy="4905344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ffectLst>
                                        <a:outerShdw blurRad="292100" dist="139700" dir="2700000" algn="tl" rotWithShape="0">
                                          <a:srgbClr val="333333">
                                            <a:alpha val="65000"/>
                                          </a:srgbClr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F4F9EE2" w14:textId="77777777" w:rsidR="008B369C" w:rsidRDefault="008B369C" w:rsidP="00203E29"/>
                      <w:p w14:paraId="0A69A9E7" w14:textId="2948F5A2" w:rsidR="008C7B01" w:rsidRDefault="008C7B01" w:rsidP="008C7B01">
                        <w:pPr>
                          <w:pStyle w:val="Contedos"/>
                        </w:pPr>
                        <w:r>
                          <w:t xml:space="preserve">Após fazer </w:t>
                        </w:r>
                        <w:r>
                          <w:t xml:space="preserve">submeter </w:t>
                        </w:r>
                        <w:r w:rsidRPr="00DC6616">
                          <w:t xml:space="preserve">o formulários compartilham </w:t>
                        </w:r>
                        <w:r>
                          <w:t>enviam-nos para a página</w:t>
                        </w:r>
                        <w:r w:rsidRPr="00DC6616">
                          <w:t xml:space="preserve"> ("ActionLogin.html"</w:t>
                        </w:r>
                        <w:proofErr w:type="gramStart"/>
                        <w:r w:rsidRPr="00DC6616">
                          <w:t>)</w:t>
                        </w:r>
                        <w:r>
                          <w:t xml:space="preserve"> .</w:t>
                        </w:r>
                        <w:proofErr w:type="gramEnd"/>
                      </w:p>
                      <w:p w14:paraId="002D909C" w14:textId="77777777" w:rsidR="008C7B01" w:rsidRDefault="008C7B01" w:rsidP="00203E29"/>
                      <w:p w14:paraId="205DF2A4" w14:textId="02C5FAC3" w:rsidR="00203E29" w:rsidRDefault="00096EF0" w:rsidP="00203E29">
                        <w:pPr>
                          <w:pStyle w:val="Contedos"/>
                        </w:pPr>
                        <w:r>
                          <w:t xml:space="preserve">Ao passar por cima do botão </w:t>
                        </w:r>
                        <w:proofErr w:type="spellStart"/>
                        <w:r>
                          <w:t>submit</w:t>
                        </w:r>
                        <w:proofErr w:type="spellEnd"/>
                        <w:r>
                          <w:t>, ele troca de cor para vermelho e as letras brancas.</w:t>
                        </w:r>
                      </w:p>
                      <w:p w14:paraId="555F82EF" w14:textId="77777777" w:rsidR="00096EF0" w:rsidRDefault="00096EF0" w:rsidP="00203E29">
                        <w:pPr>
                          <w:pStyle w:val="Contedos"/>
                        </w:pPr>
                      </w:p>
                      <w:p w14:paraId="112DC648" w14:textId="77777777" w:rsidR="00096EF0" w:rsidRDefault="00096EF0" w:rsidP="00203E29">
                        <w:pPr>
                          <w:pStyle w:val="Contedos"/>
                        </w:pPr>
                        <w:r w:rsidRPr="00096EF0">
                          <w:drawing>
                            <wp:inline distT="0" distB="0" distL="0" distR="0" wp14:anchorId="14A304D6" wp14:editId="4CFD4DF9">
                              <wp:extent cx="5753903" cy="1390844"/>
                              <wp:effectExtent l="0" t="0" r="0" b="0"/>
                              <wp:docPr id="1124782593" name="Imagem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124782593" name=""/>
                                      <pic:cNvPicPr/>
                                    </pic:nvPicPr>
                                    <pic:blipFill>
                                      <a:blip r:embed="rId2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753903" cy="139084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6355843" w14:textId="284FB36C" w:rsidR="00096EF0" w:rsidRDefault="00096EF0" w:rsidP="00203E29">
                        <w:pPr>
                          <w:pStyle w:val="Contedos"/>
                        </w:pPr>
                      </w:p>
                    </w:tc>
                  </w:tr>
                  <w:tr w:rsidR="00203E29" w14:paraId="6A185638" w14:textId="77777777" w:rsidTr="00E0374B">
                    <w:trPr>
                      <w:trHeight w:val="1899"/>
                    </w:trPr>
                    <w:tc>
                      <w:tcPr>
                        <w:tcW w:w="9999" w:type="dxa"/>
                        <w:shd w:val="clear" w:color="auto" w:fill="F2F2F2" w:themeFill="background1" w:themeFillShade="F2"/>
                        <w:vAlign w:val="center"/>
                      </w:tcPr>
                      <w:p w14:paraId="10BAD209" w14:textId="77777777" w:rsidR="00203E29" w:rsidRPr="00DF027C" w:rsidRDefault="00203E29" w:rsidP="00203E29">
                        <w:pPr>
                          <w:pStyle w:val="Textodenfase"/>
                          <w:jc w:val="center"/>
                        </w:pPr>
                        <w:r>
                          <w:rPr>
                            <w:noProof/>
                            <w:lang w:bidi="pt-PT"/>
                          </w:rPr>
                          <w:lastRenderedPageBreak/>
                          <mc:AlternateContent>
                            <mc:Choice Requires="wps">
                              <w:drawing>
                                <wp:inline distT="0" distB="0" distL="0" distR="0" wp14:anchorId="3DB07BB9" wp14:editId="36873ADB">
                                  <wp:extent cx="5422005" cy="1000125"/>
                                  <wp:effectExtent l="0" t="0" r="0" b="0"/>
                                  <wp:docPr id="689393088" name="Caixa de Texto 7"/>
                                  <wp:cNvGraphicFramePr/>
                                  <a:graphic xmlns:a="http://schemas.openxmlformats.org/drawingml/2006/main">
                                    <a:graphicData uri="http://schemas.microsoft.com/office/word/2010/wordprocessingShape">
                                      <wps:wsp>
                                        <wps:cNvSpPr txBox="1"/>
                                        <wps:spPr>
                                          <a:xfrm>
                                            <a:off x="0" y="0"/>
                                            <a:ext cx="5422005" cy="10001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6350"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5EEF9F2D" w14:textId="53AFBFA0" w:rsidR="002F2E66" w:rsidRDefault="002F2E66" w:rsidP="002F2E66">
                                              <w:pPr>
                                                <w:pStyle w:val="Textodenfase"/>
                                              </w:pPr>
                                              <w:r>
                                                <w:t xml:space="preserve">Link para a página </w:t>
                                              </w:r>
                                              <w:r w:rsidR="00F87743">
                                                <w:t>contact</w:t>
                                              </w:r>
                                              <w:r>
                                                <w:t xml:space="preserve">.html no </w:t>
                                              </w:r>
                                              <w:proofErr w:type="spellStart"/>
                                              <w:r>
                                                <w:t>github</w:t>
                                              </w:r>
                                              <w:proofErr w:type="spellEnd"/>
                                              <w:r>
                                                <w:t xml:space="preserve">: </w:t>
                                              </w:r>
                                            </w:p>
                                            <w:p w14:paraId="29BA7304" w14:textId="1D7FC209" w:rsidR="002F2E66" w:rsidRDefault="002F2E66" w:rsidP="002F2E66">
                                              <w:pPr>
                                                <w:jc w:val="center"/>
                                              </w:pPr>
                                              <w:hyperlink r:id="rId27" w:history="1">
                                                <w:r w:rsidRPr="001E3228">
                                                  <w:rPr>
                                                    <w:rStyle w:val="Hiperligao"/>
                                                  </w:rPr>
                                                  <w:t>https://ehz10.github.io/ProjetoTI/</w:t>
                                                </w:r>
                                                <w:r w:rsidRPr="001E3228">
                                                  <w:rPr>
                                                    <w:rStyle w:val="Hiperligao"/>
                                                  </w:rPr>
                                                  <w:t>contac</w:t>
                                                </w:r>
                                                <w:r w:rsidRPr="001E3228">
                                                  <w:rPr>
                                                    <w:rStyle w:val="Hiperligao"/>
                                                  </w:rPr>
                                                  <w:t>t</w:t>
                                                </w:r>
                                                <w:r w:rsidRPr="001E3228">
                                                  <w:rPr>
                                                    <w:rStyle w:val="Hiperligao"/>
                                                  </w:rPr>
                                                  <w:t>.html</w:t>
                                                </w:r>
                                              </w:hyperlink>
                                            </w:p>
                                            <w:p w14:paraId="47E43757" w14:textId="35ECF7EA" w:rsidR="00203E29" w:rsidRDefault="00203E29" w:rsidP="00203E29">
                                              <w:pPr>
                                                <w:jc w:val="center"/>
                                              </w:pP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a:graphicData>
                                  </a:graphic>
                                </wp:inline>
                              </w:drawing>
                            </mc:Choice>
                            <mc:Fallback>
                              <w:pict>
                                <v:shape w14:anchorId="3DB07BB9" id="_x0000_s1029" type="#_x0000_t202" style="width:426.9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" filled="f" stroked="f" strokeweight=".5pt">
                                  <v:textbox>
                                    <w:txbxContent>
                                      <w:p w14:paraId="5EEF9F2D" w14:textId="53AFBFA0" w:rsidR="002F2E66" w:rsidRDefault="002F2E66" w:rsidP="002F2E66">
                                        <w:pPr>
                                          <w:pStyle w:val="Textodenfase"/>
                                        </w:pPr>
                                        <w:r>
                                          <w:t xml:space="preserve">Link para a página </w:t>
                                        </w:r>
                                        <w:r w:rsidR="00F87743">
                                          <w:t>contact</w:t>
                                        </w:r>
                                        <w:r>
                                          <w:t xml:space="preserve">.html no </w:t>
                                        </w:r>
                                        <w:proofErr w:type="spellStart"/>
                                        <w:r>
                                          <w:t>github</w:t>
                                        </w:r>
                                        <w:proofErr w:type="spellEnd"/>
                                        <w:r>
                                          <w:t xml:space="preserve">: </w:t>
                                        </w:r>
                                      </w:p>
                                      <w:p w14:paraId="29BA7304" w14:textId="1D7FC209" w:rsidR="002F2E66" w:rsidRDefault="002F2E66" w:rsidP="002F2E66">
                                        <w:pPr>
                                          <w:jc w:val="center"/>
                                        </w:pPr>
                                        <w:hyperlink r:id="rId28" w:history="1">
                                          <w:r w:rsidRPr="001E3228">
                                            <w:rPr>
                                              <w:rStyle w:val="Hiperligao"/>
                                            </w:rPr>
                                            <w:t>https://ehz10.github.io/ProjetoTI/</w:t>
                                          </w:r>
                                          <w:r w:rsidRPr="001E3228">
                                            <w:rPr>
                                              <w:rStyle w:val="Hiperligao"/>
                                            </w:rPr>
                                            <w:t>contac</w:t>
                                          </w:r>
                                          <w:r w:rsidRPr="001E3228">
                                            <w:rPr>
                                              <w:rStyle w:val="Hiperligao"/>
                                            </w:rPr>
                                            <w:t>t</w:t>
                                          </w:r>
                                          <w:r w:rsidRPr="001E3228">
                                            <w:rPr>
                                              <w:rStyle w:val="Hiperligao"/>
                                            </w:rPr>
                                            <w:t>.html</w:t>
                                          </w:r>
                                        </w:hyperlink>
                                      </w:p>
                                      <w:p w14:paraId="47E43757" w14:textId="35ECF7EA" w:rsidR="00203E29" w:rsidRDefault="00203E29" w:rsidP="00203E29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v:textbox>
                                  <w10:anchorlock/>
                                </v:shape>
                              </w:pict>
                            </mc:Fallback>
                          </mc:AlternateContent>
                        </w:r>
                      </w:p>
                    </w:tc>
                  </w:tr>
                  <w:tr w:rsidR="00203E29" w14:paraId="79C9618E" w14:textId="77777777" w:rsidTr="00E0374B">
                    <w:trPr>
                      <w:trHeight w:val="5931"/>
                    </w:trPr>
                    <w:tc>
                      <w:tcPr>
                        <w:tcW w:w="9999" w:type="dxa"/>
                      </w:tcPr>
                      <w:p w14:paraId="42B08FF7" w14:textId="77777777" w:rsidR="00203E29" w:rsidRDefault="00203E29" w:rsidP="00203E29">
                        <w:pPr>
                          <w:pStyle w:val="Textodenfase"/>
                          <w:rPr>
                            <w:i/>
                            <w:sz w:val="36"/>
                          </w:rPr>
                        </w:pPr>
                      </w:p>
                      <w:p w14:paraId="0A8FC69C" w14:textId="6BF082E2" w:rsidR="00203E29" w:rsidRPr="00DF027C" w:rsidRDefault="00203E29" w:rsidP="00203E29">
                        <w:pPr>
                          <w:pStyle w:val="Contedos"/>
                        </w:pPr>
                      </w:p>
                      <w:p w14:paraId="48C2F3E9" w14:textId="77777777" w:rsidR="00203E29" w:rsidRDefault="00203E29" w:rsidP="00203E29">
                        <w:pPr>
                          <w:pStyle w:val="Contedos"/>
                        </w:pPr>
                      </w:p>
                      <w:p w14:paraId="6F9EB37B" w14:textId="77777777" w:rsidR="00203E29" w:rsidRDefault="00203E29" w:rsidP="00203E29">
                        <w:pPr>
                          <w:pStyle w:val="Contedos"/>
                          <w:rPr>
                            <w:i/>
                            <w:sz w:val="36"/>
                          </w:rPr>
                        </w:pPr>
                      </w:p>
                      <w:p w14:paraId="36586FE4" w14:textId="77777777" w:rsidR="00203E29" w:rsidRDefault="00203E29" w:rsidP="00203E29">
                        <w:pPr>
                          <w:pStyle w:val="Contedos"/>
                          <w:rPr>
                            <w:i/>
                            <w:sz w:val="36"/>
                          </w:rPr>
                        </w:pPr>
                      </w:p>
                    </w:tc>
                  </w:tr>
                </w:tbl>
                <w:p w14:paraId="574BB025" w14:textId="77777777" w:rsidR="00203E29" w:rsidRDefault="00203E29" w:rsidP="007A373E">
                  <w:pPr>
                    <w:pStyle w:val="Contedos"/>
                    <w:rPr>
                      <w:i/>
                      <w:sz w:val="36"/>
                    </w:rPr>
                  </w:pPr>
                </w:p>
                <w:p w14:paraId="664706A8" w14:textId="77777777" w:rsidR="00203E29" w:rsidRDefault="00203E29" w:rsidP="007A373E">
                  <w:pPr>
                    <w:pStyle w:val="Contedos"/>
                    <w:rPr>
                      <w:i/>
                      <w:sz w:val="36"/>
                    </w:rPr>
                  </w:pPr>
                </w:p>
                <w:p w14:paraId="05BCEBC6" w14:textId="77777777" w:rsidR="00203E29" w:rsidRDefault="00203E29" w:rsidP="007A373E">
                  <w:pPr>
                    <w:pStyle w:val="Contedos"/>
                    <w:rPr>
                      <w:i/>
                      <w:sz w:val="36"/>
                    </w:rPr>
                  </w:pPr>
                </w:p>
                <w:p w14:paraId="496B1BAF" w14:textId="68FF9A10" w:rsidR="00203E29" w:rsidRDefault="00A915F8" w:rsidP="000A6CC3">
                  <w:pPr>
                    <w:pStyle w:val="Ttulo1"/>
                    <w:numPr>
                      <w:ilvl w:val="0"/>
                      <w:numId w:val="2"/>
                    </w:numPr>
                  </w:pPr>
                  <w:bookmarkStart w:id="10" w:name="_Toc156060132"/>
                  <w:r>
                    <w:rPr>
                      <w:lang w:bidi="pt-PT"/>
                    </w:rPr>
                    <w:t>About</w:t>
                  </w:r>
                  <w:r w:rsidR="00D27F22">
                    <w:rPr>
                      <w:lang w:bidi="pt-PT"/>
                    </w:rPr>
                    <w:t>.html</w:t>
                  </w:r>
                  <w:bookmarkEnd w:id="10"/>
                </w:p>
                <w:tbl>
                  <w:tblPr>
                    <w:tblW w:w="9999" w:type="dxa"/>
                    <w:tblInd w:w="40" w:type="dxa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9999"/>
                  </w:tblGrid>
                  <w:tr w:rsidR="00203E29" w14:paraId="04DC6372" w14:textId="77777777" w:rsidTr="00E0374B">
                    <w:trPr>
                      <w:trHeight w:val="3546"/>
                    </w:trPr>
                    <w:tc>
                      <w:tcPr>
                        <w:tcW w:w="9999" w:type="dxa"/>
                      </w:tcPr>
                      <w:bookmarkStart w:id="11" w:name="_Toc156060133"/>
                      <w:p w14:paraId="2D11DEF8" w14:textId="6D0789F3" w:rsidR="00203E29" w:rsidRDefault="00000000" w:rsidP="00203E29">
                        <w:pPr>
                          <w:pStyle w:val="Ttulo2"/>
                        </w:pPr>
                        <w:sdt>
                          <w:sdtPr>
                            <w:id w:val="2002463819"/>
                            <w:placeholder>
                              <w:docPart w:val="8D59297D5A6A4574ADDA4ADC1B65D44A"/>
                            </w:placeholder>
                            <w15:appearance w15:val="hidden"/>
                          </w:sdtPr>
                          <w:sdtContent>
                            <w:r w:rsidR="00296B33">
                              <w:t>Página sobre a equipa</w:t>
                            </w:r>
                          </w:sdtContent>
                        </w:sdt>
                        <w:bookmarkEnd w:id="11"/>
                      </w:p>
                      <w:p w14:paraId="21A39421" w14:textId="77777777" w:rsidR="00203E29" w:rsidRDefault="00203E29" w:rsidP="00203E29"/>
                      <w:p w14:paraId="1B768D22" w14:textId="13BE3FD8" w:rsidR="00203E29" w:rsidRDefault="004A4FFD" w:rsidP="00203E29">
                        <w:pPr>
                          <w:pStyle w:val="Contedos"/>
                        </w:pPr>
                        <w:r>
                          <w:t>Geral:</w:t>
                        </w:r>
                      </w:p>
                      <w:p w14:paraId="76E1D92B" w14:textId="77777777" w:rsidR="004A4FFD" w:rsidRDefault="004A4FFD" w:rsidP="004A4FFD">
                        <w:pPr>
                          <w:pStyle w:val="Contedos"/>
                        </w:pPr>
                        <w:r>
                          <w:t>A página HTML consiste em uma &lt;</w:t>
                        </w:r>
                        <w:proofErr w:type="spellStart"/>
                        <w:r>
                          <w:t>main</w:t>
                        </w:r>
                        <w:proofErr w:type="spellEnd"/>
                        <w:r>
                          <w:t>&gt; que contém uma &lt;</w:t>
                        </w:r>
                        <w:proofErr w:type="spellStart"/>
                        <w:r>
                          <w:t>div</w:t>
                        </w:r>
                        <w:proofErr w:type="spellEnd"/>
                        <w:r>
                          <w:t>&gt; com a classe "</w:t>
                        </w:r>
                        <w:proofErr w:type="spellStart"/>
                        <w:r>
                          <w:t>AboutUs</w:t>
                        </w:r>
                        <w:proofErr w:type="spellEnd"/>
                        <w:r>
                          <w:t>".</w:t>
                        </w:r>
                      </w:p>
                      <w:p w14:paraId="2115784B" w14:textId="4991AD0F" w:rsidR="004A4FFD" w:rsidRDefault="004A4FFD" w:rsidP="004A4FFD">
                        <w:pPr>
                          <w:pStyle w:val="Contedos"/>
                        </w:pPr>
                        <w:r>
                          <w:t>Dentro dessa &lt;</w:t>
                        </w:r>
                        <w:proofErr w:type="spellStart"/>
                        <w:r>
                          <w:t>div</w:t>
                        </w:r>
                        <w:proofErr w:type="spellEnd"/>
                        <w:r>
                          <w:t xml:space="preserve">&gt;, há um </w:t>
                        </w:r>
                        <w:proofErr w:type="spellStart"/>
                        <w:r>
                          <w:t>contêiner</w:t>
                        </w:r>
                        <w:proofErr w:type="spellEnd"/>
                        <w:r>
                          <w:t xml:space="preserve"> (&lt;</w:t>
                        </w:r>
                        <w:proofErr w:type="spellStart"/>
                        <w:r>
                          <w:t>div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class</w:t>
                        </w:r>
                        <w:proofErr w:type="spellEnd"/>
                        <w:r>
                          <w:t>="</w:t>
                        </w:r>
                        <w:proofErr w:type="spellStart"/>
                        <w:r>
                          <w:t>Sobre-Container</w:t>
                        </w:r>
                        <w:proofErr w:type="spellEnd"/>
                        <w:r>
                          <w:t>"&gt;) que contém informações sobre a empresa, seguido por uma seção dedicada à equip</w:t>
                        </w:r>
                        <w:r>
                          <w:t>a</w:t>
                        </w:r>
                      </w:p>
                      <w:p w14:paraId="0E7CA4A7" w14:textId="77777777" w:rsidR="00955912" w:rsidRDefault="00955912" w:rsidP="004A4FFD">
                        <w:pPr>
                          <w:pStyle w:val="Contedos"/>
                        </w:pPr>
                      </w:p>
                      <w:p w14:paraId="13469152" w14:textId="0274F411" w:rsidR="004A4FFD" w:rsidRDefault="00955912" w:rsidP="00955912">
                        <w:pPr>
                          <w:pStyle w:val="Contedos"/>
                          <w:jc w:val="center"/>
                        </w:pPr>
                        <w:r w:rsidRPr="00955912">
                          <w:drawing>
                            <wp:inline distT="0" distB="0" distL="0" distR="0" wp14:anchorId="5BC3E60C" wp14:editId="3CF8F103">
                              <wp:extent cx="6371590" cy="1924685"/>
                              <wp:effectExtent l="152400" t="152400" r="353060" b="361315"/>
                              <wp:docPr id="1488873725" name="Imagem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88873725" name=""/>
                                      <pic:cNvPicPr/>
                                    </pic:nvPicPr>
                                    <pic:blipFill>
                                      <a:blip r:embed="rId2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371590" cy="192468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ffectLst>
                                        <a:outerShdw blurRad="292100" dist="139700" dir="2700000" algn="tl" rotWithShape="0">
                                          <a:srgbClr val="333333">
                                            <a:alpha val="65000"/>
                                          </a:srgbClr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22E1F9D" w14:textId="77777777" w:rsidR="00955912" w:rsidRDefault="00955912" w:rsidP="004A4FFD">
                        <w:pPr>
                          <w:pStyle w:val="Contedos"/>
                        </w:pPr>
                      </w:p>
                      <w:p w14:paraId="15612B08" w14:textId="09544D82" w:rsidR="004A4FFD" w:rsidRDefault="004A4FFD" w:rsidP="004A4FFD">
                        <w:pPr>
                          <w:pStyle w:val="Contedos"/>
                        </w:pPr>
                        <w:r>
                          <w:t>Descrição:</w:t>
                        </w:r>
                      </w:p>
                      <w:p w14:paraId="7DCAE824" w14:textId="77777777" w:rsidR="004A4FFD" w:rsidRDefault="004A4FFD" w:rsidP="004A4FFD">
                        <w:pPr>
                          <w:pStyle w:val="Contedos"/>
                        </w:pPr>
                        <w:r>
                          <w:t xml:space="preserve">Um título principal &lt;h2&gt; "Sobre Nós" é apresentado no </w:t>
                        </w:r>
                        <w:proofErr w:type="spellStart"/>
                        <w:r>
                          <w:t>contêiner</w:t>
                        </w:r>
                        <w:proofErr w:type="spellEnd"/>
                        <w:r>
                          <w:t xml:space="preserve"> "</w:t>
                        </w:r>
                        <w:proofErr w:type="spellStart"/>
                        <w:r>
                          <w:t>Sobre-Container</w:t>
                        </w:r>
                        <w:proofErr w:type="spellEnd"/>
                        <w:r>
                          <w:t>".</w:t>
                        </w:r>
                      </w:p>
                      <w:p w14:paraId="23689371" w14:textId="77777777" w:rsidR="00955912" w:rsidRDefault="00955912" w:rsidP="004A4FFD">
                        <w:pPr>
                          <w:pStyle w:val="Contedos"/>
                        </w:pPr>
                      </w:p>
                      <w:p w14:paraId="1C00F3CE" w14:textId="7DED1057" w:rsidR="004A4FFD" w:rsidRDefault="004A4FFD" w:rsidP="004A4FFD">
                        <w:pPr>
                          <w:pStyle w:val="Contedos"/>
                        </w:pPr>
                        <w:r>
                          <w:t>Uma frase em itálico &lt;i&gt; "Apaixonados por experiências únicas" é usada para transmitir a missão da empresa.</w:t>
                        </w:r>
                      </w:p>
                      <w:p w14:paraId="717EAD50" w14:textId="77777777" w:rsidR="004A4FFD" w:rsidRDefault="004A4FFD" w:rsidP="004A4FFD">
                        <w:pPr>
                          <w:pStyle w:val="Contedos"/>
                        </w:pPr>
                      </w:p>
                      <w:p w14:paraId="6213C118" w14:textId="636030BA" w:rsidR="00955912" w:rsidRDefault="00943864" w:rsidP="004A4FFD">
                        <w:pPr>
                          <w:pStyle w:val="Contedos"/>
                        </w:pPr>
                        <w:r w:rsidRPr="00943864">
                          <w:drawing>
                            <wp:inline distT="0" distB="0" distL="0" distR="0" wp14:anchorId="7C3A3FA9" wp14:editId="61A92C68">
                              <wp:extent cx="6058746" cy="790685"/>
                              <wp:effectExtent l="0" t="0" r="0" b="9525"/>
                              <wp:docPr id="941696901" name="Imagem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41696901" name=""/>
                                      <pic:cNvPicPr/>
                                    </pic:nvPicPr>
                                    <pic:blipFill>
                                      <a:blip r:embed="rId3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058746" cy="79068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ADE4663" w14:textId="77777777" w:rsidR="00955912" w:rsidRDefault="00955912" w:rsidP="004A4FFD">
                        <w:pPr>
                          <w:pStyle w:val="Contedos"/>
                        </w:pPr>
                      </w:p>
                      <w:p w14:paraId="6396E6D0" w14:textId="309F8AF0" w:rsidR="00955912" w:rsidRDefault="00943864" w:rsidP="004A4FFD">
                        <w:pPr>
                          <w:pStyle w:val="Contedos"/>
                        </w:pPr>
                        <w:r>
                          <w:t>Ao abrir o site apresenta uma animação de escrever no</w:t>
                        </w:r>
                        <w:r w:rsidR="00B76788">
                          <w:t xml:space="preserve"> texto</w:t>
                        </w:r>
                        <w:r>
                          <w:t xml:space="preserve"> “Sobre nós”</w:t>
                        </w:r>
                      </w:p>
                      <w:p w14:paraId="388AAC49" w14:textId="77777777" w:rsidR="00955912" w:rsidRDefault="00955912" w:rsidP="004A4FFD">
                        <w:pPr>
                          <w:pStyle w:val="Contedos"/>
                        </w:pPr>
                      </w:p>
                      <w:p w14:paraId="13F9F036" w14:textId="77777777" w:rsidR="00955912" w:rsidRDefault="00955912" w:rsidP="004A4FFD">
                        <w:pPr>
                          <w:pStyle w:val="Contedos"/>
                        </w:pPr>
                      </w:p>
                      <w:p w14:paraId="4C95403F" w14:textId="77777777" w:rsidR="00955912" w:rsidRDefault="00955912" w:rsidP="004A4FFD">
                        <w:pPr>
                          <w:pStyle w:val="Contedos"/>
                        </w:pPr>
                      </w:p>
                      <w:p w14:paraId="50DB2831" w14:textId="77777777" w:rsidR="00955912" w:rsidRDefault="00955912" w:rsidP="004A4FFD">
                        <w:pPr>
                          <w:pStyle w:val="Contedos"/>
                        </w:pPr>
                      </w:p>
                      <w:p w14:paraId="139A8063" w14:textId="005B4A02" w:rsidR="00955912" w:rsidRDefault="00955912" w:rsidP="004A4FFD">
                        <w:pPr>
                          <w:pStyle w:val="Contedos"/>
                        </w:pPr>
                        <w:r w:rsidRPr="00955912">
                          <w:drawing>
                            <wp:inline distT="0" distB="0" distL="0" distR="0" wp14:anchorId="4932EBB8" wp14:editId="4189C624">
                              <wp:extent cx="6371590" cy="4457065"/>
                              <wp:effectExtent l="0" t="0" r="0" b="635"/>
                              <wp:docPr id="1898823110" name="Imagem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98823110" name=""/>
                                      <pic:cNvPicPr/>
                                    </pic:nvPicPr>
                                    <pic:blipFill>
                                      <a:blip r:embed="rId3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371590" cy="445706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B4DC9AE" w14:textId="77777777" w:rsidR="00955912" w:rsidRDefault="00955912" w:rsidP="004A4FFD">
                        <w:pPr>
                          <w:pStyle w:val="Contedos"/>
                        </w:pPr>
                      </w:p>
                      <w:p w14:paraId="5ED095E6" w14:textId="3BA1051C" w:rsidR="004A4FFD" w:rsidRDefault="004A4FFD" w:rsidP="004A4FFD">
                        <w:pPr>
                          <w:pStyle w:val="Contedos"/>
                        </w:pPr>
                        <w:r w:rsidRPr="004A4FFD">
                          <w:t>Duas &lt;p&gt; (parágrafos) são utilizados para fornecer informações detalhadas sobre a empresa, incluindo os fundadores (João Guerreiro e Tiago Rodrigues).</w:t>
                        </w:r>
                      </w:p>
                      <w:p w14:paraId="1CA27447" w14:textId="77777777" w:rsidR="004A4FFD" w:rsidRDefault="004A4FFD" w:rsidP="004A4FFD">
                        <w:pPr>
                          <w:pStyle w:val="Contedos"/>
                        </w:pPr>
                      </w:p>
                      <w:p w14:paraId="4E9756F2" w14:textId="1EEF4E32" w:rsidR="00943864" w:rsidRDefault="00F2411B" w:rsidP="00943864">
                        <w:pPr>
                          <w:pStyle w:val="Contedos"/>
                        </w:pPr>
                        <w:r>
                          <w:t>Para</w:t>
                        </w:r>
                        <w:r w:rsidR="004A4FFD" w:rsidRPr="004A4FFD">
                          <w:t xml:space="preserve"> cada membro da equipe, uma imagem &lt;</w:t>
                        </w:r>
                        <w:proofErr w:type="spellStart"/>
                        <w:r w:rsidR="004A4FFD" w:rsidRPr="004A4FFD">
                          <w:t>img</w:t>
                        </w:r>
                        <w:proofErr w:type="spellEnd"/>
                        <w:r w:rsidR="004A4FFD" w:rsidRPr="004A4FFD">
                          <w:t>&gt; com animação "</w:t>
                        </w:r>
                        <w:proofErr w:type="spellStart"/>
                        <w:r w:rsidR="004A4FFD" w:rsidRPr="004A4FFD">
                          <w:t>bounce</w:t>
                        </w:r>
                        <w:proofErr w:type="spellEnd"/>
                        <w:r w:rsidR="004A4FFD" w:rsidRPr="004A4FFD">
                          <w:t>" é apresentada, seguida pelo nome do membro (&lt;h2&gt;).</w:t>
                        </w:r>
                      </w:p>
                      <w:p w14:paraId="2CC22BA9" w14:textId="77777777" w:rsidR="00943864" w:rsidRDefault="00943864" w:rsidP="00203E29">
                        <w:pPr>
                          <w:pStyle w:val="Contedos"/>
                        </w:pPr>
                      </w:p>
                      <w:p w14:paraId="5F601A43" w14:textId="4AF9A2E7" w:rsidR="00943864" w:rsidRDefault="00943864" w:rsidP="00203E29">
                        <w:pPr>
                          <w:pStyle w:val="Contedos"/>
                        </w:pPr>
                      </w:p>
                    </w:tc>
                  </w:tr>
                  <w:tr w:rsidR="00203E29" w14:paraId="437563A3" w14:textId="77777777" w:rsidTr="00E0374B">
                    <w:trPr>
                      <w:trHeight w:val="1899"/>
                    </w:trPr>
                    <w:tc>
                      <w:tcPr>
                        <w:tcW w:w="9999" w:type="dxa"/>
                        <w:shd w:val="clear" w:color="auto" w:fill="F2F2F2" w:themeFill="background1" w:themeFillShade="F2"/>
                        <w:vAlign w:val="center"/>
                      </w:tcPr>
                      <w:p w14:paraId="15DFBD7F" w14:textId="77777777" w:rsidR="00203E29" w:rsidRPr="00DF027C" w:rsidRDefault="00203E29" w:rsidP="00203E29">
                        <w:pPr>
                          <w:pStyle w:val="Textodenfase"/>
                          <w:jc w:val="center"/>
                        </w:pPr>
                        <w:r>
                          <w:rPr>
                            <w:noProof/>
                            <w:lang w:bidi="pt-PT"/>
                          </w:rPr>
                          <w:lastRenderedPageBreak/>
                          <mc:AlternateContent>
                            <mc:Choice Requires="wps">
                              <w:drawing>
                                <wp:inline distT="0" distB="0" distL="0" distR="0" wp14:anchorId="24891705" wp14:editId="3A44D9FB">
                                  <wp:extent cx="5422005" cy="1000125"/>
                                  <wp:effectExtent l="0" t="0" r="0" b="0"/>
                                  <wp:docPr id="896606852" name="Caixa de Texto 7"/>
                                  <wp:cNvGraphicFramePr/>
                                  <a:graphic xmlns:a="http://schemas.openxmlformats.org/drawingml/2006/main">
                                    <a:graphicData uri="http://schemas.microsoft.com/office/word/2010/wordprocessingShape">
                                      <wps:wsp>
                                        <wps:cNvSpPr txBox="1"/>
                                        <wps:spPr>
                                          <a:xfrm>
                                            <a:off x="0" y="0"/>
                                            <a:ext cx="5422005" cy="10001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6350"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3A53570C" w14:textId="05CD5BF0" w:rsidR="002F2E66" w:rsidRDefault="002F2E66" w:rsidP="002F2E66">
                                              <w:pPr>
                                                <w:pStyle w:val="Textodenfase"/>
                                              </w:pPr>
                                              <w:r>
                                                <w:t xml:space="preserve">Link para a página </w:t>
                                              </w:r>
                                              <w:r w:rsidR="00F87743">
                                                <w:t>about</w:t>
                                              </w:r>
                                              <w:r>
                                                <w:t xml:space="preserve">.html no </w:t>
                                              </w:r>
                                              <w:proofErr w:type="spellStart"/>
                                              <w:r>
                                                <w:t>github</w:t>
                                              </w:r>
                                              <w:proofErr w:type="spellEnd"/>
                                              <w:r>
                                                <w:t xml:space="preserve">: </w:t>
                                              </w:r>
                                            </w:p>
                                            <w:p w14:paraId="2A3F3357" w14:textId="43AACA3C" w:rsidR="002F2E66" w:rsidRDefault="002F2E66" w:rsidP="002F2E66">
                                              <w:pPr>
                                                <w:jc w:val="center"/>
                                              </w:pPr>
                                              <w:hyperlink r:id="rId32" w:history="1">
                                                <w:r w:rsidRPr="001E3228">
                                                  <w:rPr>
                                                    <w:rStyle w:val="Hiperligao"/>
                                                  </w:rPr>
                                                  <w:t>https://ehz10.github.io/ProjetoTI/</w:t>
                                                </w:r>
                                                <w:r w:rsidRPr="001E3228">
                                                  <w:rPr>
                                                    <w:rStyle w:val="Hiperligao"/>
                                                  </w:rPr>
                                                  <w:t>about</w:t>
                                                </w:r>
                                                <w:r w:rsidRPr="001E3228">
                                                  <w:rPr>
                                                    <w:rStyle w:val="Hiperligao"/>
                                                  </w:rPr>
                                                  <w:t>.h</w:t>
                                                </w:r>
                                                <w:r w:rsidRPr="001E3228">
                                                  <w:rPr>
                                                    <w:rStyle w:val="Hiperligao"/>
                                                  </w:rPr>
                                                  <w:t>t</w:t>
                                                </w:r>
                                                <w:r w:rsidRPr="001E3228">
                                                  <w:rPr>
                                                    <w:rStyle w:val="Hiperligao"/>
                                                  </w:rPr>
                                                  <w:t>ml</w:t>
                                                </w:r>
                                              </w:hyperlink>
                                            </w:p>
                                            <w:p w14:paraId="3A398F2F" w14:textId="12AE0DC7" w:rsidR="00203E29" w:rsidRDefault="00203E29" w:rsidP="00203E29">
                                              <w:pPr>
                                                <w:jc w:val="center"/>
                                              </w:pP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a:graphicData>
                                  </a:graphic>
                                </wp:inline>
                              </w:drawing>
                            </mc:Choice>
                            <mc:Fallback>
                              <w:pict>
                                <v:shape w14:anchorId="24891705" id="_x0000_s1030" type="#_x0000_t202" style="width:426.9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" filled="f" stroked="f" strokeweight=".5pt">
                                  <v:textbox>
                                    <w:txbxContent>
                                      <w:p w14:paraId="3A53570C" w14:textId="05CD5BF0" w:rsidR="002F2E66" w:rsidRDefault="002F2E66" w:rsidP="002F2E66">
                                        <w:pPr>
                                          <w:pStyle w:val="Textodenfase"/>
                                        </w:pPr>
                                        <w:r>
                                          <w:t xml:space="preserve">Link para a página </w:t>
                                        </w:r>
                                        <w:r w:rsidR="00F87743">
                                          <w:t>about</w:t>
                                        </w:r>
                                        <w:r>
                                          <w:t xml:space="preserve">.html no </w:t>
                                        </w:r>
                                        <w:proofErr w:type="spellStart"/>
                                        <w:r>
                                          <w:t>github</w:t>
                                        </w:r>
                                        <w:proofErr w:type="spellEnd"/>
                                        <w:r>
                                          <w:t xml:space="preserve">: </w:t>
                                        </w:r>
                                      </w:p>
                                      <w:p w14:paraId="2A3F3357" w14:textId="43AACA3C" w:rsidR="002F2E66" w:rsidRDefault="002F2E66" w:rsidP="002F2E66">
                                        <w:pPr>
                                          <w:jc w:val="center"/>
                                        </w:pPr>
                                        <w:hyperlink r:id="rId33" w:history="1">
                                          <w:r w:rsidRPr="001E3228">
                                            <w:rPr>
                                              <w:rStyle w:val="Hiperligao"/>
                                            </w:rPr>
                                            <w:t>https://ehz10.github.io/ProjetoTI/</w:t>
                                          </w:r>
                                          <w:r w:rsidRPr="001E3228">
                                            <w:rPr>
                                              <w:rStyle w:val="Hiperligao"/>
                                            </w:rPr>
                                            <w:t>about</w:t>
                                          </w:r>
                                          <w:r w:rsidRPr="001E3228">
                                            <w:rPr>
                                              <w:rStyle w:val="Hiperligao"/>
                                            </w:rPr>
                                            <w:t>.h</w:t>
                                          </w:r>
                                          <w:r w:rsidRPr="001E3228">
                                            <w:rPr>
                                              <w:rStyle w:val="Hiperligao"/>
                                            </w:rPr>
                                            <w:t>t</w:t>
                                          </w:r>
                                          <w:r w:rsidRPr="001E3228">
                                            <w:rPr>
                                              <w:rStyle w:val="Hiperligao"/>
                                            </w:rPr>
                                            <w:t>ml</w:t>
                                          </w:r>
                                        </w:hyperlink>
                                      </w:p>
                                      <w:p w14:paraId="3A398F2F" w14:textId="12AE0DC7" w:rsidR="00203E29" w:rsidRDefault="00203E29" w:rsidP="00203E29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v:textbox>
                                  <w10:anchorlock/>
                                </v:shape>
                              </w:pict>
                            </mc:Fallback>
                          </mc:AlternateContent>
                        </w:r>
                      </w:p>
                    </w:tc>
                  </w:tr>
                </w:tbl>
                <w:p w14:paraId="07512166" w14:textId="77777777" w:rsidR="00203E29" w:rsidRDefault="00203E29" w:rsidP="007A373E">
                  <w:pPr>
                    <w:pStyle w:val="Contedos"/>
                    <w:rPr>
                      <w:i/>
                      <w:sz w:val="36"/>
                    </w:rPr>
                  </w:pPr>
                </w:p>
                <w:tbl>
                  <w:tblPr>
                    <w:tblW w:w="9999" w:type="dxa"/>
                    <w:tblInd w:w="40" w:type="dxa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9999"/>
                  </w:tblGrid>
                  <w:tr w:rsidR="00203E29" w14:paraId="6B901748" w14:textId="77777777" w:rsidTr="00E0374B">
                    <w:trPr>
                      <w:trHeight w:val="3546"/>
                    </w:trPr>
                    <w:tc>
                      <w:tcPr>
                        <w:tcW w:w="9999" w:type="dxa"/>
                      </w:tcPr>
                      <w:p w14:paraId="0F6911EC" w14:textId="58EBB60A" w:rsidR="00A915F8" w:rsidRDefault="00A915F8" w:rsidP="000A6CC3">
                        <w:pPr>
                          <w:pStyle w:val="Ttulo1"/>
                          <w:numPr>
                            <w:ilvl w:val="0"/>
                            <w:numId w:val="2"/>
                          </w:numPr>
                        </w:pPr>
                        <w:bookmarkStart w:id="12" w:name="_Toc156060134"/>
                        <w:r>
                          <w:rPr>
                            <w:lang w:bidi="pt-PT"/>
                          </w:rPr>
                          <w:lastRenderedPageBreak/>
                          <w:t>ActionLogin.html</w:t>
                        </w:r>
                        <w:bookmarkEnd w:id="12"/>
                      </w:p>
                      <w:bookmarkStart w:id="13" w:name="_Toc156060135"/>
                      <w:p w14:paraId="400CFF81" w14:textId="0C14180B" w:rsidR="00203E29" w:rsidRDefault="00000000" w:rsidP="00203E29">
                        <w:pPr>
                          <w:pStyle w:val="Ttulo2"/>
                        </w:pPr>
                        <w:sdt>
                          <w:sdtPr>
                            <w:id w:val="-1661615894"/>
                            <w:placeholder>
                              <w:docPart w:val="0331A4B113B8448CBC162B360928CE98"/>
                            </w:placeholder>
                            <w15:appearance w15:val="hidden"/>
                          </w:sdtPr>
                          <w:sdtContent>
                            <w:r w:rsidR="00296B33">
                              <w:t xml:space="preserve">Página após o login e contactar-nos </w:t>
                            </w:r>
                          </w:sdtContent>
                        </w:sdt>
                        <w:bookmarkEnd w:id="13"/>
                      </w:p>
                      <w:p w14:paraId="4DB2D1A0" w14:textId="77777777" w:rsidR="00203E29" w:rsidRDefault="00203E29" w:rsidP="00203E29"/>
                      <w:p w14:paraId="6020D831" w14:textId="48C0CF76" w:rsidR="00203E29" w:rsidRDefault="00270CB9" w:rsidP="00203E29">
                        <w:pPr>
                          <w:pStyle w:val="Contedos"/>
                        </w:pPr>
                        <w:r>
                          <w:t>Geral:</w:t>
                        </w:r>
                      </w:p>
                      <w:p w14:paraId="18EBC50E" w14:textId="77777777" w:rsidR="00270CB9" w:rsidRDefault="00270CB9" w:rsidP="00270CB9">
                        <w:pPr>
                          <w:pStyle w:val="Contedos"/>
                        </w:pPr>
                      </w:p>
                      <w:p w14:paraId="6BED730A" w14:textId="77777777" w:rsidR="00270CB9" w:rsidRDefault="00270CB9" w:rsidP="00270CB9">
                        <w:pPr>
                          <w:pStyle w:val="Contedos"/>
                        </w:pPr>
                        <w:r>
                          <w:t>Um título principal &lt;h1&gt; com a classe "display-3" é utilizado para expressar a mensagem principal de agradecimento: "Muito Obrigado!"</w:t>
                        </w:r>
                      </w:p>
                      <w:p w14:paraId="3B1FBB1C" w14:textId="77777777" w:rsidR="00270CB9" w:rsidRDefault="00270CB9" w:rsidP="00270CB9">
                        <w:pPr>
                          <w:pStyle w:val="Contedos"/>
                        </w:pPr>
                      </w:p>
                      <w:p w14:paraId="0F632F16" w14:textId="77777777" w:rsidR="00270CB9" w:rsidRDefault="00270CB9" w:rsidP="00270CB9">
                        <w:pPr>
                          <w:pStyle w:val="Contedos"/>
                        </w:pPr>
                        <w:r>
                          <w:t xml:space="preserve">Um subtítulo &lt;h1&gt; com a classe "lead </w:t>
                        </w:r>
                        <w:proofErr w:type="spellStart"/>
                        <w:r>
                          <w:t>title</w:t>
                        </w:r>
                        <w:proofErr w:type="spellEnd"/>
                        <w:r>
                          <w:t>" destaca a instrução para verificar o email.</w:t>
                        </w:r>
                      </w:p>
                      <w:p w14:paraId="6B121A8F" w14:textId="77777777" w:rsidR="00270CB9" w:rsidRDefault="00270CB9" w:rsidP="00270CB9">
                        <w:pPr>
                          <w:pStyle w:val="Contedos"/>
                        </w:pPr>
                        <w:r>
                          <w:t>Uma linha horizontal (&lt;</w:t>
                        </w:r>
                        <w:proofErr w:type="spellStart"/>
                        <w:r>
                          <w:t>hr</w:t>
                        </w:r>
                        <w:proofErr w:type="spellEnd"/>
                        <w:r>
                          <w:t>&gt;) é utilizada para separar as mensagens.</w:t>
                        </w:r>
                      </w:p>
                      <w:p w14:paraId="57E53DE8" w14:textId="77777777" w:rsidR="00270CB9" w:rsidRDefault="00270CB9" w:rsidP="00270CB9">
                        <w:pPr>
                          <w:pStyle w:val="Contedos"/>
                        </w:pPr>
                      </w:p>
                      <w:p w14:paraId="7AECDE5D" w14:textId="2B5485F4" w:rsidR="00270CB9" w:rsidRDefault="00270CB9" w:rsidP="00270CB9">
                        <w:pPr>
                          <w:pStyle w:val="Contedos"/>
                        </w:pPr>
                        <w:r>
                          <w:t>Um parágrafo (&lt;p&gt;) fornece uma mensagem adicional e inclui um link para a pág</w:t>
                        </w:r>
                        <w:r w:rsidR="00991762">
                          <w:t>ina para contactar-nos</w:t>
                        </w:r>
                        <w:r w:rsidR="00701C16">
                          <w:t xml:space="preserve"> </w:t>
                        </w:r>
                        <w:r>
                          <w:t>("contact.html").</w:t>
                        </w:r>
                      </w:p>
                      <w:p w14:paraId="4FE36CED" w14:textId="77777777" w:rsidR="00270CB9" w:rsidRDefault="00270CB9" w:rsidP="00270CB9">
                        <w:pPr>
                          <w:pStyle w:val="Contedos"/>
                        </w:pPr>
                      </w:p>
                      <w:p w14:paraId="784D9E2D" w14:textId="47CDA6E5" w:rsidR="00270CB9" w:rsidRDefault="00270CB9" w:rsidP="00270CB9">
                        <w:pPr>
                          <w:pStyle w:val="Contedos"/>
                        </w:pPr>
                        <w:r w:rsidRPr="00270CB9">
                          <w:t>Um botão de link &lt;a&gt; com a classe "</w:t>
                        </w:r>
                        <w:proofErr w:type="spellStart"/>
                        <w:r w:rsidRPr="00270CB9">
                          <w:t>btn</w:t>
                        </w:r>
                        <w:proofErr w:type="spellEnd"/>
                        <w:r w:rsidRPr="00270CB9">
                          <w:t>" é utilizado para permitir que os usuários continuem para a página inicial ("index.html").</w:t>
                        </w:r>
                      </w:p>
                      <w:p w14:paraId="4CC06941" w14:textId="77777777" w:rsidR="00020AD5" w:rsidRPr="00DF027C" w:rsidRDefault="00020AD5" w:rsidP="00270CB9">
                        <w:pPr>
                          <w:pStyle w:val="Contedos"/>
                        </w:pPr>
                      </w:p>
                      <w:p w14:paraId="6712AD4F" w14:textId="5D9E1D21" w:rsidR="00203E29" w:rsidRDefault="00020AD5" w:rsidP="00203E29">
                        <w:r w:rsidRPr="00020AD5">
                          <w:drawing>
                            <wp:inline distT="0" distB="0" distL="0" distR="0" wp14:anchorId="15D07460" wp14:editId="790D443D">
                              <wp:extent cx="6371590" cy="2722880"/>
                              <wp:effectExtent l="0" t="0" r="0" b="1270"/>
                              <wp:docPr id="1507070359" name="Imagem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507070359" name=""/>
                                      <pic:cNvPicPr/>
                                    </pic:nvPicPr>
                                    <pic:blipFill>
                                      <a:blip r:embed="rId3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371590" cy="27228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65708A9" w14:textId="77777777" w:rsidR="00203E29" w:rsidRDefault="00203E29" w:rsidP="00203E29">
                        <w:pPr>
                          <w:pStyle w:val="Contedos"/>
                        </w:pPr>
                      </w:p>
                      <w:p w14:paraId="4A3D9E29" w14:textId="77777777" w:rsidR="00020AD5" w:rsidRDefault="00020AD5" w:rsidP="00203E29">
                        <w:pPr>
                          <w:pStyle w:val="Contedos"/>
                        </w:pPr>
                      </w:p>
                      <w:p w14:paraId="6DF264A5" w14:textId="77777777" w:rsidR="00020AD5" w:rsidRDefault="00020AD5" w:rsidP="00203E29">
                        <w:pPr>
                          <w:pStyle w:val="Contedos"/>
                        </w:pPr>
                      </w:p>
                      <w:p w14:paraId="74175827" w14:textId="77777777" w:rsidR="00020AD5" w:rsidRDefault="00020AD5" w:rsidP="00203E29">
                        <w:pPr>
                          <w:pStyle w:val="Contedos"/>
                        </w:pPr>
                      </w:p>
                      <w:p w14:paraId="48553291" w14:textId="77777777" w:rsidR="00020AD5" w:rsidRDefault="00020AD5" w:rsidP="00203E29">
                        <w:pPr>
                          <w:pStyle w:val="Contedos"/>
                        </w:pPr>
                      </w:p>
                      <w:p w14:paraId="1506DBB1" w14:textId="77777777" w:rsidR="00020AD5" w:rsidRDefault="00020AD5" w:rsidP="00203E29">
                        <w:pPr>
                          <w:pStyle w:val="Contedos"/>
                        </w:pPr>
                      </w:p>
                      <w:p w14:paraId="43A9182E" w14:textId="77BFB82C" w:rsidR="00020AD5" w:rsidRDefault="00020AD5" w:rsidP="00203E29">
                        <w:pPr>
                          <w:pStyle w:val="Contedos"/>
                        </w:pPr>
                        <w:r>
                          <w:lastRenderedPageBreak/>
                          <w:t xml:space="preserve"> </w:t>
                        </w:r>
                      </w:p>
                      <w:p w14:paraId="3B6B8E83" w14:textId="5782A109" w:rsidR="00020AD5" w:rsidRDefault="00020AD5" w:rsidP="00203E29">
                        <w:pPr>
                          <w:pStyle w:val="Contedos"/>
                        </w:pPr>
                        <w:r>
                          <w:t>Ao abrir o site apresenta a animação de entrada “</w:t>
                        </w:r>
                        <w:proofErr w:type="spellStart"/>
                        <w:r w:rsidRPr="00020AD5">
                          <w:t>animate</w:t>
                        </w:r>
                        <w:proofErr w:type="spellEnd"/>
                        <w:r w:rsidRPr="00020AD5">
                          <w:t>__</w:t>
                        </w:r>
                        <w:proofErr w:type="spellStart"/>
                        <w:r w:rsidRPr="00020AD5">
                          <w:t>jackInTheBox</w:t>
                        </w:r>
                        <w:proofErr w:type="spellEnd"/>
                        <w:r>
                          <w:t>”.</w:t>
                        </w:r>
                      </w:p>
                      <w:p w14:paraId="09FDD7D4" w14:textId="77777777" w:rsidR="00020AD5" w:rsidRDefault="00020AD5" w:rsidP="00203E29">
                        <w:pPr>
                          <w:pStyle w:val="Contedos"/>
                        </w:pPr>
                      </w:p>
                      <w:p w14:paraId="3C82018F" w14:textId="50D00ED5" w:rsidR="00020AD5" w:rsidRDefault="00020AD5" w:rsidP="00203E29">
                        <w:pPr>
                          <w:pStyle w:val="Contedos"/>
                        </w:pPr>
                        <w:r w:rsidRPr="00020AD5">
                          <w:drawing>
                            <wp:inline distT="0" distB="0" distL="0" distR="0" wp14:anchorId="58D5E495" wp14:editId="20AF14DA">
                              <wp:extent cx="6371590" cy="3128010"/>
                              <wp:effectExtent l="0" t="0" r="0" b="0"/>
                              <wp:docPr id="239526059" name="Imagem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39526059" name=""/>
                                      <pic:cNvPicPr/>
                                    </pic:nvPicPr>
                                    <pic:blipFill>
                                      <a:blip r:embed="rId3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371590" cy="31280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692539E" w14:textId="77777777" w:rsidR="00020AD5" w:rsidRDefault="00020AD5" w:rsidP="00203E29">
                        <w:pPr>
                          <w:pStyle w:val="Contedos"/>
                        </w:pPr>
                      </w:p>
                      <w:p w14:paraId="569E8A6C" w14:textId="30250E24" w:rsidR="00020AD5" w:rsidRDefault="00020AD5" w:rsidP="00020AD5">
                        <w:pPr>
                          <w:pStyle w:val="Contedos"/>
                        </w:pPr>
                        <w:r>
                          <w:t xml:space="preserve">Ao passar por cima do botão </w:t>
                        </w:r>
                        <w:r>
                          <w:t>“Continuar para o Início”</w:t>
                        </w:r>
                        <w:r>
                          <w:t>,</w:t>
                        </w:r>
                        <w:r>
                          <w:t xml:space="preserve"> apresenta a animação de</w:t>
                        </w:r>
                        <w:r>
                          <w:t xml:space="preserve"> troca</w:t>
                        </w:r>
                        <w:r>
                          <w:t>r</w:t>
                        </w:r>
                        <w:r>
                          <w:t xml:space="preserve"> de cor para vermelho e as letras </w:t>
                        </w:r>
                        <w:r>
                          <w:t xml:space="preserve">pretas sendo que também diminui a sombra do botão e da box. </w:t>
                        </w:r>
                      </w:p>
                      <w:p w14:paraId="729B4DF9" w14:textId="77777777" w:rsidR="00020AD5" w:rsidRDefault="00020AD5" w:rsidP="00020AD5">
                        <w:pPr>
                          <w:pStyle w:val="Contedos"/>
                        </w:pPr>
                      </w:p>
                      <w:p w14:paraId="1B3129A7" w14:textId="1EC8CE1B" w:rsidR="00020AD5" w:rsidRDefault="00020AD5" w:rsidP="00020AD5">
                        <w:pPr>
                          <w:pStyle w:val="Contedos"/>
                        </w:pPr>
                        <w:r w:rsidRPr="00020AD5">
                          <w:drawing>
                            <wp:inline distT="0" distB="0" distL="0" distR="0" wp14:anchorId="1897A2A0" wp14:editId="0C468C2D">
                              <wp:extent cx="3439005" cy="762106"/>
                              <wp:effectExtent l="0" t="0" r="9525" b="0"/>
                              <wp:docPr id="1678219220" name="Imagem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678219220" name=""/>
                                      <pic:cNvPicPr/>
                                    </pic:nvPicPr>
                                    <pic:blipFill>
                                      <a:blip r:embed="rId3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39005" cy="76210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817AC08" w14:textId="097C48BB" w:rsidR="00020AD5" w:rsidRDefault="00020AD5" w:rsidP="00020AD5">
                        <w:pPr>
                          <w:pStyle w:val="Contedos"/>
                        </w:pPr>
                      </w:p>
                      <w:p w14:paraId="528FA3EA" w14:textId="490EF1A7" w:rsidR="00020AD5" w:rsidRDefault="00020AD5" w:rsidP="00203E29">
                        <w:pPr>
                          <w:pStyle w:val="Contedos"/>
                        </w:pPr>
                      </w:p>
                    </w:tc>
                  </w:tr>
                  <w:tr w:rsidR="00203E29" w14:paraId="741B02BE" w14:textId="77777777" w:rsidTr="00E0374B">
                    <w:trPr>
                      <w:trHeight w:val="1899"/>
                    </w:trPr>
                    <w:tc>
                      <w:tcPr>
                        <w:tcW w:w="9999" w:type="dxa"/>
                        <w:shd w:val="clear" w:color="auto" w:fill="F2F2F2" w:themeFill="background1" w:themeFillShade="F2"/>
                        <w:vAlign w:val="center"/>
                      </w:tcPr>
                      <w:p w14:paraId="11DA05BE" w14:textId="77777777" w:rsidR="00203E29" w:rsidRPr="00DF027C" w:rsidRDefault="00203E29" w:rsidP="00203E29">
                        <w:pPr>
                          <w:pStyle w:val="Textodenfase"/>
                          <w:jc w:val="center"/>
                        </w:pPr>
                        <w:r>
                          <w:rPr>
                            <w:noProof/>
                            <w:lang w:bidi="pt-PT"/>
                          </w:rPr>
                          <w:lastRenderedPageBreak/>
                          <mc:AlternateContent>
                            <mc:Choice Requires="wps">
                              <w:drawing>
                                <wp:inline distT="0" distB="0" distL="0" distR="0" wp14:anchorId="03CF07C7" wp14:editId="386A0588">
                                  <wp:extent cx="5422005" cy="1000125"/>
                                  <wp:effectExtent l="0" t="0" r="0" b="0"/>
                                  <wp:docPr id="1737277958" name="Caixa de Texto 7"/>
                                  <wp:cNvGraphicFramePr/>
                                  <a:graphic xmlns:a="http://schemas.openxmlformats.org/drawingml/2006/main">
                                    <a:graphicData uri="http://schemas.microsoft.com/office/word/2010/wordprocessingShape">
                                      <wps:wsp>
                                        <wps:cNvSpPr txBox="1"/>
                                        <wps:spPr>
                                          <a:xfrm>
                                            <a:off x="0" y="0"/>
                                            <a:ext cx="5422005" cy="10001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6350"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15D24D54" w14:textId="1DF8DE67" w:rsidR="006609B5" w:rsidRDefault="006609B5" w:rsidP="006609B5">
                                              <w:pPr>
                                                <w:pStyle w:val="Textodenfase"/>
                                              </w:pPr>
                                              <w:r>
                                                <w:t>Link para a página</w:t>
                                              </w:r>
                                              <w:r w:rsidR="00F87743">
                                                <w:t xml:space="preserve"> ActionLogin</w:t>
                                              </w:r>
                                              <w:r>
                                                <w:t xml:space="preserve">.html no </w:t>
                                              </w:r>
                                              <w:proofErr w:type="spellStart"/>
                                              <w:r>
                                                <w:t>github</w:t>
                                              </w:r>
                                              <w:proofErr w:type="spellEnd"/>
                                              <w:r>
                                                <w:t xml:space="preserve">: </w:t>
                                              </w:r>
                                            </w:p>
                                            <w:p w14:paraId="3FED5101" w14:textId="6227EDA1" w:rsidR="006609B5" w:rsidRDefault="006609B5" w:rsidP="006609B5">
                                              <w:pPr>
                                                <w:jc w:val="center"/>
                                              </w:pPr>
                                              <w:hyperlink r:id="rId37" w:history="1">
                                                <w:r w:rsidRPr="001E3228">
                                                  <w:rPr>
                                                    <w:rStyle w:val="Hiperligao"/>
                                                  </w:rPr>
                                                  <w:t>https://ehz10.github.io/ProjetoTI/Action</w:t>
                                                </w:r>
                                                <w:r w:rsidRPr="001E3228">
                                                  <w:rPr>
                                                    <w:rStyle w:val="Hiperligao"/>
                                                  </w:rPr>
                                                  <w:t>L</w:t>
                                                </w:r>
                                                <w:r w:rsidRPr="001E3228">
                                                  <w:rPr>
                                                    <w:rStyle w:val="Hiperligao"/>
                                                  </w:rPr>
                                                  <w:t>ogin.html</w:t>
                                                </w:r>
                                              </w:hyperlink>
                                            </w:p>
                                            <w:p w14:paraId="58C5C15B" w14:textId="502425FD" w:rsidR="00203E29" w:rsidRDefault="00203E29" w:rsidP="00203E29">
                                              <w:pPr>
                                                <w:jc w:val="center"/>
                                              </w:pP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a:graphicData>
                                  </a:graphic>
                                </wp:inline>
                              </w:drawing>
                            </mc:Choice>
                            <mc:Fallback>
                              <w:pict>
                                <v:shape w14:anchorId="03CF07C7" id="_x0000_s1031" type="#_x0000_t202" style="width:426.9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" filled="f" stroked="f" strokeweight=".5pt">
                                  <v:textbox>
                                    <w:txbxContent>
                                      <w:p w14:paraId="15D24D54" w14:textId="1DF8DE67" w:rsidR="006609B5" w:rsidRDefault="006609B5" w:rsidP="006609B5">
                                        <w:pPr>
                                          <w:pStyle w:val="Textodenfase"/>
                                        </w:pPr>
                                        <w:r>
                                          <w:t>Link para a página</w:t>
                                        </w:r>
                                        <w:r w:rsidR="00F87743">
                                          <w:t xml:space="preserve"> ActionLogin</w:t>
                                        </w:r>
                                        <w:r>
                                          <w:t xml:space="preserve">.html no </w:t>
                                        </w:r>
                                        <w:proofErr w:type="spellStart"/>
                                        <w:r>
                                          <w:t>github</w:t>
                                        </w:r>
                                        <w:proofErr w:type="spellEnd"/>
                                        <w:r>
                                          <w:t xml:space="preserve">: </w:t>
                                        </w:r>
                                      </w:p>
                                      <w:p w14:paraId="3FED5101" w14:textId="6227EDA1" w:rsidR="006609B5" w:rsidRDefault="006609B5" w:rsidP="006609B5">
                                        <w:pPr>
                                          <w:jc w:val="center"/>
                                        </w:pPr>
                                        <w:hyperlink r:id="rId38" w:history="1">
                                          <w:r w:rsidRPr="001E3228">
                                            <w:rPr>
                                              <w:rStyle w:val="Hiperligao"/>
                                            </w:rPr>
                                            <w:t>https://ehz10.github.io/ProjetoTI/Action</w:t>
                                          </w:r>
                                          <w:r w:rsidRPr="001E3228">
                                            <w:rPr>
                                              <w:rStyle w:val="Hiperligao"/>
                                            </w:rPr>
                                            <w:t>L</w:t>
                                          </w:r>
                                          <w:r w:rsidRPr="001E3228">
                                            <w:rPr>
                                              <w:rStyle w:val="Hiperligao"/>
                                            </w:rPr>
                                            <w:t>ogin.html</w:t>
                                          </w:r>
                                        </w:hyperlink>
                                      </w:p>
                                      <w:p w14:paraId="58C5C15B" w14:textId="502425FD" w:rsidR="00203E29" w:rsidRDefault="00203E29" w:rsidP="00203E29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v:textbox>
                                  <w10:anchorlock/>
                                </v:shape>
                              </w:pict>
                            </mc:Fallback>
                          </mc:AlternateContent>
                        </w:r>
                      </w:p>
                    </w:tc>
                  </w:tr>
                </w:tbl>
                <w:p w14:paraId="2EAC0F29" w14:textId="77777777" w:rsidR="00203E29" w:rsidRDefault="00203E29" w:rsidP="007A373E">
                  <w:pPr>
                    <w:pStyle w:val="Contedos"/>
                    <w:rPr>
                      <w:i/>
                      <w:sz w:val="36"/>
                    </w:rPr>
                  </w:pPr>
                </w:p>
                <w:p w14:paraId="4F9D6E5F" w14:textId="18E2DC81" w:rsidR="00203E29" w:rsidRPr="00436E87" w:rsidRDefault="00436E87" w:rsidP="000A6CC3">
                  <w:pPr>
                    <w:pStyle w:val="Ttulo1"/>
                    <w:numPr>
                      <w:ilvl w:val="0"/>
                      <w:numId w:val="2"/>
                    </w:numPr>
                    <w:rPr>
                      <w:u w:val="single"/>
                    </w:rPr>
                  </w:pPr>
                  <w:bookmarkStart w:id="14" w:name="_Toc156060136"/>
                  <w:r>
                    <w:lastRenderedPageBreak/>
                    <w:t>1stevent.html</w:t>
                  </w:r>
                  <w:bookmarkEnd w:id="14"/>
                </w:p>
                <w:tbl>
                  <w:tblPr>
                    <w:tblW w:w="9999" w:type="dxa"/>
                    <w:tblInd w:w="40" w:type="dxa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9999"/>
                  </w:tblGrid>
                  <w:tr w:rsidR="00203E29" w14:paraId="223B4718" w14:textId="77777777" w:rsidTr="00E0374B">
                    <w:trPr>
                      <w:trHeight w:val="3546"/>
                    </w:trPr>
                    <w:tc>
                      <w:tcPr>
                        <w:tcW w:w="9999" w:type="dxa"/>
                      </w:tcPr>
                      <w:bookmarkStart w:id="15" w:name="_Toc156060137"/>
                      <w:p w14:paraId="65A02141" w14:textId="66E192B2" w:rsidR="00203E29" w:rsidRDefault="00000000" w:rsidP="00203E29">
                        <w:pPr>
                          <w:pStyle w:val="Ttulo2"/>
                        </w:pPr>
                        <w:sdt>
                          <w:sdtPr>
                            <w:id w:val="865876726"/>
                            <w:placeholder>
                              <w:docPart w:val="C2AE3CBB1FC84B9190D9AFA818492B32"/>
                            </w:placeholder>
                            <w15:appearance w15:val="hidden"/>
                          </w:sdtPr>
                          <w:sdtContent>
                            <w:r w:rsidR="00241444">
                              <w:t>Página de descrição do evento</w:t>
                            </w:r>
                          </w:sdtContent>
                        </w:sdt>
                        <w:bookmarkEnd w:id="15"/>
                      </w:p>
                      <w:p w14:paraId="4B28A649" w14:textId="77777777" w:rsidR="00203E29" w:rsidRDefault="00203E29" w:rsidP="00203E29"/>
                      <w:sdt>
                        <w:sdtPr>
                          <w:id w:val="1147321871"/>
                          <w:placeholder>
                            <w:docPart w:val="B3193B5E737A4ED9B16F8DA751918B10"/>
                          </w:placeholder>
                          <w:temporary/>
                          <w:showingPlcHdr/>
                          <w15:appearance w15:val="hidden"/>
                        </w:sdtPr>
                        <w:sdtContent>
                          <w:p w14:paraId="71801908" w14:textId="77777777" w:rsidR="00203E29" w:rsidRPr="00DF027C" w:rsidRDefault="00203E29" w:rsidP="00203E29">
                            <w:pPr>
                              <w:pStyle w:val="Contedos"/>
                            </w:pPr>
                            <w:r w:rsidRPr="00DF027C">
                              <w:rPr>
                                <w:lang w:bidi="pt-PT"/>
                              </w:rPr>
                              <w:t>Para começar imediatamente, basta tocar em qualquer texto de marcador de posição (como este) e começar a escrever para substituí-lo pelo seu próprio texto.</w:t>
                            </w:r>
                          </w:p>
                        </w:sdtContent>
                      </w:sdt>
                      <w:p w14:paraId="5A4D31EE" w14:textId="77777777" w:rsidR="00203E29" w:rsidRDefault="00203E29" w:rsidP="00203E29"/>
                      <w:sdt>
                        <w:sdtPr>
                          <w:id w:val="-1537966232"/>
                          <w:placeholder>
                            <w:docPart w:val="E6DFFDFB9EB44D218BA830E715DE170A"/>
                          </w:placeholder>
                          <w:temporary/>
                          <w:showingPlcHdr/>
                          <w15:appearance w15:val="hidden"/>
                        </w:sdtPr>
                        <w:sdtContent>
                          <w:p w14:paraId="5E815233" w14:textId="77777777" w:rsidR="00203E29" w:rsidRDefault="00203E29" w:rsidP="00203E29">
                            <w:pPr>
                              <w:pStyle w:val="Contedos"/>
                            </w:pPr>
                            <w:r w:rsidRPr="00DF027C">
                              <w:rPr>
                                <w:lang w:bidi="pt-PT"/>
                              </w:rPr>
                              <w:t xml:space="preserve">Quer inserir uma imagem a partir dos seus ficheiros ou adicionar uma forma, caixa de texto ou tabela? É para já! No separador Inserir do friso, basta tocar na opção de que precisa. </w:t>
                            </w:r>
                          </w:p>
                        </w:sdtContent>
                      </w:sdt>
                    </w:tc>
                  </w:tr>
                  <w:tr w:rsidR="00203E29" w14:paraId="7C42BC89" w14:textId="77777777" w:rsidTr="00E0374B">
                    <w:trPr>
                      <w:trHeight w:val="1899"/>
                    </w:trPr>
                    <w:tc>
                      <w:tcPr>
                        <w:tcW w:w="9999" w:type="dxa"/>
                        <w:shd w:val="clear" w:color="auto" w:fill="F2F2F2" w:themeFill="background1" w:themeFillShade="F2"/>
                        <w:vAlign w:val="center"/>
                      </w:tcPr>
                      <w:p w14:paraId="57233205" w14:textId="77777777" w:rsidR="00203E29" w:rsidRPr="00DF027C" w:rsidRDefault="00203E29" w:rsidP="00203E29">
                        <w:pPr>
                          <w:pStyle w:val="Textodenfase"/>
                          <w:jc w:val="center"/>
                        </w:pPr>
                        <w:r>
                          <w:rPr>
                            <w:noProof/>
                            <w:lang w:bidi="pt-PT"/>
                          </w:rPr>
                          <mc:AlternateContent>
                            <mc:Choice Requires="wps">
                              <w:drawing>
                                <wp:inline distT="0" distB="0" distL="0" distR="0" wp14:anchorId="37210A98" wp14:editId="09A02936">
                                  <wp:extent cx="5422005" cy="1000125"/>
                                  <wp:effectExtent l="0" t="0" r="0" b="0"/>
                                  <wp:docPr id="1567411963" name="Caixa de Texto 7"/>
                                  <wp:cNvGraphicFramePr/>
                                  <a:graphic xmlns:a="http://schemas.openxmlformats.org/drawingml/2006/main">
                                    <a:graphicData uri="http://schemas.microsoft.com/office/word/2010/wordprocessingShape">
                                      <wps:wsp>
                                        <wps:cNvSpPr txBox="1"/>
                                        <wps:spPr>
                                          <a:xfrm>
                                            <a:off x="0" y="0"/>
                                            <a:ext cx="5422005" cy="10001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6350"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08E8E2C6" w14:textId="62B0225F" w:rsidR="006609B5" w:rsidRDefault="006609B5" w:rsidP="006609B5">
                                              <w:pPr>
                                                <w:pStyle w:val="Textodenfase"/>
                                              </w:pPr>
                                              <w:r>
                                                <w:t xml:space="preserve">Link para a página </w:t>
                                              </w:r>
                                              <w:r w:rsidR="005C22CC">
                                                <w:t>1stevent</w:t>
                                              </w:r>
                                              <w:r>
                                                <w:t xml:space="preserve">.html no </w:t>
                                              </w:r>
                                              <w:proofErr w:type="spellStart"/>
                                              <w:r>
                                                <w:t>github</w:t>
                                              </w:r>
                                              <w:proofErr w:type="spellEnd"/>
                                              <w:r>
                                                <w:t xml:space="preserve">: </w:t>
                                              </w:r>
                                            </w:p>
                                            <w:p w14:paraId="6950780E" w14:textId="75639864" w:rsidR="006609B5" w:rsidRDefault="006609B5" w:rsidP="006609B5">
                                              <w:pPr>
                                                <w:jc w:val="center"/>
                                              </w:pPr>
                                              <w:hyperlink r:id="rId39" w:history="1">
                                                <w:r w:rsidRPr="001E3228">
                                                  <w:rPr>
                                                    <w:rStyle w:val="Hiperligao"/>
                                                  </w:rPr>
                                                  <w:t>https://ehz10.github.io/ProjetoTI/1stevent.html</w:t>
                                                </w:r>
                                              </w:hyperlink>
                                            </w:p>
                                            <w:p w14:paraId="722B999B" w14:textId="7736B5C9" w:rsidR="00203E29" w:rsidRDefault="00203E29" w:rsidP="00203E29">
                                              <w:pPr>
                                                <w:jc w:val="center"/>
                                              </w:pP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a:graphicData>
                                  </a:graphic>
                                </wp:inline>
                              </w:drawing>
                            </mc:Choice>
                            <mc:Fallback>
                              <w:pict>
                                <v:shape w14:anchorId="37210A98" id="_x0000_s1032" type="#_x0000_t202" style="width:426.9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" filled="f" stroked="f" strokeweight=".5pt">
                                  <v:textbox>
                                    <w:txbxContent>
                                      <w:p w14:paraId="08E8E2C6" w14:textId="62B0225F" w:rsidR="006609B5" w:rsidRDefault="006609B5" w:rsidP="006609B5">
                                        <w:pPr>
                                          <w:pStyle w:val="Textodenfase"/>
                                        </w:pPr>
                                        <w:r>
                                          <w:t xml:space="preserve">Link para a página </w:t>
                                        </w:r>
                                        <w:r w:rsidR="005C22CC">
                                          <w:t>1stevent</w:t>
                                        </w:r>
                                        <w:r>
                                          <w:t xml:space="preserve">.html no </w:t>
                                        </w:r>
                                        <w:proofErr w:type="spellStart"/>
                                        <w:r>
                                          <w:t>github</w:t>
                                        </w:r>
                                        <w:proofErr w:type="spellEnd"/>
                                        <w:r>
                                          <w:t xml:space="preserve">: </w:t>
                                        </w:r>
                                      </w:p>
                                      <w:p w14:paraId="6950780E" w14:textId="75639864" w:rsidR="006609B5" w:rsidRDefault="006609B5" w:rsidP="006609B5">
                                        <w:pPr>
                                          <w:jc w:val="center"/>
                                        </w:pPr>
                                        <w:hyperlink r:id="rId40" w:history="1">
                                          <w:r w:rsidRPr="001E3228">
                                            <w:rPr>
                                              <w:rStyle w:val="Hiperligao"/>
                                            </w:rPr>
                                            <w:t>https://ehz10.github.io/ProjetoTI/1stevent.html</w:t>
                                          </w:r>
                                        </w:hyperlink>
                                      </w:p>
                                      <w:p w14:paraId="722B999B" w14:textId="7736B5C9" w:rsidR="00203E29" w:rsidRDefault="00203E29" w:rsidP="00203E29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v:textbox>
                                  <w10:anchorlock/>
                                </v:shape>
                              </w:pict>
                            </mc:Fallback>
                          </mc:AlternateContent>
                        </w:r>
                      </w:p>
                    </w:tc>
                  </w:tr>
                  <w:tr w:rsidR="00203E29" w14:paraId="4F602966" w14:textId="77777777" w:rsidTr="00E0374B">
                    <w:trPr>
                      <w:trHeight w:val="5931"/>
                    </w:trPr>
                    <w:tc>
                      <w:tcPr>
                        <w:tcW w:w="9999" w:type="dxa"/>
                      </w:tcPr>
                      <w:p w14:paraId="2747C1FE" w14:textId="77777777" w:rsidR="00203E29" w:rsidRDefault="00203E29" w:rsidP="00203E29">
                        <w:pPr>
                          <w:pStyle w:val="Textodenfase"/>
                          <w:rPr>
                            <w:i/>
                            <w:sz w:val="36"/>
                          </w:rPr>
                        </w:pPr>
                      </w:p>
                      <w:sdt>
                        <w:sdtPr>
                          <w:id w:val="147486526"/>
                          <w:placeholder>
                            <w:docPart w:val="3A533FA04E574B1E8BE09D2CED492F03"/>
                          </w:placeholder>
                          <w:temporary/>
                          <w:showingPlcHdr/>
                          <w15:appearance w15:val="hidden"/>
                        </w:sdtPr>
                        <w:sdtContent>
                          <w:p w14:paraId="06E9E83F" w14:textId="77777777" w:rsidR="00203E29" w:rsidRPr="00DF027C" w:rsidRDefault="00203E29" w:rsidP="00203E29">
                            <w:pPr>
                              <w:pStyle w:val="Contedos"/>
                            </w:pPr>
                            <w:r w:rsidRPr="00DF027C">
                              <w:rPr>
                                <w:lang w:bidi="pt-PT"/>
                              </w:rPr>
                              <w:t>Para começar imediatamente, basta tocar em qualquer texto de marcador de posição (como este) e começar a escrever para substituí-lo pelo seu próprio texto.</w:t>
                            </w:r>
                          </w:p>
                        </w:sdtContent>
                      </w:sdt>
                      <w:p w14:paraId="567F6A7D" w14:textId="77777777" w:rsidR="00203E29" w:rsidRDefault="00203E29" w:rsidP="00203E29">
                        <w:pPr>
                          <w:pStyle w:val="Contedos"/>
                        </w:pPr>
                      </w:p>
                      <w:sdt>
                        <w:sdtPr>
                          <w:id w:val="-802308939"/>
                          <w:placeholder>
                            <w:docPart w:val="9093EAB3E90444518CB8F4E308C939A1"/>
                          </w:placeholder>
                          <w:temporary/>
                          <w:showingPlcHdr/>
                          <w15:appearance w15:val="hidden"/>
                        </w:sdtPr>
                        <w:sdtContent>
                          <w:p w14:paraId="712520B0" w14:textId="77777777" w:rsidR="00203E29" w:rsidRDefault="00203E29" w:rsidP="00203E29">
                            <w:pPr>
                              <w:pStyle w:val="Contedos"/>
                            </w:pPr>
                            <w:r w:rsidRPr="00DF027C">
                              <w:rPr>
                                <w:lang w:bidi="pt-PT"/>
                              </w:rPr>
                              <w:t xml:space="preserve">Quer inserir uma imagem a partir dos seus ficheiros ou adicionar uma forma, caixa de texto ou tabela? É para já! No separador Inserir do friso, basta tocar na opção de que precisa. </w:t>
                            </w:r>
                          </w:p>
                        </w:sdtContent>
                      </w:sdt>
                      <w:p w14:paraId="3863F3A1" w14:textId="77777777" w:rsidR="00203E29" w:rsidRDefault="00203E29" w:rsidP="00203E29">
                        <w:pPr>
                          <w:pStyle w:val="Contedos"/>
                          <w:rPr>
                            <w:i/>
                            <w:sz w:val="36"/>
                          </w:rPr>
                        </w:pPr>
                      </w:p>
                      <w:p w14:paraId="6D862C58" w14:textId="77777777" w:rsidR="00203E29" w:rsidRDefault="00203E29" w:rsidP="00203E29">
                        <w:pPr>
                          <w:pStyle w:val="Contedos"/>
                          <w:rPr>
                            <w:i/>
                            <w:sz w:val="36"/>
                          </w:rPr>
                        </w:pPr>
                      </w:p>
                    </w:tc>
                  </w:tr>
                  <w:tr w:rsidR="00203E29" w14:paraId="7F15C0A9" w14:textId="77777777" w:rsidTr="00E0374B">
                    <w:trPr>
                      <w:trHeight w:val="1899"/>
                    </w:trPr>
                    <w:tc>
                      <w:tcPr>
                        <w:tcW w:w="9999" w:type="dxa"/>
                        <w:shd w:val="clear" w:color="auto" w:fill="F2F2F2" w:themeFill="background1" w:themeFillShade="F2"/>
                        <w:vAlign w:val="center"/>
                      </w:tcPr>
                      <w:p w14:paraId="2E72A44C" w14:textId="0A09B89D" w:rsidR="00203E29" w:rsidRPr="00DF027C" w:rsidRDefault="00203E29" w:rsidP="00203E29">
                        <w:pPr>
                          <w:pStyle w:val="Textodenfase"/>
                          <w:jc w:val="center"/>
                        </w:pPr>
                      </w:p>
                    </w:tc>
                  </w:tr>
                  <w:tr w:rsidR="00203E29" w14:paraId="33CE416A" w14:textId="77777777" w:rsidTr="00E0374B">
                    <w:trPr>
                      <w:trHeight w:val="1899"/>
                    </w:trPr>
                    <w:tc>
                      <w:tcPr>
                        <w:tcW w:w="9999" w:type="dxa"/>
                        <w:shd w:val="clear" w:color="auto" w:fill="F2F2F2" w:themeFill="background1" w:themeFillShade="F2"/>
                        <w:vAlign w:val="center"/>
                      </w:tcPr>
                      <w:p w14:paraId="495743BB" w14:textId="4F5FC919" w:rsidR="00203E29" w:rsidRPr="006609B5" w:rsidRDefault="00203E29" w:rsidP="006609B5">
                        <w:pPr>
                          <w:pStyle w:val="Textodenfase"/>
                          <w:rPr>
                            <w:b w:val="0"/>
                            <w:bCs/>
                            <w:i/>
                            <w:iCs/>
                          </w:rPr>
                        </w:pPr>
                      </w:p>
                    </w:tc>
                  </w:tr>
                </w:tbl>
                <w:p w14:paraId="4F137447" w14:textId="77777777" w:rsidR="00203E29" w:rsidRDefault="00203E29" w:rsidP="007A373E">
                  <w:pPr>
                    <w:pStyle w:val="Contedos"/>
                    <w:rPr>
                      <w:i/>
                      <w:sz w:val="36"/>
                    </w:rPr>
                  </w:pPr>
                </w:p>
              </w:tc>
            </w:tr>
            <w:tr w:rsidR="00955912" w14:paraId="0663BEF2" w14:textId="77777777" w:rsidTr="00E0374B">
              <w:trPr>
                <w:trHeight w:val="5931"/>
              </w:trPr>
              <w:tc>
                <w:tcPr>
                  <w:tcW w:w="9999" w:type="dxa"/>
                </w:tcPr>
                <w:p w14:paraId="268639CA" w14:textId="77777777" w:rsidR="00955912" w:rsidRDefault="00955912" w:rsidP="007A373E">
                  <w:pPr>
                    <w:pStyle w:val="Contedos"/>
                    <w:rPr>
                      <w:i/>
                      <w:sz w:val="36"/>
                    </w:rPr>
                  </w:pPr>
                </w:p>
              </w:tc>
            </w:tr>
            <w:tr w:rsidR="00955912" w14:paraId="1AFC2A06" w14:textId="77777777" w:rsidTr="00E0374B">
              <w:trPr>
                <w:trHeight w:val="5931"/>
              </w:trPr>
              <w:tc>
                <w:tcPr>
                  <w:tcW w:w="9999" w:type="dxa"/>
                </w:tcPr>
                <w:p w14:paraId="0AC3F78A" w14:textId="77777777" w:rsidR="00955912" w:rsidRDefault="00955912" w:rsidP="007A373E">
                  <w:pPr>
                    <w:pStyle w:val="Contedos"/>
                    <w:rPr>
                      <w:i/>
                      <w:sz w:val="36"/>
                    </w:rPr>
                  </w:pPr>
                </w:p>
              </w:tc>
            </w:tr>
            <w:tr w:rsidR="00955912" w14:paraId="7FA573B1" w14:textId="77777777" w:rsidTr="00E0374B">
              <w:trPr>
                <w:trHeight w:val="5931"/>
              </w:trPr>
              <w:tc>
                <w:tcPr>
                  <w:tcW w:w="9999" w:type="dxa"/>
                </w:tcPr>
                <w:p w14:paraId="6FE00179" w14:textId="77777777" w:rsidR="00955912" w:rsidRDefault="00955912" w:rsidP="007A373E">
                  <w:pPr>
                    <w:pStyle w:val="Contedos"/>
                    <w:rPr>
                      <w:i/>
                      <w:sz w:val="36"/>
                    </w:rPr>
                  </w:pPr>
                </w:p>
              </w:tc>
            </w:tr>
            <w:tr w:rsidR="00955912" w14:paraId="7A293EC6" w14:textId="77777777" w:rsidTr="00E0374B">
              <w:trPr>
                <w:trHeight w:val="5931"/>
              </w:trPr>
              <w:tc>
                <w:tcPr>
                  <w:tcW w:w="9999" w:type="dxa"/>
                </w:tcPr>
                <w:p w14:paraId="50B2E5DD" w14:textId="77777777" w:rsidR="00955912" w:rsidRDefault="00955912" w:rsidP="007A373E">
                  <w:pPr>
                    <w:pStyle w:val="Contedos"/>
                    <w:rPr>
                      <w:i/>
                      <w:sz w:val="36"/>
                    </w:rPr>
                  </w:pPr>
                </w:p>
              </w:tc>
            </w:tr>
            <w:tr w:rsidR="00835DA5" w14:paraId="3F1C7867" w14:textId="77777777" w:rsidTr="00E0374B">
              <w:trPr>
                <w:trHeight w:val="5931"/>
              </w:trPr>
              <w:tc>
                <w:tcPr>
                  <w:tcW w:w="9999" w:type="dxa"/>
                </w:tcPr>
                <w:p w14:paraId="2FEA005B" w14:textId="77777777" w:rsidR="00835DA5" w:rsidRDefault="00835DA5" w:rsidP="007A373E">
                  <w:pPr>
                    <w:pStyle w:val="Contedos"/>
                    <w:rPr>
                      <w:i/>
                      <w:sz w:val="36"/>
                    </w:rPr>
                  </w:pPr>
                </w:p>
              </w:tc>
            </w:tr>
            <w:tr w:rsidR="00835DA5" w14:paraId="3F087803" w14:textId="77777777" w:rsidTr="00E0374B">
              <w:trPr>
                <w:trHeight w:val="5931"/>
              </w:trPr>
              <w:tc>
                <w:tcPr>
                  <w:tcW w:w="9999" w:type="dxa"/>
                </w:tcPr>
                <w:p w14:paraId="2ADEC3C0" w14:textId="77777777" w:rsidR="00835DA5" w:rsidRDefault="00835DA5" w:rsidP="007A373E">
                  <w:pPr>
                    <w:pStyle w:val="Contedos"/>
                    <w:rPr>
                      <w:i/>
                      <w:sz w:val="36"/>
                    </w:rPr>
                  </w:pPr>
                </w:p>
              </w:tc>
            </w:tr>
          </w:tbl>
          <w:p w14:paraId="44E031B5" w14:textId="77777777" w:rsidR="007A373E" w:rsidRDefault="007A373E" w:rsidP="00DF027C">
            <w:pPr>
              <w:pStyle w:val="Contedos"/>
              <w:rPr>
                <w:i/>
                <w:sz w:val="36"/>
              </w:rPr>
            </w:pPr>
          </w:p>
        </w:tc>
      </w:tr>
    </w:tbl>
    <w:p w14:paraId="0CFB1C1A" w14:textId="77777777" w:rsidR="00AB02A7" w:rsidRDefault="00AB02A7" w:rsidP="00DF027C"/>
    <w:p w14:paraId="1871DC27" w14:textId="77777777" w:rsidR="0087605E" w:rsidRPr="00D70D02" w:rsidRDefault="0087605E" w:rsidP="00AB02A7">
      <w:pPr>
        <w:spacing w:after="200"/>
      </w:pPr>
    </w:p>
    <w:sectPr w:rsidR="0087605E" w:rsidRPr="00D70D02" w:rsidSect="0046048E">
      <w:headerReference w:type="default" r:id="rId41"/>
      <w:footerReference w:type="default" r:id="rId42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B89D56" w14:textId="77777777" w:rsidR="0046048E" w:rsidRDefault="0046048E">
      <w:r>
        <w:separator/>
      </w:r>
    </w:p>
    <w:p w14:paraId="7078A902" w14:textId="77777777" w:rsidR="0046048E" w:rsidRDefault="0046048E"/>
  </w:endnote>
  <w:endnote w:type="continuationSeparator" w:id="0">
    <w:p w14:paraId="5ED816EF" w14:textId="77777777" w:rsidR="0046048E" w:rsidRDefault="0046048E">
      <w:r>
        <w:continuationSeparator/>
      </w:r>
    </w:p>
    <w:p w14:paraId="22F4B315" w14:textId="77777777" w:rsidR="0046048E" w:rsidRDefault="0046048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F55E90" w14:textId="77777777" w:rsidR="00DF027C" w:rsidRDefault="00DF027C">
        <w:pPr>
          <w:pStyle w:val="Rodap"/>
          <w:jc w:val="center"/>
        </w:pPr>
        <w:r>
          <w:rPr>
            <w:lang w:bidi="pt-PT"/>
          </w:rPr>
          <w:fldChar w:fldCharType="begin"/>
        </w:r>
        <w:r>
          <w:rPr>
            <w:lang w:bidi="pt-PT"/>
          </w:rPr>
          <w:instrText xml:space="preserve"> PAGE   \* MERGEFORMAT </w:instrText>
        </w:r>
        <w:r>
          <w:rPr>
            <w:lang w:bidi="pt-PT"/>
          </w:rPr>
          <w:fldChar w:fldCharType="separate"/>
        </w:r>
        <w:r w:rsidR="00AB02A7">
          <w:rPr>
            <w:noProof/>
            <w:lang w:bidi="pt-PT"/>
          </w:rPr>
          <w:t>2</w:t>
        </w:r>
        <w:r>
          <w:rPr>
            <w:noProof/>
            <w:lang w:bidi="pt-PT"/>
          </w:rPr>
          <w:fldChar w:fldCharType="end"/>
        </w:r>
      </w:p>
    </w:sdtContent>
  </w:sdt>
  <w:p w14:paraId="07398B64" w14:textId="77777777" w:rsidR="00DF027C" w:rsidRDefault="00DF027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8A01A1" w14:textId="77777777" w:rsidR="0046048E" w:rsidRDefault="0046048E">
      <w:r>
        <w:separator/>
      </w:r>
    </w:p>
    <w:p w14:paraId="406D63B1" w14:textId="77777777" w:rsidR="0046048E" w:rsidRDefault="0046048E"/>
  </w:footnote>
  <w:footnote w:type="continuationSeparator" w:id="0">
    <w:p w14:paraId="043561CA" w14:textId="77777777" w:rsidR="0046048E" w:rsidRDefault="0046048E">
      <w:r>
        <w:continuationSeparator/>
      </w:r>
    </w:p>
    <w:p w14:paraId="0EF541B3" w14:textId="77777777" w:rsidR="0046048E" w:rsidRDefault="0046048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6DFBF762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7D16C7CD" w14:textId="77777777" w:rsidR="00D077E9" w:rsidRDefault="00D077E9">
          <w:pPr>
            <w:pStyle w:val="Cabealho"/>
          </w:pPr>
        </w:p>
      </w:tc>
    </w:tr>
  </w:tbl>
  <w:p w14:paraId="764E6ACD" w14:textId="77777777" w:rsidR="00D077E9" w:rsidRDefault="00D077E9" w:rsidP="00D077E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2E5605"/>
    <w:multiLevelType w:val="hybridMultilevel"/>
    <w:tmpl w:val="C44636FE"/>
    <w:lvl w:ilvl="0" w:tplc="23AAAFD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C73BEB"/>
    <w:multiLevelType w:val="hybridMultilevel"/>
    <w:tmpl w:val="C9CE6F7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B172C6"/>
    <w:multiLevelType w:val="hybridMultilevel"/>
    <w:tmpl w:val="8DE03436"/>
    <w:lvl w:ilvl="0" w:tplc="BD505468">
      <w:start w:val="1"/>
      <w:numFmt w:val="decimal"/>
      <w:lvlText w:val="%1."/>
      <w:lvlJc w:val="left"/>
      <w:pPr>
        <w:ind w:left="870" w:hanging="72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230" w:hanging="360"/>
      </w:pPr>
    </w:lvl>
    <w:lvl w:ilvl="2" w:tplc="0816001B" w:tentative="1">
      <w:start w:val="1"/>
      <w:numFmt w:val="lowerRoman"/>
      <w:lvlText w:val="%3."/>
      <w:lvlJc w:val="right"/>
      <w:pPr>
        <w:ind w:left="1950" w:hanging="180"/>
      </w:pPr>
    </w:lvl>
    <w:lvl w:ilvl="3" w:tplc="0816000F" w:tentative="1">
      <w:start w:val="1"/>
      <w:numFmt w:val="decimal"/>
      <w:lvlText w:val="%4."/>
      <w:lvlJc w:val="left"/>
      <w:pPr>
        <w:ind w:left="2670" w:hanging="360"/>
      </w:pPr>
    </w:lvl>
    <w:lvl w:ilvl="4" w:tplc="08160019" w:tentative="1">
      <w:start w:val="1"/>
      <w:numFmt w:val="lowerLetter"/>
      <w:lvlText w:val="%5."/>
      <w:lvlJc w:val="left"/>
      <w:pPr>
        <w:ind w:left="3390" w:hanging="360"/>
      </w:pPr>
    </w:lvl>
    <w:lvl w:ilvl="5" w:tplc="0816001B" w:tentative="1">
      <w:start w:val="1"/>
      <w:numFmt w:val="lowerRoman"/>
      <w:lvlText w:val="%6."/>
      <w:lvlJc w:val="right"/>
      <w:pPr>
        <w:ind w:left="4110" w:hanging="180"/>
      </w:pPr>
    </w:lvl>
    <w:lvl w:ilvl="6" w:tplc="0816000F" w:tentative="1">
      <w:start w:val="1"/>
      <w:numFmt w:val="decimal"/>
      <w:lvlText w:val="%7."/>
      <w:lvlJc w:val="left"/>
      <w:pPr>
        <w:ind w:left="4830" w:hanging="360"/>
      </w:pPr>
    </w:lvl>
    <w:lvl w:ilvl="7" w:tplc="08160019" w:tentative="1">
      <w:start w:val="1"/>
      <w:numFmt w:val="lowerLetter"/>
      <w:lvlText w:val="%8."/>
      <w:lvlJc w:val="left"/>
      <w:pPr>
        <w:ind w:left="5550" w:hanging="360"/>
      </w:pPr>
    </w:lvl>
    <w:lvl w:ilvl="8" w:tplc="0816001B" w:tentative="1">
      <w:start w:val="1"/>
      <w:numFmt w:val="lowerRoman"/>
      <w:lvlText w:val="%9."/>
      <w:lvlJc w:val="right"/>
      <w:pPr>
        <w:ind w:left="6270" w:hanging="180"/>
      </w:pPr>
    </w:lvl>
  </w:abstractNum>
  <w:abstractNum w:abstractNumId="3" w15:restartNumberingAfterBreak="0">
    <w:nsid w:val="4A61287F"/>
    <w:multiLevelType w:val="hybridMultilevel"/>
    <w:tmpl w:val="4C26BCA2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D89458F"/>
    <w:multiLevelType w:val="hybridMultilevel"/>
    <w:tmpl w:val="39980B5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86F030B"/>
    <w:multiLevelType w:val="hybridMultilevel"/>
    <w:tmpl w:val="C936CA8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727049">
    <w:abstractNumId w:val="0"/>
  </w:num>
  <w:num w:numId="2" w16cid:durableId="652684152">
    <w:abstractNumId w:val="2"/>
  </w:num>
  <w:num w:numId="3" w16cid:durableId="1823423615">
    <w:abstractNumId w:val="1"/>
  </w:num>
  <w:num w:numId="4" w16cid:durableId="1441025451">
    <w:abstractNumId w:val="4"/>
  </w:num>
  <w:num w:numId="5" w16cid:durableId="189151897">
    <w:abstractNumId w:val="3"/>
  </w:num>
  <w:num w:numId="6" w16cid:durableId="70340889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73E"/>
    <w:rsid w:val="00020AD5"/>
    <w:rsid w:val="0002482E"/>
    <w:rsid w:val="00050324"/>
    <w:rsid w:val="00096EF0"/>
    <w:rsid w:val="000A0150"/>
    <w:rsid w:val="000A6CC3"/>
    <w:rsid w:val="000E63C9"/>
    <w:rsid w:val="00105059"/>
    <w:rsid w:val="00130E9D"/>
    <w:rsid w:val="00140742"/>
    <w:rsid w:val="00150A6D"/>
    <w:rsid w:val="00185B35"/>
    <w:rsid w:val="001F2BC8"/>
    <w:rsid w:val="001F5F6B"/>
    <w:rsid w:val="00203E29"/>
    <w:rsid w:val="00241444"/>
    <w:rsid w:val="00243EBC"/>
    <w:rsid w:val="00246A35"/>
    <w:rsid w:val="00270CB9"/>
    <w:rsid w:val="00284348"/>
    <w:rsid w:val="002863BB"/>
    <w:rsid w:val="00296B33"/>
    <w:rsid w:val="002F2E66"/>
    <w:rsid w:val="002F51F5"/>
    <w:rsid w:val="00312137"/>
    <w:rsid w:val="00330359"/>
    <w:rsid w:val="0033148D"/>
    <w:rsid w:val="0033762F"/>
    <w:rsid w:val="00360494"/>
    <w:rsid w:val="00366C7E"/>
    <w:rsid w:val="00384DC9"/>
    <w:rsid w:val="00384EA3"/>
    <w:rsid w:val="0039444D"/>
    <w:rsid w:val="003A39A1"/>
    <w:rsid w:val="003C2191"/>
    <w:rsid w:val="003D3863"/>
    <w:rsid w:val="003E4276"/>
    <w:rsid w:val="004110DE"/>
    <w:rsid w:val="00436E87"/>
    <w:rsid w:val="0044085A"/>
    <w:rsid w:val="0046048E"/>
    <w:rsid w:val="00482D47"/>
    <w:rsid w:val="004A4FFD"/>
    <w:rsid w:val="004B21A5"/>
    <w:rsid w:val="005037F0"/>
    <w:rsid w:val="00512778"/>
    <w:rsid w:val="00516A86"/>
    <w:rsid w:val="005275F6"/>
    <w:rsid w:val="00572102"/>
    <w:rsid w:val="005C22CC"/>
    <w:rsid w:val="005E62AA"/>
    <w:rsid w:val="005F1BB0"/>
    <w:rsid w:val="0063367D"/>
    <w:rsid w:val="00656C4D"/>
    <w:rsid w:val="006609B5"/>
    <w:rsid w:val="00667FC8"/>
    <w:rsid w:val="00675170"/>
    <w:rsid w:val="006E5716"/>
    <w:rsid w:val="00701C16"/>
    <w:rsid w:val="007302B3"/>
    <w:rsid w:val="00730733"/>
    <w:rsid w:val="00730E3A"/>
    <w:rsid w:val="00736AAF"/>
    <w:rsid w:val="00765B2A"/>
    <w:rsid w:val="00766AEB"/>
    <w:rsid w:val="00783A34"/>
    <w:rsid w:val="007A373E"/>
    <w:rsid w:val="007C6B52"/>
    <w:rsid w:val="007D16C5"/>
    <w:rsid w:val="007F0D8B"/>
    <w:rsid w:val="0083128F"/>
    <w:rsid w:val="00834275"/>
    <w:rsid w:val="00835DA5"/>
    <w:rsid w:val="00854F5D"/>
    <w:rsid w:val="00862FE4"/>
    <w:rsid w:val="0086389A"/>
    <w:rsid w:val="00874ED4"/>
    <w:rsid w:val="0087605E"/>
    <w:rsid w:val="008A42C4"/>
    <w:rsid w:val="008B1FEE"/>
    <w:rsid w:val="008B369C"/>
    <w:rsid w:val="008C7B01"/>
    <w:rsid w:val="00903C32"/>
    <w:rsid w:val="00916B16"/>
    <w:rsid w:val="009173B9"/>
    <w:rsid w:val="0093335D"/>
    <w:rsid w:val="0093613E"/>
    <w:rsid w:val="00943026"/>
    <w:rsid w:val="00943864"/>
    <w:rsid w:val="00955912"/>
    <w:rsid w:val="00962EA5"/>
    <w:rsid w:val="00966B81"/>
    <w:rsid w:val="00991762"/>
    <w:rsid w:val="009C7720"/>
    <w:rsid w:val="00A23AFA"/>
    <w:rsid w:val="00A31B3E"/>
    <w:rsid w:val="00A532F3"/>
    <w:rsid w:val="00A8489E"/>
    <w:rsid w:val="00A915F8"/>
    <w:rsid w:val="00A979ED"/>
    <w:rsid w:val="00AB02A7"/>
    <w:rsid w:val="00AC29F3"/>
    <w:rsid w:val="00B231E5"/>
    <w:rsid w:val="00B76788"/>
    <w:rsid w:val="00C02B87"/>
    <w:rsid w:val="00C054D0"/>
    <w:rsid w:val="00C0724B"/>
    <w:rsid w:val="00C4086D"/>
    <w:rsid w:val="00C41410"/>
    <w:rsid w:val="00C7604D"/>
    <w:rsid w:val="00CA1896"/>
    <w:rsid w:val="00CB5B28"/>
    <w:rsid w:val="00CE075F"/>
    <w:rsid w:val="00CF5371"/>
    <w:rsid w:val="00D0323A"/>
    <w:rsid w:val="00D0559F"/>
    <w:rsid w:val="00D077E9"/>
    <w:rsid w:val="00D27F22"/>
    <w:rsid w:val="00D42CB7"/>
    <w:rsid w:val="00D5413D"/>
    <w:rsid w:val="00D570A9"/>
    <w:rsid w:val="00D70D02"/>
    <w:rsid w:val="00D770C7"/>
    <w:rsid w:val="00D86945"/>
    <w:rsid w:val="00D90290"/>
    <w:rsid w:val="00DC6616"/>
    <w:rsid w:val="00DD152F"/>
    <w:rsid w:val="00DE213F"/>
    <w:rsid w:val="00DF027C"/>
    <w:rsid w:val="00E00A32"/>
    <w:rsid w:val="00E22ACD"/>
    <w:rsid w:val="00E620B0"/>
    <w:rsid w:val="00E81B40"/>
    <w:rsid w:val="00EA0528"/>
    <w:rsid w:val="00EF555B"/>
    <w:rsid w:val="00F027BB"/>
    <w:rsid w:val="00F11DCF"/>
    <w:rsid w:val="00F162EA"/>
    <w:rsid w:val="00F2411B"/>
    <w:rsid w:val="00F52D27"/>
    <w:rsid w:val="00F83527"/>
    <w:rsid w:val="00F83B42"/>
    <w:rsid w:val="00F87743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6D8D001"/>
  <w15:docId w15:val="{98C50EF4-FE21-4477-B7A0-2B8ED0EDF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te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te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te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ter">
    <w:name w:val="Título Caráter"/>
    <w:basedOn w:val="Tipodeletrapredefinidodopargrafo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te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ter">
    <w:name w:val="Subtítulo Caráter"/>
    <w:basedOn w:val="Tipodeletrapredefinidodopargrafo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ter">
    <w:name w:val="Título 1 Caráter"/>
    <w:basedOn w:val="Tipodeletrapredefinidodopargrafo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Cabealho">
    <w:name w:val="header"/>
    <w:basedOn w:val="Normal"/>
    <w:link w:val="CabealhoCarter"/>
    <w:uiPriority w:val="8"/>
    <w:unhideWhenUsed/>
    <w:rsid w:val="005037F0"/>
  </w:style>
  <w:style w:type="character" w:customStyle="1" w:styleId="CabealhoCarter">
    <w:name w:val="Cabeçalho Caráter"/>
    <w:basedOn w:val="Tipodeletrapredefinidodopargrafo"/>
    <w:link w:val="Cabealho"/>
    <w:uiPriority w:val="8"/>
    <w:rsid w:val="0093335D"/>
  </w:style>
  <w:style w:type="paragraph" w:styleId="Rodap">
    <w:name w:val="footer"/>
    <w:basedOn w:val="Normal"/>
    <w:link w:val="RodapCarter"/>
    <w:uiPriority w:val="99"/>
    <w:unhideWhenUsed/>
    <w:rsid w:val="005037F0"/>
  </w:style>
  <w:style w:type="character" w:customStyle="1" w:styleId="RodapCarter">
    <w:name w:val="Rodapé Caráter"/>
    <w:basedOn w:val="Tipodeletrapredefinidodopargrafo"/>
    <w:link w:val="Rodap"/>
    <w:uiPriority w:val="99"/>
    <w:rsid w:val="005037F0"/>
    <w:rPr>
      <w:sz w:val="24"/>
      <w:szCs w:val="24"/>
    </w:rPr>
  </w:style>
  <w:style w:type="paragraph" w:customStyle="1" w:styleId="Nome">
    <w:name w:val="No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ter">
    <w:name w:val="Título 2 Caráter"/>
    <w:basedOn w:val="Tipodeletrapredefinidodopargrafo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elacomGrelha">
    <w:name w:val="Table Grid"/>
    <w:basedOn w:val="Tabe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MarcadordePosio">
    <w:name w:val="Placeholder Text"/>
    <w:basedOn w:val="Tipodeletrapredefinidodopargrafo"/>
    <w:uiPriority w:val="99"/>
    <w:unhideWhenUsed/>
    <w:rsid w:val="00D86945"/>
    <w:rPr>
      <w:color w:val="808080"/>
    </w:rPr>
  </w:style>
  <w:style w:type="paragraph" w:customStyle="1" w:styleId="Contedos">
    <w:name w:val="Conteúdos"/>
    <w:basedOn w:val="Normal"/>
    <w:link w:val="CarterdeContedos"/>
    <w:qFormat/>
    <w:rsid w:val="00DF027C"/>
    <w:rPr>
      <w:b w:val="0"/>
    </w:rPr>
  </w:style>
  <w:style w:type="paragraph" w:customStyle="1" w:styleId="Textodenfase">
    <w:name w:val="Texto de Ênfase"/>
    <w:basedOn w:val="Normal"/>
    <w:link w:val="CarterdeTextodenfase"/>
    <w:qFormat/>
    <w:rsid w:val="00DF027C"/>
  </w:style>
  <w:style w:type="character" w:customStyle="1" w:styleId="CarterdeContedos">
    <w:name w:val="Caráter de Conteúdos"/>
    <w:basedOn w:val="Tipodeletrapredefinidodopargrafo"/>
    <w:link w:val="Contedos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terdeTextodenfase">
    <w:name w:val="Caráter de Texto de Ênfase"/>
    <w:basedOn w:val="Tipodeletrapredefinidodopargrafo"/>
    <w:link w:val="Textodenfase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7A373E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7A373E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7A373E"/>
    <w:pPr>
      <w:spacing w:after="100"/>
      <w:ind w:left="280"/>
    </w:pPr>
  </w:style>
  <w:style w:type="character" w:styleId="Hiperligao">
    <w:name w:val="Hyperlink"/>
    <w:basedOn w:val="Tipodeletrapredefinidodopargrafo"/>
    <w:uiPriority w:val="99"/>
    <w:unhideWhenUsed/>
    <w:rsid w:val="007A373E"/>
    <w:rPr>
      <w:color w:val="3592CF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2F2E66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2F2E66"/>
    <w:rPr>
      <w:color w:val="3592C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10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0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55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5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53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6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3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70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1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5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3.png"/><Relationship Id="rId39" Type="http://schemas.openxmlformats.org/officeDocument/2006/relationships/hyperlink" Target="https://ehz10.github.io/ProjetoTI/1stevent.html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42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ehz10.github.io/ProjetoTI/index.html" TargetMode="External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ehz10.github.io/ProjetoTI/events.html" TargetMode="External"/><Relationship Id="rId32" Type="http://schemas.openxmlformats.org/officeDocument/2006/relationships/hyperlink" Target="https://ehz10.github.io/ProjetoTI/about.html" TargetMode="External"/><Relationship Id="rId37" Type="http://schemas.openxmlformats.org/officeDocument/2006/relationships/hyperlink" Target="https://ehz10.github.io/ProjetoTI/ActionLogin.html" TargetMode="External"/><Relationship Id="rId40" Type="http://schemas.openxmlformats.org/officeDocument/2006/relationships/hyperlink" Target="https://ehz10.github.io/ProjetoTI/1stevent.html" TargetMode="External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ehz10.github.io/ProjetoTI/events.html" TargetMode="External"/><Relationship Id="rId28" Type="http://schemas.openxmlformats.org/officeDocument/2006/relationships/hyperlink" Target="https://ehz10.github.io/ProjetoTI/contact.html" TargetMode="External"/><Relationship Id="rId36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hyperlink" Target="https://ehz10.github.io/ProjetoTI/login.html" TargetMode="External"/><Relationship Id="rId31" Type="http://schemas.openxmlformats.org/officeDocument/2006/relationships/image" Target="media/image16.png"/><Relationship Id="rId44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hyperlink" Target="https://ehz10.github.io/ProjetoTI/contact.html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hyperlink" Target="https://ehz10.github.io/ProjetoTI/about.html" TargetMode="External"/><Relationship Id="rId38" Type="http://schemas.openxmlformats.org/officeDocument/2006/relationships/hyperlink" Target="https://ehz10.github.io/ProjetoTI/ActionLogin.html" TargetMode="External"/><Relationship Id="rId20" Type="http://schemas.openxmlformats.org/officeDocument/2006/relationships/hyperlink" Target="https://ehz10.github.io/ProjetoTI/login.html" TargetMode="External"/><Relationship Id="rId41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tilizador\AppData\Roaming\Microsoft\Templates\Relat&#243;rio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BD7B8DECA574406AB401F366F5050C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3ED7C87-71F0-42ED-9A20-4DD58BF802D8}"/>
      </w:docPartPr>
      <w:docPartBody>
        <w:p w:rsidR="00B73017" w:rsidRDefault="00000000">
          <w:pPr>
            <w:pStyle w:val="7BD7B8DECA574406AB401F366F5050C9"/>
          </w:pPr>
          <w:r w:rsidRPr="00D86945">
            <w:rPr>
              <w:rStyle w:val="SubttuloCarter"/>
              <w:b/>
              <w:lang w:bidi="pt-PT"/>
            </w:rPr>
            <w:fldChar w:fldCharType="begin"/>
          </w:r>
          <w:r w:rsidRPr="00D86945">
            <w:rPr>
              <w:rStyle w:val="SubttuloCarter"/>
              <w:lang w:bidi="pt-PT"/>
            </w:rPr>
            <w:instrText xml:space="preserve"> DATE  \@ "MMMM d"  \* MERGEFORMAT </w:instrText>
          </w:r>
          <w:r w:rsidRPr="00D86945">
            <w:rPr>
              <w:rStyle w:val="SubttuloCarter"/>
              <w:b/>
              <w:lang w:bidi="pt-PT"/>
            </w:rPr>
            <w:fldChar w:fldCharType="separate"/>
          </w:r>
          <w:r>
            <w:rPr>
              <w:rStyle w:val="SubttuloCarter"/>
              <w:lang w:bidi="pt-PT"/>
            </w:rPr>
            <w:t>janeiro 13</w:t>
          </w:r>
          <w:r w:rsidRPr="00D86945">
            <w:rPr>
              <w:rStyle w:val="SubttuloCarter"/>
              <w:b/>
              <w:lang w:bidi="pt-PT"/>
            </w:rPr>
            <w:fldChar w:fldCharType="end"/>
          </w:r>
        </w:p>
      </w:docPartBody>
    </w:docPart>
    <w:docPart>
      <w:docPartPr>
        <w:name w:val="2998AC1C78CE450AA2DB4B6D011F7E6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DBB58CB-6163-40E3-B3B2-7D409685E272}"/>
      </w:docPartPr>
      <w:docPartBody>
        <w:p w:rsidR="00B73017" w:rsidRDefault="00000000">
          <w:pPr>
            <w:pStyle w:val="2998AC1C78CE450AA2DB4B6D011F7E63"/>
          </w:pPr>
          <w:r>
            <w:rPr>
              <w:lang w:bidi="pt-PT"/>
            </w:rPr>
            <w:t>O Seu Nome</w:t>
          </w:r>
        </w:p>
      </w:docPartBody>
    </w:docPart>
    <w:docPart>
      <w:docPartPr>
        <w:name w:val="7BEBBFF747D44DAB95F20755BA7A21D5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759A61A-E053-4568-9854-35B340D364B9}"/>
      </w:docPartPr>
      <w:docPartBody>
        <w:p w:rsidR="00B73017" w:rsidRDefault="00216178" w:rsidP="00216178">
          <w:pPr>
            <w:pStyle w:val="7BEBBFF747D44DAB95F20755BA7A21D5"/>
          </w:pPr>
          <w:r w:rsidRPr="00DF027C">
            <w:rPr>
              <w:lang w:bidi="pt-PT"/>
            </w:rPr>
            <w:t>Texto do Subtítulo aqui</w:t>
          </w:r>
        </w:p>
      </w:docPartBody>
    </w:docPart>
    <w:docPart>
      <w:docPartPr>
        <w:name w:val="1B6768B3824846079EAA9D58EE3A2A2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39203B2-3292-4F63-AC81-531171D9BBDD}"/>
      </w:docPartPr>
      <w:docPartBody>
        <w:p w:rsidR="00B73017" w:rsidRDefault="00216178" w:rsidP="00216178">
          <w:pPr>
            <w:pStyle w:val="1B6768B3824846079EAA9D58EE3A2A2B"/>
          </w:pPr>
          <w:r w:rsidRPr="00DF027C">
            <w:rPr>
              <w:lang w:bidi="pt-PT"/>
            </w:rPr>
            <w:t>Texto do Subtítulo aqui</w:t>
          </w:r>
        </w:p>
      </w:docPartBody>
    </w:docPart>
    <w:docPart>
      <w:docPartPr>
        <w:name w:val="5FDEA363A53A4053B278FB0FB662385D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9E33EC1-F08F-4408-80BF-F07232EB25D4}"/>
      </w:docPartPr>
      <w:docPartBody>
        <w:p w:rsidR="00B73017" w:rsidRDefault="00216178" w:rsidP="00216178">
          <w:pPr>
            <w:pStyle w:val="5FDEA363A53A4053B278FB0FB662385D"/>
          </w:pPr>
          <w:r w:rsidRPr="00DF027C">
            <w:rPr>
              <w:lang w:bidi="pt-PT"/>
            </w:rPr>
            <w:t>Texto do Subtítulo aqui</w:t>
          </w:r>
        </w:p>
      </w:docPartBody>
    </w:docPart>
    <w:docPart>
      <w:docPartPr>
        <w:name w:val="8D59297D5A6A4574ADDA4ADC1B65D44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94E5948-72FD-4CEE-8684-10B804506060}"/>
      </w:docPartPr>
      <w:docPartBody>
        <w:p w:rsidR="00B73017" w:rsidRDefault="00216178" w:rsidP="00216178">
          <w:pPr>
            <w:pStyle w:val="8D59297D5A6A4574ADDA4ADC1B65D44A"/>
          </w:pPr>
          <w:r w:rsidRPr="00DF027C">
            <w:rPr>
              <w:lang w:bidi="pt-PT"/>
            </w:rPr>
            <w:t>Texto do Subtítulo aqui</w:t>
          </w:r>
        </w:p>
      </w:docPartBody>
    </w:docPart>
    <w:docPart>
      <w:docPartPr>
        <w:name w:val="0331A4B113B8448CBC162B360928CE9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1E0675A-A385-4B36-BB92-3AA10E37EF80}"/>
      </w:docPartPr>
      <w:docPartBody>
        <w:p w:rsidR="00B73017" w:rsidRDefault="00216178" w:rsidP="00216178">
          <w:pPr>
            <w:pStyle w:val="0331A4B113B8448CBC162B360928CE98"/>
          </w:pPr>
          <w:r w:rsidRPr="00DF027C">
            <w:rPr>
              <w:lang w:bidi="pt-PT"/>
            </w:rPr>
            <w:t>Texto do Subtítulo aqui</w:t>
          </w:r>
        </w:p>
      </w:docPartBody>
    </w:docPart>
    <w:docPart>
      <w:docPartPr>
        <w:name w:val="C2AE3CBB1FC84B9190D9AFA818492B32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ECDCA4C-CE65-4430-B9F3-E4B6373FA2A7}"/>
      </w:docPartPr>
      <w:docPartBody>
        <w:p w:rsidR="00B73017" w:rsidRDefault="00216178" w:rsidP="00216178">
          <w:pPr>
            <w:pStyle w:val="C2AE3CBB1FC84B9190D9AFA818492B32"/>
          </w:pPr>
          <w:r w:rsidRPr="00DF027C">
            <w:rPr>
              <w:lang w:bidi="pt-PT"/>
            </w:rPr>
            <w:t>Texto do Subtítulo aqui</w:t>
          </w:r>
        </w:p>
      </w:docPartBody>
    </w:docPart>
    <w:docPart>
      <w:docPartPr>
        <w:name w:val="B3193B5E737A4ED9B16F8DA751918B10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D630ECE-70F3-466E-A83C-02821AC84585}"/>
      </w:docPartPr>
      <w:docPartBody>
        <w:p w:rsidR="00B73017" w:rsidRDefault="00216178" w:rsidP="00216178">
          <w:pPr>
            <w:pStyle w:val="B3193B5E737A4ED9B16F8DA751918B10"/>
          </w:pPr>
          <w:r w:rsidRPr="00DF027C">
            <w:rPr>
              <w:lang w:bidi="pt-PT"/>
            </w:rPr>
            <w:t>Para começar imediatamente, basta tocar em qualquer texto de marcador de posição (como este) e começar a escrever para substituí-lo pelo seu próprio texto.</w:t>
          </w:r>
        </w:p>
      </w:docPartBody>
    </w:docPart>
    <w:docPart>
      <w:docPartPr>
        <w:name w:val="E6DFFDFB9EB44D218BA830E715DE170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401CA4B-0BC3-4AB0-BB4C-AD3EA7E962E3}"/>
      </w:docPartPr>
      <w:docPartBody>
        <w:p w:rsidR="00B73017" w:rsidRDefault="00216178" w:rsidP="00216178">
          <w:pPr>
            <w:pStyle w:val="E6DFFDFB9EB44D218BA830E715DE170A"/>
          </w:pPr>
          <w:r w:rsidRPr="00DF027C">
            <w:rPr>
              <w:lang w:bidi="pt-PT"/>
            </w:rPr>
            <w:t xml:space="preserve">Quer inserir uma imagem a partir dos seus ficheiros ou adicionar uma forma, caixa de texto ou tabela? É para já! No separador Inserir do friso, basta tocar na opção de que precisa. </w:t>
          </w:r>
        </w:p>
      </w:docPartBody>
    </w:docPart>
    <w:docPart>
      <w:docPartPr>
        <w:name w:val="3A533FA04E574B1E8BE09D2CED492F0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F9C9609-5386-42B7-AE11-C20B46196559}"/>
      </w:docPartPr>
      <w:docPartBody>
        <w:p w:rsidR="00B73017" w:rsidRDefault="00216178" w:rsidP="00216178">
          <w:pPr>
            <w:pStyle w:val="3A533FA04E574B1E8BE09D2CED492F03"/>
          </w:pPr>
          <w:r w:rsidRPr="00DF027C">
            <w:rPr>
              <w:lang w:bidi="pt-PT"/>
            </w:rPr>
            <w:t>Para começar imediatamente, basta tocar em qualquer texto de marcador de posição (como este) e começar a escrever para substituí-lo pelo seu próprio texto.</w:t>
          </w:r>
        </w:p>
      </w:docPartBody>
    </w:docPart>
    <w:docPart>
      <w:docPartPr>
        <w:name w:val="9093EAB3E90444518CB8F4E308C939A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8174556E-D813-4077-BBFA-37CDF028084B}"/>
      </w:docPartPr>
      <w:docPartBody>
        <w:p w:rsidR="00B73017" w:rsidRDefault="00216178" w:rsidP="00216178">
          <w:pPr>
            <w:pStyle w:val="9093EAB3E90444518CB8F4E308C939A1"/>
          </w:pPr>
          <w:r w:rsidRPr="00DF027C">
            <w:rPr>
              <w:lang w:bidi="pt-PT"/>
            </w:rPr>
            <w:t xml:space="preserve">Quer inserir uma imagem a partir dos seus ficheiros ou adicionar uma forma, caixa de texto ou tabela? É para já! No separador Inserir do friso, basta tocar na opção de que precisa. </w:t>
          </w:r>
        </w:p>
      </w:docPartBody>
    </w:docPart>
    <w:docPart>
      <w:docPartPr>
        <w:name w:val="7C222956FFD7402AA383D80ACDD9511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E0AF562-5E1E-48F4-A834-7D149561A18E}"/>
      </w:docPartPr>
      <w:docPartBody>
        <w:p w:rsidR="00B73017" w:rsidRDefault="00216178" w:rsidP="00216178">
          <w:pPr>
            <w:pStyle w:val="7C222956FFD7402AA383D80ACDD9511C"/>
          </w:pPr>
          <w:r w:rsidRPr="00DF027C">
            <w:rPr>
              <w:lang w:bidi="pt-PT"/>
            </w:rPr>
            <w:t>Texto do Subtítulo aqui</w:t>
          </w:r>
        </w:p>
      </w:docPartBody>
    </w:docPart>
    <w:docPart>
      <w:docPartPr>
        <w:name w:val="ED5CE364C3504B3F984004C2FA73C1A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3DC9C69-04A1-49AC-A039-8171DC192BAD}"/>
      </w:docPartPr>
      <w:docPartBody>
        <w:p w:rsidR="00000000" w:rsidRDefault="00B73017" w:rsidP="00B73017">
          <w:pPr>
            <w:pStyle w:val="ED5CE364C3504B3F984004C2FA73C1AB"/>
          </w:pPr>
          <w:r w:rsidRPr="00DF027C">
            <w:rPr>
              <w:lang w:bidi="pt-PT"/>
            </w:rPr>
            <w:t>Texto do Subtítulo aqui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6178"/>
    <w:rsid w:val="00216178"/>
    <w:rsid w:val="00460D83"/>
    <w:rsid w:val="007A1A0A"/>
    <w:rsid w:val="00B73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PT" w:eastAsia="pt-PT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ubttulo">
    <w:name w:val="Subtitle"/>
    <w:basedOn w:val="Normal"/>
    <w:link w:val="SubttuloCarte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kern w:val="0"/>
      <w:sz w:val="32"/>
      <w:lang w:eastAsia="en-US"/>
      <w14:ligatures w14:val="none"/>
    </w:rPr>
  </w:style>
  <w:style w:type="character" w:customStyle="1" w:styleId="SubttuloCarter">
    <w:name w:val="Subtítulo Caráter"/>
    <w:basedOn w:val="Tipodeletrapredefinidodopargrafo"/>
    <w:link w:val="Subttulo"/>
    <w:uiPriority w:val="2"/>
    <w:rPr>
      <w:caps/>
      <w:color w:val="44546A" w:themeColor="text2"/>
      <w:spacing w:val="20"/>
      <w:kern w:val="0"/>
      <w:sz w:val="32"/>
      <w:lang w:eastAsia="en-US"/>
      <w14:ligatures w14:val="none"/>
    </w:rPr>
  </w:style>
  <w:style w:type="paragraph" w:customStyle="1" w:styleId="7BD7B8DECA574406AB401F366F5050C9">
    <w:name w:val="7BD7B8DECA574406AB401F366F5050C9"/>
  </w:style>
  <w:style w:type="paragraph" w:customStyle="1" w:styleId="FA6093B38AAD4FB7986412B63717C7F1">
    <w:name w:val="FA6093B38AAD4FB7986412B63717C7F1"/>
  </w:style>
  <w:style w:type="paragraph" w:customStyle="1" w:styleId="2998AC1C78CE450AA2DB4B6D011F7E63">
    <w:name w:val="2998AC1C78CE450AA2DB4B6D011F7E63"/>
  </w:style>
  <w:style w:type="paragraph" w:customStyle="1" w:styleId="F1CF60D1984C4F0E9891007E4D7C16AF">
    <w:name w:val="F1CF60D1984C4F0E9891007E4D7C16AF"/>
  </w:style>
  <w:style w:type="paragraph" w:customStyle="1" w:styleId="591666E35CD84E69BCC17101D86534DD">
    <w:name w:val="591666E35CD84E69BCC17101D86534DD"/>
  </w:style>
  <w:style w:type="paragraph" w:customStyle="1" w:styleId="1544A3CD3C014474AA2362013A826B97">
    <w:name w:val="1544A3CD3C014474AA2362013A826B97"/>
  </w:style>
  <w:style w:type="paragraph" w:customStyle="1" w:styleId="89FE74F0E532482C80F8C0CF715C9A2D">
    <w:name w:val="89FE74F0E532482C80F8C0CF715C9A2D"/>
  </w:style>
  <w:style w:type="paragraph" w:customStyle="1" w:styleId="7D64AD00328F43799059329B80059685">
    <w:name w:val="7D64AD00328F43799059329B80059685"/>
  </w:style>
  <w:style w:type="paragraph" w:customStyle="1" w:styleId="7BEBBFF747D44DAB95F20755BA7A21D5">
    <w:name w:val="7BEBBFF747D44DAB95F20755BA7A21D5"/>
    <w:rsid w:val="00216178"/>
  </w:style>
  <w:style w:type="paragraph" w:customStyle="1" w:styleId="CC1D441F3ECA488BA23ABABABCEECEA4">
    <w:name w:val="CC1D441F3ECA488BA23ABABABCEECEA4"/>
    <w:rsid w:val="00216178"/>
  </w:style>
  <w:style w:type="paragraph" w:customStyle="1" w:styleId="BEE3C494D75B4F82A68AC57A5D0B0831">
    <w:name w:val="BEE3C494D75B4F82A68AC57A5D0B0831"/>
    <w:rsid w:val="00216178"/>
  </w:style>
  <w:style w:type="paragraph" w:customStyle="1" w:styleId="E1C45AC064A948CB987F10F743517285">
    <w:name w:val="E1C45AC064A948CB987F10F743517285"/>
    <w:rsid w:val="00216178"/>
  </w:style>
  <w:style w:type="paragraph" w:customStyle="1" w:styleId="2292B634B3BC4EAC9FD9D67B8864FEAE">
    <w:name w:val="2292B634B3BC4EAC9FD9D67B8864FEAE"/>
    <w:rsid w:val="00216178"/>
  </w:style>
  <w:style w:type="paragraph" w:customStyle="1" w:styleId="1B6768B3824846079EAA9D58EE3A2A2B">
    <w:name w:val="1B6768B3824846079EAA9D58EE3A2A2B"/>
    <w:rsid w:val="00216178"/>
  </w:style>
  <w:style w:type="paragraph" w:customStyle="1" w:styleId="1F00F29E0D04494BA7202D6551DE7F05">
    <w:name w:val="1F00F29E0D04494BA7202D6551DE7F05"/>
    <w:rsid w:val="00216178"/>
  </w:style>
  <w:style w:type="paragraph" w:customStyle="1" w:styleId="0A990A7ACC28410FB6C5E0E7A08B6250">
    <w:name w:val="0A990A7ACC28410FB6C5E0E7A08B6250"/>
    <w:rsid w:val="00216178"/>
  </w:style>
  <w:style w:type="paragraph" w:customStyle="1" w:styleId="763C6F9967CC4900B0AF1DF56DEC2434">
    <w:name w:val="763C6F9967CC4900B0AF1DF56DEC2434"/>
    <w:rsid w:val="00216178"/>
  </w:style>
  <w:style w:type="paragraph" w:customStyle="1" w:styleId="A2B4276E88514E8AA680AC1D7DF49E08">
    <w:name w:val="A2B4276E88514E8AA680AC1D7DF49E08"/>
    <w:rsid w:val="00216178"/>
  </w:style>
  <w:style w:type="paragraph" w:customStyle="1" w:styleId="5FDEA363A53A4053B278FB0FB662385D">
    <w:name w:val="5FDEA363A53A4053B278FB0FB662385D"/>
    <w:rsid w:val="00216178"/>
  </w:style>
  <w:style w:type="paragraph" w:customStyle="1" w:styleId="56705D0654A64D809B2B795019F87122">
    <w:name w:val="56705D0654A64D809B2B795019F87122"/>
    <w:rsid w:val="00216178"/>
  </w:style>
  <w:style w:type="paragraph" w:customStyle="1" w:styleId="EBA7CA21F83347BCA34B0B0294757A5E">
    <w:name w:val="EBA7CA21F83347BCA34B0B0294757A5E"/>
    <w:rsid w:val="00216178"/>
  </w:style>
  <w:style w:type="paragraph" w:customStyle="1" w:styleId="F25FA7248BE14A4787233728105EF211">
    <w:name w:val="F25FA7248BE14A4787233728105EF211"/>
    <w:rsid w:val="00216178"/>
  </w:style>
  <w:style w:type="paragraph" w:customStyle="1" w:styleId="017CE533A7804EFA9530C0D0CA60DC03">
    <w:name w:val="017CE533A7804EFA9530C0D0CA60DC03"/>
    <w:rsid w:val="00216178"/>
  </w:style>
  <w:style w:type="paragraph" w:customStyle="1" w:styleId="8D59297D5A6A4574ADDA4ADC1B65D44A">
    <w:name w:val="8D59297D5A6A4574ADDA4ADC1B65D44A"/>
    <w:rsid w:val="00216178"/>
  </w:style>
  <w:style w:type="paragraph" w:customStyle="1" w:styleId="ACC1823826604AEC933F5882D3FA3B15">
    <w:name w:val="ACC1823826604AEC933F5882D3FA3B15"/>
    <w:rsid w:val="00216178"/>
  </w:style>
  <w:style w:type="paragraph" w:customStyle="1" w:styleId="662E8AD6231D45F596E62C39AE4CFE1D">
    <w:name w:val="662E8AD6231D45F596E62C39AE4CFE1D"/>
    <w:rsid w:val="00216178"/>
  </w:style>
  <w:style w:type="paragraph" w:customStyle="1" w:styleId="338919840D9C430F9C0A84EBB03A9ECF">
    <w:name w:val="338919840D9C430F9C0A84EBB03A9ECF"/>
    <w:rsid w:val="00216178"/>
  </w:style>
  <w:style w:type="paragraph" w:customStyle="1" w:styleId="CDF580CFAF344C90A4C79ED686EFF77E">
    <w:name w:val="CDF580CFAF344C90A4C79ED686EFF77E"/>
    <w:rsid w:val="00216178"/>
  </w:style>
  <w:style w:type="paragraph" w:customStyle="1" w:styleId="0331A4B113B8448CBC162B360928CE98">
    <w:name w:val="0331A4B113B8448CBC162B360928CE98"/>
    <w:rsid w:val="00216178"/>
  </w:style>
  <w:style w:type="paragraph" w:customStyle="1" w:styleId="3FBAB6FD1424455B810D2C5EFB3A56B9">
    <w:name w:val="3FBAB6FD1424455B810D2C5EFB3A56B9"/>
    <w:rsid w:val="00216178"/>
  </w:style>
  <w:style w:type="paragraph" w:customStyle="1" w:styleId="38A37C8B595E4D31A5571916CD384DB4">
    <w:name w:val="38A37C8B595E4D31A5571916CD384DB4"/>
    <w:rsid w:val="00216178"/>
  </w:style>
  <w:style w:type="paragraph" w:customStyle="1" w:styleId="BB795B0C52394C35A82159BE1A2E0973">
    <w:name w:val="BB795B0C52394C35A82159BE1A2E0973"/>
    <w:rsid w:val="00216178"/>
  </w:style>
  <w:style w:type="paragraph" w:customStyle="1" w:styleId="50B7E3B07B484EAD92FAB2A677E72471">
    <w:name w:val="50B7E3B07B484EAD92FAB2A677E72471"/>
    <w:rsid w:val="00216178"/>
  </w:style>
  <w:style w:type="paragraph" w:customStyle="1" w:styleId="C2AE3CBB1FC84B9190D9AFA818492B32">
    <w:name w:val="C2AE3CBB1FC84B9190D9AFA818492B32"/>
    <w:rsid w:val="00216178"/>
  </w:style>
  <w:style w:type="paragraph" w:customStyle="1" w:styleId="B3193B5E737A4ED9B16F8DA751918B10">
    <w:name w:val="B3193B5E737A4ED9B16F8DA751918B10"/>
    <w:rsid w:val="00216178"/>
  </w:style>
  <w:style w:type="paragraph" w:customStyle="1" w:styleId="E6DFFDFB9EB44D218BA830E715DE170A">
    <w:name w:val="E6DFFDFB9EB44D218BA830E715DE170A"/>
    <w:rsid w:val="00216178"/>
  </w:style>
  <w:style w:type="paragraph" w:customStyle="1" w:styleId="3A533FA04E574B1E8BE09D2CED492F03">
    <w:name w:val="3A533FA04E574B1E8BE09D2CED492F03"/>
    <w:rsid w:val="00216178"/>
  </w:style>
  <w:style w:type="paragraph" w:customStyle="1" w:styleId="9093EAB3E90444518CB8F4E308C939A1">
    <w:name w:val="9093EAB3E90444518CB8F4E308C939A1"/>
    <w:rsid w:val="00216178"/>
  </w:style>
  <w:style w:type="paragraph" w:customStyle="1" w:styleId="BAB23C2E613E4AD6AED85408A798BF48">
    <w:name w:val="BAB23C2E613E4AD6AED85408A798BF48"/>
    <w:rsid w:val="00216178"/>
  </w:style>
  <w:style w:type="paragraph" w:customStyle="1" w:styleId="9B2E4B76C86A49E8B27C9F5025C2DCB8">
    <w:name w:val="9B2E4B76C86A49E8B27C9F5025C2DCB8"/>
    <w:rsid w:val="00216178"/>
  </w:style>
  <w:style w:type="paragraph" w:customStyle="1" w:styleId="4052E6C706534C76A1884032977DA244">
    <w:name w:val="4052E6C706534C76A1884032977DA244"/>
    <w:rsid w:val="00216178"/>
  </w:style>
  <w:style w:type="paragraph" w:customStyle="1" w:styleId="A5B50F7B2FB046B0A7DE6C22F794AB35">
    <w:name w:val="A5B50F7B2FB046B0A7DE6C22F794AB35"/>
    <w:rsid w:val="00216178"/>
  </w:style>
  <w:style w:type="paragraph" w:customStyle="1" w:styleId="91902A6CBA184813A4FA87B39AC1C563">
    <w:name w:val="91902A6CBA184813A4FA87B39AC1C563"/>
    <w:rsid w:val="00216178"/>
  </w:style>
  <w:style w:type="paragraph" w:customStyle="1" w:styleId="B8E3606B68E74240BF7443D729A65737">
    <w:name w:val="B8E3606B68E74240BF7443D729A65737"/>
    <w:rsid w:val="00216178"/>
  </w:style>
  <w:style w:type="paragraph" w:customStyle="1" w:styleId="8741DBDBF93043E2BD720FAFD460C16D">
    <w:name w:val="8741DBDBF93043E2BD720FAFD460C16D"/>
    <w:rsid w:val="00216178"/>
  </w:style>
  <w:style w:type="paragraph" w:customStyle="1" w:styleId="DC9F4F4F96D343908328F964F31B7540">
    <w:name w:val="DC9F4F4F96D343908328F964F31B7540"/>
    <w:rsid w:val="00216178"/>
  </w:style>
  <w:style w:type="paragraph" w:customStyle="1" w:styleId="68F4CE43CF6A452FA7CBA17E918D6C65">
    <w:name w:val="68F4CE43CF6A452FA7CBA17E918D6C65"/>
    <w:rsid w:val="00216178"/>
  </w:style>
  <w:style w:type="paragraph" w:customStyle="1" w:styleId="11B2486864334F34A3880CD2FB2A9050">
    <w:name w:val="11B2486864334F34A3880CD2FB2A9050"/>
    <w:rsid w:val="00216178"/>
  </w:style>
  <w:style w:type="paragraph" w:customStyle="1" w:styleId="5247D0148AF248E2B1591AC76CD442F6">
    <w:name w:val="5247D0148AF248E2B1591AC76CD442F6"/>
    <w:rsid w:val="00216178"/>
  </w:style>
  <w:style w:type="paragraph" w:customStyle="1" w:styleId="E49977610C314A3691BA5BEE3426A4D0">
    <w:name w:val="E49977610C314A3691BA5BEE3426A4D0"/>
    <w:rsid w:val="00216178"/>
  </w:style>
  <w:style w:type="paragraph" w:customStyle="1" w:styleId="55DC8892536F444996137A0C70079AF9">
    <w:name w:val="55DC8892536F444996137A0C70079AF9"/>
    <w:rsid w:val="00216178"/>
  </w:style>
  <w:style w:type="paragraph" w:customStyle="1" w:styleId="22D861D9FAF249B095AC76FFE745D4AA">
    <w:name w:val="22D861D9FAF249B095AC76FFE745D4AA"/>
    <w:rsid w:val="00216178"/>
  </w:style>
  <w:style w:type="paragraph" w:customStyle="1" w:styleId="76B8A9F49B11420EA7D2B62E8DEA8BCB">
    <w:name w:val="76B8A9F49B11420EA7D2B62E8DEA8BCB"/>
    <w:rsid w:val="00216178"/>
  </w:style>
  <w:style w:type="paragraph" w:customStyle="1" w:styleId="7C222956FFD7402AA383D80ACDD9511C">
    <w:name w:val="7C222956FFD7402AA383D80ACDD9511C"/>
    <w:rsid w:val="00216178"/>
  </w:style>
  <w:style w:type="paragraph" w:customStyle="1" w:styleId="A76F415A276A4FA1B7EF9208A885CB27">
    <w:name w:val="A76F415A276A4FA1B7EF9208A885CB27"/>
    <w:rsid w:val="00216178"/>
  </w:style>
  <w:style w:type="paragraph" w:customStyle="1" w:styleId="321864AEE1584949A18E397A79A05043">
    <w:name w:val="321864AEE1584949A18E397A79A05043"/>
    <w:rsid w:val="00216178"/>
  </w:style>
  <w:style w:type="paragraph" w:customStyle="1" w:styleId="BE5DFD0AB1534060861BB7BBF583A496">
    <w:name w:val="BE5DFD0AB1534060861BB7BBF583A496"/>
    <w:rsid w:val="00216178"/>
  </w:style>
  <w:style w:type="paragraph" w:customStyle="1" w:styleId="53076494627447589328553C036E6180">
    <w:name w:val="53076494627447589328553C036E6180"/>
    <w:rsid w:val="00216178"/>
  </w:style>
  <w:style w:type="paragraph" w:customStyle="1" w:styleId="D0AB5B61BE484822AB1F85A965621B9F">
    <w:name w:val="D0AB5B61BE484822AB1F85A965621B9F"/>
    <w:rsid w:val="00B73017"/>
  </w:style>
  <w:style w:type="paragraph" w:customStyle="1" w:styleId="7492AE64D31642E7A47FE3A2E27D1211">
    <w:name w:val="7492AE64D31642E7A47FE3A2E27D1211"/>
    <w:rsid w:val="00B73017"/>
  </w:style>
  <w:style w:type="paragraph" w:customStyle="1" w:styleId="54365D6F778346BAB572A66A0503FA65">
    <w:name w:val="54365D6F778346BAB572A66A0503FA65"/>
    <w:rsid w:val="00B73017"/>
  </w:style>
  <w:style w:type="paragraph" w:customStyle="1" w:styleId="1F3DC8CBEDF44318B0F0EF1C63FA70AC">
    <w:name w:val="1F3DC8CBEDF44318B0F0EF1C63FA70AC"/>
    <w:rsid w:val="00B73017"/>
  </w:style>
  <w:style w:type="paragraph" w:customStyle="1" w:styleId="83DF887C9FE24494B0179DE8CE365616">
    <w:name w:val="83DF887C9FE24494B0179DE8CE365616"/>
    <w:rsid w:val="00B73017"/>
  </w:style>
  <w:style w:type="paragraph" w:customStyle="1" w:styleId="A87A266B50D448CDB0F18953131C71E2">
    <w:name w:val="A87A266B50D448CDB0F18953131C71E2"/>
    <w:rsid w:val="00B73017"/>
  </w:style>
  <w:style w:type="paragraph" w:customStyle="1" w:styleId="12E5FAD35F2F48388242DB0C13A88931">
    <w:name w:val="12E5FAD35F2F48388242DB0C13A88931"/>
    <w:rsid w:val="00B73017"/>
  </w:style>
  <w:style w:type="paragraph" w:customStyle="1" w:styleId="74F7002D582B45F7ABB92BBB602DAEE9">
    <w:name w:val="74F7002D582B45F7ABB92BBB602DAEE9"/>
    <w:rsid w:val="00B73017"/>
  </w:style>
  <w:style w:type="paragraph" w:customStyle="1" w:styleId="E67FF30B8DB1411CA40613EEC91F988A">
    <w:name w:val="E67FF30B8DB1411CA40613EEC91F988A"/>
    <w:rsid w:val="00B73017"/>
  </w:style>
  <w:style w:type="paragraph" w:customStyle="1" w:styleId="76D5F37BF2DC4EBBB626FA9BB8BF0A89">
    <w:name w:val="76D5F37BF2DC4EBBB626FA9BB8BF0A89"/>
    <w:rsid w:val="00B73017"/>
  </w:style>
  <w:style w:type="paragraph" w:customStyle="1" w:styleId="75212EEFE747424A8341E8775C921775">
    <w:name w:val="75212EEFE747424A8341E8775C921775"/>
    <w:rsid w:val="00B73017"/>
  </w:style>
  <w:style w:type="paragraph" w:customStyle="1" w:styleId="14E909AE37E2473F9D3A39B74FA49625">
    <w:name w:val="14E909AE37E2473F9D3A39B74FA49625"/>
    <w:rsid w:val="00B73017"/>
  </w:style>
  <w:style w:type="paragraph" w:customStyle="1" w:styleId="856E77002C1E4962A243B9D0873B5374">
    <w:name w:val="856E77002C1E4962A243B9D0873B5374"/>
    <w:rsid w:val="00B73017"/>
  </w:style>
  <w:style w:type="paragraph" w:customStyle="1" w:styleId="700C8C39FCF14B1F8B504C7C5BC50CE4">
    <w:name w:val="700C8C39FCF14B1F8B504C7C5BC50CE4"/>
    <w:rsid w:val="00B73017"/>
  </w:style>
  <w:style w:type="paragraph" w:customStyle="1" w:styleId="8779A732AFAE4827A8D8D3C6D9433504">
    <w:name w:val="8779A732AFAE4827A8D8D3C6D9433504"/>
    <w:rsid w:val="00B73017"/>
  </w:style>
  <w:style w:type="paragraph" w:customStyle="1" w:styleId="1D9B1086CC66496AA3C9051C1C446967">
    <w:name w:val="1D9B1086CC66496AA3C9051C1C446967"/>
    <w:rsid w:val="00B73017"/>
  </w:style>
  <w:style w:type="paragraph" w:customStyle="1" w:styleId="1A107608D9E345EE9143D2B4899D22DD">
    <w:name w:val="1A107608D9E345EE9143D2B4899D22DD"/>
    <w:rsid w:val="00B73017"/>
  </w:style>
  <w:style w:type="paragraph" w:customStyle="1" w:styleId="EC1866F27FE5498EABFE4A255A10280B">
    <w:name w:val="EC1866F27FE5498EABFE4A255A10280B"/>
    <w:rsid w:val="00B73017"/>
  </w:style>
  <w:style w:type="paragraph" w:customStyle="1" w:styleId="1630840C328348C08CC853008A4C242F">
    <w:name w:val="1630840C328348C08CC853008A4C242F"/>
    <w:rsid w:val="00B73017"/>
  </w:style>
  <w:style w:type="paragraph" w:customStyle="1" w:styleId="512229DAF4BB43848E75100613D79F48">
    <w:name w:val="512229DAF4BB43848E75100613D79F48"/>
    <w:rsid w:val="00B73017"/>
  </w:style>
  <w:style w:type="paragraph" w:customStyle="1" w:styleId="9037D32B01DD4B3EB89F3D2CA1DA1A04">
    <w:name w:val="9037D32B01DD4B3EB89F3D2CA1DA1A04"/>
    <w:rsid w:val="00B73017"/>
  </w:style>
  <w:style w:type="paragraph" w:customStyle="1" w:styleId="F0DFD3D9AB4A494190ADB17376B5AA56">
    <w:name w:val="F0DFD3D9AB4A494190ADB17376B5AA56"/>
    <w:rsid w:val="00B73017"/>
  </w:style>
  <w:style w:type="paragraph" w:customStyle="1" w:styleId="64D67C194BDD4AED8318A96741873F84">
    <w:name w:val="64D67C194BDD4AED8318A96741873F84"/>
    <w:rsid w:val="00B73017"/>
  </w:style>
  <w:style w:type="paragraph" w:customStyle="1" w:styleId="1D1EE89632B745EF9930B6E03467F339">
    <w:name w:val="1D1EE89632B745EF9930B6E03467F339"/>
    <w:rsid w:val="00B73017"/>
  </w:style>
  <w:style w:type="paragraph" w:customStyle="1" w:styleId="800EE56C5E294D30A1EDAA03251E4F58">
    <w:name w:val="800EE56C5E294D30A1EDAA03251E4F58"/>
    <w:rsid w:val="00B73017"/>
  </w:style>
  <w:style w:type="paragraph" w:customStyle="1" w:styleId="47B84849897B4F2E94B69501AA4EB8C7">
    <w:name w:val="47B84849897B4F2E94B69501AA4EB8C7"/>
    <w:rsid w:val="00B73017"/>
  </w:style>
  <w:style w:type="paragraph" w:customStyle="1" w:styleId="FC1B528699AB43FAA5B2394391D9FA98">
    <w:name w:val="FC1B528699AB43FAA5B2394391D9FA98"/>
    <w:rsid w:val="00B73017"/>
  </w:style>
  <w:style w:type="paragraph" w:customStyle="1" w:styleId="9114564BF83A4F6C84E66811D36B8D4C">
    <w:name w:val="9114564BF83A4F6C84E66811D36B8D4C"/>
    <w:rsid w:val="00B73017"/>
  </w:style>
  <w:style w:type="paragraph" w:customStyle="1" w:styleId="5AFA32982C8441BB92FD770AF9A7E1C4">
    <w:name w:val="5AFA32982C8441BB92FD770AF9A7E1C4"/>
    <w:rsid w:val="00B73017"/>
  </w:style>
  <w:style w:type="paragraph" w:customStyle="1" w:styleId="F1989ECCBE764360904C44FBD9554ABD">
    <w:name w:val="F1989ECCBE764360904C44FBD9554ABD"/>
    <w:rsid w:val="00B73017"/>
  </w:style>
  <w:style w:type="paragraph" w:customStyle="1" w:styleId="8A1E5FE87D85423ABB27B5C1F6C93FC3">
    <w:name w:val="8A1E5FE87D85423ABB27B5C1F6C93FC3"/>
    <w:rsid w:val="00B73017"/>
  </w:style>
  <w:style w:type="paragraph" w:customStyle="1" w:styleId="A9E44EB3BAB84638AF54C35DC4F4F38F">
    <w:name w:val="A9E44EB3BAB84638AF54C35DC4F4F38F"/>
    <w:rsid w:val="00B73017"/>
  </w:style>
  <w:style w:type="paragraph" w:customStyle="1" w:styleId="ED5CE364C3504B3F984004C2FA73C1AB">
    <w:name w:val="ED5CE364C3504B3F984004C2FA73C1AB"/>
    <w:rsid w:val="00B7301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
João Guerreiro
Tiago Rodrigues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3C145A1-D1CE-4665-B5C7-5B76F9DB76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Relatório .dotx</Template>
  <TotalTime>106</TotalTime>
  <Pages>21</Pages>
  <Words>1138</Words>
  <Characters>6148</Characters>
  <Application>Microsoft Office Word</Application>
  <DocSecurity>0</DocSecurity>
  <Lines>51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João Francisco</dc:creator>
  <cp:keywords/>
  <cp:lastModifiedBy>João Guerreiro</cp:lastModifiedBy>
  <cp:revision>59</cp:revision>
  <cp:lastPrinted>2006-08-01T17:47:00Z</cp:lastPrinted>
  <dcterms:created xsi:type="dcterms:W3CDTF">2024-01-13T14:46:00Z</dcterms:created>
  <dcterms:modified xsi:type="dcterms:W3CDTF">2024-01-13T17:44:00Z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